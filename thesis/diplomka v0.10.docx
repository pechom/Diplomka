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5075349"/>
      <w:r w:rsidRPr="0051223D">
        <w:lastRenderedPageBreak/>
        <w:t>Obsah</w:t>
      </w:r>
      <w:bookmarkEnd w:id="7"/>
    </w:p>
    <w:p w:rsidR="002627F3"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5075349" w:history="1">
        <w:r w:rsidR="002627F3" w:rsidRPr="006A6A40">
          <w:rPr>
            <w:rStyle w:val="Hypertextovprepojenie"/>
          </w:rPr>
          <w:t>Obsah</w:t>
        </w:r>
        <w:r w:rsidR="002627F3">
          <w:rPr>
            <w:webHidden/>
          </w:rPr>
          <w:tab/>
        </w:r>
        <w:r w:rsidR="002627F3">
          <w:rPr>
            <w:webHidden/>
          </w:rPr>
          <w:fldChar w:fldCharType="begin"/>
        </w:r>
        <w:r w:rsidR="002627F3">
          <w:rPr>
            <w:webHidden/>
          </w:rPr>
          <w:instrText xml:space="preserve"> PAGEREF _Toc25075349 \h </w:instrText>
        </w:r>
        <w:r w:rsidR="002627F3">
          <w:rPr>
            <w:webHidden/>
          </w:rPr>
        </w:r>
        <w:r w:rsidR="002627F3">
          <w:rPr>
            <w:webHidden/>
          </w:rPr>
          <w:fldChar w:fldCharType="separate"/>
        </w:r>
        <w:r w:rsidR="002627F3">
          <w:rPr>
            <w:webHidden/>
          </w:rPr>
          <w:t>6</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50" w:history="1">
        <w:r w:rsidR="002627F3" w:rsidRPr="006A6A40">
          <w:rPr>
            <w:rStyle w:val="Hypertextovprepojenie"/>
          </w:rPr>
          <w:t>Úvod</w:t>
        </w:r>
        <w:r w:rsidR="002627F3">
          <w:rPr>
            <w:webHidden/>
          </w:rPr>
          <w:tab/>
        </w:r>
        <w:r w:rsidR="002627F3">
          <w:rPr>
            <w:webHidden/>
          </w:rPr>
          <w:fldChar w:fldCharType="begin"/>
        </w:r>
        <w:r w:rsidR="002627F3">
          <w:rPr>
            <w:webHidden/>
          </w:rPr>
          <w:instrText xml:space="preserve"> PAGEREF _Toc25075350 \h </w:instrText>
        </w:r>
        <w:r w:rsidR="002627F3">
          <w:rPr>
            <w:webHidden/>
          </w:rPr>
        </w:r>
        <w:r w:rsidR="002627F3">
          <w:rPr>
            <w:webHidden/>
          </w:rPr>
          <w:fldChar w:fldCharType="separate"/>
        </w:r>
        <w:r w:rsidR="002627F3">
          <w:rPr>
            <w:webHidden/>
          </w:rPr>
          <w:t>8</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51" w:history="1">
        <w:r w:rsidR="002627F3" w:rsidRPr="006A6A40">
          <w:rPr>
            <w:rStyle w:val="Hypertextovprepojenie"/>
          </w:rPr>
          <w:t>1</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Prehľad súčasného stavu</w:t>
        </w:r>
        <w:r w:rsidR="002627F3">
          <w:rPr>
            <w:webHidden/>
          </w:rPr>
          <w:tab/>
        </w:r>
        <w:r w:rsidR="002627F3">
          <w:rPr>
            <w:webHidden/>
          </w:rPr>
          <w:fldChar w:fldCharType="begin"/>
        </w:r>
        <w:r w:rsidR="002627F3">
          <w:rPr>
            <w:webHidden/>
          </w:rPr>
          <w:instrText xml:space="preserve"> PAGEREF _Toc25075351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52" w:history="1">
        <w:r w:rsidR="002627F3" w:rsidRPr="006A6A40">
          <w:rPr>
            <w:rStyle w:val="Hypertextovprepojenie"/>
          </w:rPr>
          <w:t>1.1</w:t>
        </w:r>
        <w:r w:rsidR="002627F3">
          <w:rPr>
            <w:rFonts w:asciiTheme="minorHAnsi" w:eastAsiaTheme="minorEastAsia" w:hAnsiTheme="minorHAnsi" w:cstheme="minorBidi"/>
            <w:sz w:val="22"/>
            <w:szCs w:val="22"/>
            <w:lang w:val="en-US"/>
          </w:rPr>
          <w:tab/>
        </w:r>
        <w:r w:rsidR="002627F3" w:rsidRPr="006A6A40">
          <w:rPr>
            <w:rStyle w:val="Hypertextovprepojenie"/>
          </w:rPr>
          <w:t>Selekcia atribútov pre klasifikáciu malvéru</w:t>
        </w:r>
        <w:r w:rsidR="002627F3">
          <w:rPr>
            <w:webHidden/>
          </w:rPr>
          <w:tab/>
        </w:r>
        <w:r w:rsidR="002627F3">
          <w:rPr>
            <w:webHidden/>
          </w:rPr>
          <w:fldChar w:fldCharType="begin"/>
        </w:r>
        <w:r w:rsidR="002627F3">
          <w:rPr>
            <w:webHidden/>
          </w:rPr>
          <w:instrText xml:space="preserve"> PAGEREF _Toc25075352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53" w:history="1">
        <w:r w:rsidR="002627F3" w:rsidRPr="006A6A40">
          <w:rPr>
            <w:rStyle w:val="Hypertextovprepojenie"/>
          </w:rPr>
          <w:t>1.1.1</w:t>
        </w:r>
        <w:r w:rsidR="002627F3">
          <w:rPr>
            <w:rFonts w:asciiTheme="minorHAnsi" w:eastAsiaTheme="minorEastAsia" w:hAnsiTheme="minorHAnsi" w:cstheme="minorBidi"/>
            <w:iCs w:val="0"/>
            <w:sz w:val="22"/>
            <w:szCs w:val="22"/>
            <w:lang w:val="en-US"/>
          </w:rPr>
          <w:tab/>
        </w:r>
        <w:r w:rsidR="002627F3" w:rsidRPr="006A6A40">
          <w:rPr>
            <w:rStyle w:val="Hypertextovprepojenie"/>
          </w:rPr>
          <w:t>Filtrovacie metódy</w:t>
        </w:r>
        <w:r w:rsidR="002627F3">
          <w:rPr>
            <w:webHidden/>
          </w:rPr>
          <w:tab/>
        </w:r>
        <w:r w:rsidR="002627F3">
          <w:rPr>
            <w:webHidden/>
          </w:rPr>
          <w:fldChar w:fldCharType="begin"/>
        </w:r>
        <w:r w:rsidR="002627F3">
          <w:rPr>
            <w:webHidden/>
          </w:rPr>
          <w:instrText xml:space="preserve"> PAGEREF _Toc25075353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54" w:history="1">
        <w:r w:rsidR="002627F3" w:rsidRPr="006A6A40">
          <w:rPr>
            <w:rStyle w:val="Hypertextovprepojenie"/>
          </w:rPr>
          <w:t>1.1.2</w:t>
        </w:r>
        <w:r w:rsidR="002627F3">
          <w:rPr>
            <w:rFonts w:asciiTheme="minorHAnsi" w:eastAsiaTheme="minorEastAsia" w:hAnsiTheme="minorHAnsi" w:cstheme="minorBidi"/>
            <w:iCs w:val="0"/>
            <w:sz w:val="22"/>
            <w:szCs w:val="22"/>
            <w:lang w:val="en-US"/>
          </w:rPr>
          <w:tab/>
        </w:r>
        <w:r w:rsidR="002627F3" w:rsidRPr="006A6A40">
          <w:rPr>
            <w:rStyle w:val="Hypertextovprepojenie"/>
          </w:rPr>
          <w:t>Embedded metódy</w:t>
        </w:r>
        <w:r w:rsidR="002627F3">
          <w:rPr>
            <w:webHidden/>
          </w:rPr>
          <w:tab/>
        </w:r>
        <w:r w:rsidR="002627F3">
          <w:rPr>
            <w:webHidden/>
          </w:rPr>
          <w:fldChar w:fldCharType="begin"/>
        </w:r>
        <w:r w:rsidR="002627F3">
          <w:rPr>
            <w:webHidden/>
          </w:rPr>
          <w:instrText xml:space="preserve"> PAGEREF _Toc25075354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55" w:history="1">
        <w:r w:rsidR="002627F3" w:rsidRPr="006A6A40">
          <w:rPr>
            <w:rStyle w:val="Hypertextovprepojenie"/>
          </w:rPr>
          <w:t>1.1.3</w:t>
        </w:r>
        <w:r w:rsidR="002627F3">
          <w:rPr>
            <w:rFonts w:asciiTheme="minorHAnsi" w:eastAsiaTheme="minorEastAsia" w:hAnsiTheme="minorHAnsi" w:cstheme="minorBidi"/>
            <w:iCs w:val="0"/>
            <w:sz w:val="22"/>
            <w:szCs w:val="22"/>
            <w:lang w:val="en-US"/>
          </w:rPr>
          <w:tab/>
        </w:r>
        <w:r w:rsidR="002627F3" w:rsidRPr="006A6A40">
          <w:rPr>
            <w:rStyle w:val="Hypertextovprepojenie"/>
          </w:rPr>
          <w:t>Wrapper metódy</w:t>
        </w:r>
        <w:r w:rsidR="002627F3">
          <w:rPr>
            <w:webHidden/>
          </w:rPr>
          <w:tab/>
        </w:r>
        <w:r w:rsidR="002627F3">
          <w:rPr>
            <w:webHidden/>
          </w:rPr>
          <w:fldChar w:fldCharType="begin"/>
        </w:r>
        <w:r w:rsidR="002627F3">
          <w:rPr>
            <w:webHidden/>
          </w:rPr>
          <w:instrText xml:space="preserve"> PAGEREF _Toc25075355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56" w:history="1">
        <w:r w:rsidR="002627F3" w:rsidRPr="006A6A40">
          <w:rPr>
            <w:rStyle w:val="Hypertextovprepojenie"/>
          </w:rPr>
          <w:t>1.1.4</w:t>
        </w:r>
        <w:r w:rsidR="002627F3">
          <w:rPr>
            <w:rFonts w:asciiTheme="minorHAnsi" w:eastAsiaTheme="minorEastAsia" w:hAnsiTheme="minorHAnsi" w:cstheme="minorBidi"/>
            <w:iCs w:val="0"/>
            <w:sz w:val="22"/>
            <w:szCs w:val="22"/>
            <w:lang w:val="en-US"/>
          </w:rPr>
          <w:tab/>
        </w:r>
        <w:r w:rsidR="002627F3" w:rsidRPr="006A6A40">
          <w:rPr>
            <w:rStyle w:val="Hypertextovprepojenie"/>
          </w:rPr>
          <w:t>Redukcia dimenzionality</w:t>
        </w:r>
        <w:r w:rsidR="002627F3">
          <w:rPr>
            <w:webHidden/>
          </w:rPr>
          <w:tab/>
        </w:r>
        <w:r w:rsidR="002627F3">
          <w:rPr>
            <w:webHidden/>
          </w:rPr>
          <w:fldChar w:fldCharType="begin"/>
        </w:r>
        <w:r w:rsidR="002627F3">
          <w:rPr>
            <w:webHidden/>
          </w:rPr>
          <w:instrText xml:space="preserve"> PAGEREF _Toc25075356 \h </w:instrText>
        </w:r>
        <w:r w:rsidR="002627F3">
          <w:rPr>
            <w:webHidden/>
          </w:rPr>
        </w:r>
        <w:r w:rsidR="002627F3">
          <w:rPr>
            <w:webHidden/>
          </w:rPr>
          <w:fldChar w:fldCharType="separate"/>
        </w:r>
        <w:r w:rsidR="002627F3">
          <w:rPr>
            <w:webHidden/>
          </w:rPr>
          <w:t>18</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57" w:history="1">
        <w:r w:rsidR="002627F3" w:rsidRPr="006A6A40">
          <w:rPr>
            <w:rStyle w:val="Hypertextovprepojenie"/>
          </w:rPr>
          <w:t>1.2</w:t>
        </w:r>
        <w:r w:rsidR="002627F3">
          <w:rPr>
            <w:rFonts w:asciiTheme="minorHAnsi" w:eastAsiaTheme="minorEastAsia" w:hAnsiTheme="minorHAnsi" w:cstheme="minorBidi"/>
            <w:sz w:val="22"/>
            <w:szCs w:val="22"/>
            <w:lang w:val="en-US"/>
          </w:rPr>
          <w:tab/>
        </w:r>
        <w:r w:rsidR="002627F3" w:rsidRPr="006A6A40">
          <w:rPr>
            <w:rStyle w:val="Hypertextovprepojenie"/>
          </w:rPr>
          <w:t>Klasifikácia malvéru</w:t>
        </w:r>
        <w:r w:rsidR="002627F3">
          <w:rPr>
            <w:webHidden/>
          </w:rPr>
          <w:tab/>
        </w:r>
        <w:r w:rsidR="002627F3">
          <w:rPr>
            <w:webHidden/>
          </w:rPr>
          <w:fldChar w:fldCharType="begin"/>
        </w:r>
        <w:r w:rsidR="002627F3">
          <w:rPr>
            <w:webHidden/>
          </w:rPr>
          <w:instrText xml:space="preserve"> PAGEREF _Toc25075357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58" w:history="1">
        <w:r w:rsidR="002627F3" w:rsidRPr="006A6A40">
          <w:rPr>
            <w:rStyle w:val="Hypertextovprepojenie"/>
          </w:rPr>
          <w:t>1.2.1</w:t>
        </w:r>
        <w:r w:rsidR="002627F3">
          <w:rPr>
            <w:rFonts w:asciiTheme="minorHAnsi" w:eastAsiaTheme="minorEastAsia" w:hAnsiTheme="minorHAnsi" w:cstheme="minorBidi"/>
            <w:iCs w:val="0"/>
            <w:sz w:val="22"/>
            <w:szCs w:val="22"/>
            <w:lang w:val="en-US"/>
          </w:rPr>
          <w:tab/>
        </w:r>
        <w:r w:rsidR="002627F3" w:rsidRPr="006A6A40">
          <w:rPr>
            <w:rStyle w:val="Hypertextovprepojenie"/>
          </w:rPr>
          <w:t>Metriky klasifikácie</w:t>
        </w:r>
        <w:r w:rsidR="002627F3">
          <w:rPr>
            <w:webHidden/>
          </w:rPr>
          <w:tab/>
        </w:r>
        <w:r w:rsidR="002627F3">
          <w:rPr>
            <w:webHidden/>
          </w:rPr>
          <w:fldChar w:fldCharType="begin"/>
        </w:r>
        <w:r w:rsidR="002627F3">
          <w:rPr>
            <w:webHidden/>
          </w:rPr>
          <w:instrText xml:space="preserve"> PAGEREF _Toc25075358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59" w:history="1">
        <w:r w:rsidR="002627F3" w:rsidRPr="006A6A40">
          <w:rPr>
            <w:rStyle w:val="Hypertextovprepojenie"/>
          </w:rPr>
          <w:t>1.3</w:t>
        </w:r>
        <w:r w:rsidR="002627F3">
          <w:rPr>
            <w:rFonts w:asciiTheme="minorHAnsi" w:eastAsiaTheme="minorEastAsia" w:hAnsiTheme="minorHAnsi" w:cstheme="minorBidi"/>
            <w:sz w:val="22"/>
            <w:szCs w:val="22"/>
            <w:lang w:val="en-US"/>
          </w:rPr>
          <w:tab/>
        </w:r>
        <w:r w:rsidR="002627F3" w:rsidRPr="006A6A40">
          <w:rPr>
            <w:rStyle w:val="Hypertextovprepojenie"/>
          </w:rPr>
          <w:t>Označovanie (labeling)</w:t>
        </w:r>
        <w:r w:rsidR="002627F3">
          <w:rPr>
            <w:webHidden/>
          </w:rPr>
          <w:tab/>
        </w:r>
        <w:r w:rsidR="002627F3">
          <w:rPr>
            <w:webHidden/>
          </w:rPr>
          <w:fldChar w:fldCharType="begin"/>
        </w:r>
        <w:r w:rsidR="002627F3">
          <w:rPr>
            <w:webHidden/>
          </w:rPr>
          <w:instrText xml:space="preserve"> PAGEREF _Toc25075359 \h </w:instrText>
        </w:r>
        <w:r w:rsidR="002627F3">
          <w:rPr>
            <w:webHidden/>
          </w:rPr>
        </w:r>
        <w:r w:rsidR="002627F3">
          <w:rPr>
            <w:webHidden/>
          </w:rPr>
          <w:fldChar w:fldCharType="separate"/>
        </w:r>
        <w:r w:rsidR="002627F3">
          <w:rPr>
            <w:webHidden/>
          </w:rPr>
          <w:t>21</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60" w:history="1">
        <w:r w:rsidR="002627F3" w:rsidRPr="006A6A40">
          <w:rPr>
            <w:rStyle w:val="Hypertextovprepojenie"/>
          </w:rPr>
          <w:t>2</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Metodológia</w:t>
        </w:r>
        <w:r w:rsidR="002627F3">
          <w:rPr>
            <w:webHidden/>
          </w:rPr>
          <w:tab/>
        </w:r>
        <w:r w:rsidR="002627F3">
          <w:rPr>
            <w:webHidden/>
          </w:rPr>
          <w:fldChar w:fldCharType="begin"/>
        </w:r>
        <w:r w:rsidR="002627F3">
          <w:rPr>
            <w:webHidden/>
          </w:rPr>
          <w:instrText xml:space="preserve"> PAGEREF _Toc25075360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61" w:history="1">
        <w:r w:rsidR="002627F3" w:rsidRPr="006A6A40">
          <w:rPr>
            <w:rStyle w:val="Hypertextovprepojenie"/>
          </w:rPr>
          <w:t>2.1</w:t>
        </w:r>
        <w:r w:rsidR="002627F3">
          <w:rPr>
            <w:rFonts w:asciiTheme="minorHAnsi" w:eastAsiaTheme="minorEastAsia" w:hAnsiTheme="minorHAnsi" w:cstheme="minorBidi"/>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_Toc25075361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62" w:history="1">
        <w:r w:rsidR="002627F3" w:rsidRPr="006A6A40">
          <w:rPr>
            <w:rStyle w:val="Hypertextovprepojenie"/>
          </w:rPr>
          <w:t>2.2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_Toc25075362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63" w:history="1">
        <w:r w:rsidR="002627F3" w:rsidRPr="006A6A40">
          <w:rPr>
            <w:rStyle w:val="Hypertextovprepojenie"/>
          </w:rPr>
          <w:t>2.2.1</w:t>
        </w:r>
        <w:r w:rsidR="002627F3">
          <w:rPr>
            <w:rFonts w:asciiTheme="minorHAnsi" w:eastAsiaTheme="minorEastAsia" w:hAnsiTheme="minorHAnsi" w:cstheme="minorBidi"/>
            <w:iCs w:val="0"/>
            <w:sz w:val="22"/>
            <w:szCs w:val="22"/>
            <w:lang w:val="en-US"/>
          </w:rPr>
          <w:tab/>
        </w:r>
        <w:r w:rsidR="002627F3" w:rsidRPr="006A6A40">
          <w:rPr>
            <w:rStyle w:val="Hypertextovprepojenie"/>
          </w:rPr>
          <w:t>Statické atribúty</w:t>
        </w:r>
        <w:r w:rsidR="002627F3">
          <w:rPr>
            <w:webHidden/>
          </w:rPr>
          <w:tab/>
        </w:r>
        <w:r w:rsidR="002627F3">
          <w:rPr>
            <w:webHidden/>
          </w:rPr>
          <w:fldChar w:fldCharType="begin"/>
        </w:r>
        <w:r w:rsidR="002627F3">
          <w:rPr>
            <w:webHidden/>
          </w:rPr>
          <w:instrText xml:space="preserve"> PAGEREF _Toc25075363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64" w:history="1">
        <w:r w:rsidR="002627F3" w:rsidRPr="006A6A40">
          <w:rPr>
            <w:rStyle w:val="Hypertextovprepojenie"/>
          </w:rPr>
          <w:t>2.2.2</w:t>
        </w:r>
        <w:r w:rsidR="002627F3">
          <w:rPr>
            <w:rFonts w:asciiTheme="minorHAnsi" w:eastAsiaTheme="minorEastAsia" w:hAnsiTheme="minorHAnsi" w:cstheme="minorBidi"/>
            <w:iCs w:val="0"/>
            <w:sz w:val="22"/>
            <w:szCs w:val="22"/>
            <w:lang w:val="en-US"/>
          </w:rPr>
          <w:tab/>
        </w:r>
        <w:r w:rsidR="002627F3" w:rsidRPr="006A6A40">
          <w:rPr>
            <w:rStyle w:val="Hypertextovprepojenie"/>
          </w:rPr>
          <w:t>Dynamické atribúty</w:t>
        </w:r>
        <w:r w:rsidR="002627F3">
          <w:rPr>
            <w:webHidden/>
          </w:rPr>
          <w:tab/>
        </w:r>
        <w:r w:rsidR="002627F3">
          <w:rPr>
            <w:webHidden/>
          </w:rPr>
          <w:fldChar w:fldCharType="begin"/>
        </w:r>
        <w:r w:rsidR="002627F3">
          <w:rPr>
            <w:webHidden/>
          </w:rPr>
          <w:instrText xml:space="preserve"> PAGEREF _Toc25075364 \h </w:instrText>
        </w:r>
        <w:r w:rsidR="002627F3">
          <w:rPr>
            <w:webHidden/>
          </w:rPr>
        </w:r>
        <w:r w:rsidR="002627F3">
          <w:rPr>
            <w:webHidden/>
          </w:rPr>
          <w:fldChar w:fldCharType="separate"/>
        </w:r>
        <w:r w:rsidR="002627F3">
          <w:rPr>
            <w:webHidden/>
          </w:rPr>
          <w:t>29</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65" w:history="1">
        <w:r w:rsidR="002627F3" w:rsidRPr="006A6A40">
          <w:rPr>
            <w:rStyle w:val="Hypertextovprepojenie"/>
          </w:rPr>
          <w:t>2.3</w:t>
        </w:r>
        <w:r w:rsidR="002627F3">
          <w:rPr>
            <w:rFonts w:asciiTheme="minorHAnsi" w:eastAsiaTheme="minorEastAsia" w:hAnsiTheme="minorHAnsi" w:cstheme="minorBidi"/>
            <w:sz w:val="22"/>
            <w:szCs w:val="22"/>
            <w:lang w:val="en-US"/>
          </w:rPr>
          <w:tab/>
        </w:r>
        <w:r w:rsidR="002627F3" w:rsidRPr="006A6A40">
          <w:rPr>
            <w:rStyle w:val="Hypertextovprepojenie"/>
          </w:rPr>
          <w:t>Hrubá selekcia</w:t>
        </w:r>
        <w:r w:rsidR="002627F3">
          <w:rPr>
            <w:webHidden/>
          </w:rPr>
          <w:tab/>
        </w:r>
        <w:r w:rsidR="002627F3">
          <w:rPr>
            <w:webHidden/>
          </w:rPr>
          <w:fldChar w:fldCharType="begin"/>
        </w:r>
        <w:r w:rsidR="002627F3">
          <w:rPr>
            <w:webHidden/>
          </w:rPr>
          <w:instrText xml:space="preserve"> PAGEREF _Toc25075365 \h </w:instrText>
        </w:r>
        <w:r w:rsidR="002627F3">
          <w:rPr>
            <w:webHidden/>
          </w:rPr>
        </w:r>
        <w:r w:rsidR="002627F3">
          <w:rPr>
            <w:webHidden/>
          </w:rPr>
          <w:fldChar w:fldCharType="separate"/>
        </w:r>
        <w:r w:rsidR="002627F3">
          <w:rPr>
            <w:webHidden/>
          </w:rPr>
          <w:t>30</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66" w:history="1">
        <w:r w:rsidR="002627F3" w:rsidRPr="006A6A40">
          <w:rPr>
            <w:rStyle w:val="Hypertextovprepojenie"/>
          </w:rPr>
          <w:t>2.4</w:t>
        </w:r>
        <w:r w:rsidR="002627F3">
          <w:rPr>
            <w:rFonts w:asciiTheme="minorHAnsi" w:eastAsiaTheme="minorEastAsia" w:hAnsiTheme="minorHAnsi" w:cstheme="minorBidi"/>
            <w:sz w:val="22"/>
            <w:szCs w:val="22"/>
            <w:lang w:val="en-US"/>
          </w:rPr>
          <w:tab/>
        </w:r>
        <w:r w:rsidR="002627F3" w:rsidRPr="006A6A40">
          <w:rPr>
            <w:rStyle w:val="Hypertextovprepojenie"/>
          </w:rPr>
          <w:t>Jemná selekcia</w:t>
        </w:r>
        <w:r w:rsidR="002627F3">
          <w:rPr>
            <w:webHidden/>
          </w:rPr>
          <w:tab/>
        </w:r>
        <w:r w:rsidR="002627F3">
          <w:rPr>
            <w:webHidden/>
          </w:rPr>
          <w:fldChar w:fldCharType="begin"/>
        </w:r>
        <w:r w:rsidR="002627F3">
          <w:rPr>
            <w:webHidden/>
          </w:rPr>
          <w:instrText xml:space="preserve"> PAGEREF _Toc25075366 \h </w:instrText>
        </w:r>
        <w:r w:rsidR="002627F3">
          <w:rPr>
            <w:webHidden/>
          </w:rPr>
        </w:r>
        <w:r w:rsidR="002627F3">
          <w:rPr>
            <w:webHidden/>
          </w:rPr>
          <w:fldChar w:fldCharType="separate"/>
        </w:r>
        <w:r w:rsidR="002627F3">
          <w:rPr>
            <w:webHidden/>
          </w:rPr>
          <w:t>31</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67" w:history="1">
        <w:r w:rsidR="002627F3" w:rsidRPr="006A6A40">
          <w:rPr>
            <w:rStyle w:val="Hypertextovprepojenie"/>
          </w:rPr>
          <w:t>2.4.1</w:t>
        </w:r>
        <w:r w:rsidR="002627F3">
          <w:rPr>
            <w:rFonts w:asciiTheme="minorHAnsi" w:eastAsiaTheme="minorEastAsia" w:hAnsiTheme="minorHAnsi" w:cstheme="minorBidi"/>
            <w:iCs w:val="0"/>
            <w:sz w:val="22"/>
            <w:szCs w:val="22"/>
            <w:lang w:val="en-US"/>
          </w:rPr>
          <w:tab/>
        </w:r>
        <w:r w:rsidR="002627F3" w:rsidRPr="006A6A40">
          <w:rPr>
            <w:rStyle w:val="Hypertextovprepojenie"/>
          </w:rPr>
          <w:t>Rýchle metódy</w:t>
        </w:r>
        <w:r w:rsidR="002627F3">
          <w:rPr>
            <w:webHidden/>
          </w:rPr>
          <w:tab/>
        </w:r>
        <w:r w:rsidR="002627F3">
          <w:rPr>
            <w:webHidden/>
          </w:rPr>
          <w:fldChar w:fldCharType="begin"/>
        </w:r>
        <w:r w:rsidR="002627F3">
          <w:rPr>
            <w:webHidden/>
          </w:rPr>
          <w:instrText xml:space="preserve"> PAGEREF _Toc25075367 \h </w:instrText>
        </w:r>
        <w:r w:rsidR="002627F3">
          <w:rPr>
            <w:webHidden/>
          </w:rPr>
        </w:r>
        <w:r w:rsidR="002627F3">
          <w:rPr>
            <w:webHidden/>
          </w:rPr>
          <w:fldChar w:fldCharType="separate"/>
        </w:r>
        <w:r w:rsidR="002627F3">
          <w:rPr>
            <w:webHidden/>
          </w:rPr>
          <w:t>32</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68" w:history="1">
        <w:r w:rsidR="002627F3" w:rsidRPr="006A6A40">
          <w:rPr>
            <w:rStyle w:val="Hypertextovprepojenie"/>
          </w:rPr>
          <w:t>2.4.2</w:t>
        </w:r>
        <w:r w:rsidR="002627F3">
          <w:rPr>
            <w:rFonts w:asciiTheme="minorHAnsi" w:eastAsiaTheme="minorEastAsia" w:hAnsiTheme="minorHAnsi" w:cstheme="minorBidi"/>
            <w:iCs w:val="0"/>
            <w:sz w:val="22"/>
            <w:szCs w:val="22"/>
            <w:lang w:val="en-US"/>
          </w:rPr>
          <w:tab/>
        </w:r>
        <w:r w:rsidR="002627F3" w:rsidRPr="006A6A40">
          <w:rPr>
            <w:rStyle w:val="Hypertextovprepojenie"/>
          </w:rPr>
          <w:t>Pomalé metódy</w:t>
        </w:r>
        <w:r w:rsidR="002627F3">
          <w:rPr>
            <w:webHidden/>
          </w:rPr>
          <w:tab/>
        </w:r>
        <w:r w:rsidR="002627F3">
          <w:rPr>
            <w:webHidden/>
          </w:rPr>
          <w:fldChar w:fldCharType="begin"/>
        </w:r>
        <w:r w:rsidR="002627F3">
          <w:rPr>
            <w:webHidden/>
          </w:rPr>
          <w:instrText xml:space="preserve"> PAGEREF _Toc25075368 \h </w:instrText>
        </w:r>
        <w:r w:rsidR="002627F3">
          <w:rPr>
            <w:webHidden/>
          </w:rPr>
        </w:r>
        <w:r w:rsidR="002627F3">
          <w:rPr>
            <w:webHidden/>
          </w:rPr>
          <w:fldChar w:fldCharType="separate"/>
        </w:r>
        <w:r w:rsidR="002627F3">
          <w:rPr>
            <w:webHidden/>
          </w:rPr>
          <w:t>36</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69" w:history="1">
        <w:r w:rsidR="002627F3" w:rsidRPr="006A6A40">
          <w:rPr>
            <w:rStyle w:val="Hypertextovprepojenie"/>
          </w:rPr>
          <w:t>2.5</w:t>
        </w:r>
        <w:r w:rsidR="002627F3">
          <w:rPr>
            <w:rFonts w:asciiTheme="minorHAnsi" w:eastAsiaTheme="minorEastAsia" w:hAnsiTheme="minorHAnsi" w:cstheme="minorBidi"/>
            <w:sz w:val="22"/>
            <w:szCs w:val="22"/>
            <w:lang w:val="en-US"/>
          </w:rPr>
          <w:tab/>
        </w:r>
        <w:r w:rsidR="002627F3" w:rsidRPr="006A6A40">
          <w:rPr>
            <w:rStyle w:val="Hypertextovprepojenie"/>
          </w:rPr>
          <w:t>Klasifikácia a embedded metódy</w:t>
        </w:r>
        <w:r w:rsidR="002627F3">
          <w:rPr>
            <w:webHidden/>
          </w:rPr>
          <w:tab/>
        </w:r>
        <w:r w:rsidR="002627F3">
          <w:rPr>
            <w:webHidden/>
          </w:rPr>
          <w:fldChar w:fldCharType="begin"/>
        </w:r>
        <w:r w:rsidR="002627F3">
          <w:rPr>
            <w:webHidden/>
          </w:rPr>
          <w:instrText xml:space="preserve"> PAGEREF _Toc25075369 \h </w:instrText>
        </w:r>
        <w:r w:rsidR="002627F3">
          <w:rPr>
            <w:webHidden/>
          </w:rPr>
        </w:r>
        <w:r w:rsidR="002627F3">
          <w:rPr>
            <w:webHidden/>
          </w:rPr>
          <w:fldChar w:fldCharType="separate"/>
        </w:r>
        <w:r w:rsidR="002627F3">
          <w:rPr>
            <w:webHidden/>
          </w:rPr>
          <w:t>39</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70" w:history="1">
        <w:r w:rsidR="002627F3" w:rsidRPr="006A6A40">
          <w:rPr>
            <w:rStyle w:val="Hypertextovprepojenie"/>
          </w:rPr>
          <w:t>3</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Implementácia a postup</w:t>
        </w:r>
        <w:r w:rsidR="002627F3">
          <w:rPr>
            <w:webHidden/>
          </w:rPr>
          <w:tab/>
        </w:r>
        <w:r w:rsidR="002627F3">
          <w:rPr>
            <w:webHidden/>
          </w:rPr>
          <w:fldChar w:fldCharType="begin"/>
        </w:r>
        <w:r w:rsidR="002627F3">
          <w:rPr>
            <w:webHidden/>
          </w:rPr>
          <w:instrText xml:space="preserve"> PAGEREF _Toc25075370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71" w:history="1">
        <w:r w:rsidR="002627F3" w:rsidRPr="006A6A40">
          <w:rPr>
            <w:rStyle w:val="Hypertextovprepojenie"/>
          </w:rPr>
          <w:t>3.1</w:t>
        </w:r>
        <w:r w:rsidR="002627F3">
          <w:rPr>
            <w:rFonts w:asciiTheme="minorHAnsi" w:eastAsiaTheme="minorEastAsia" w:hAnsiTheme="minorHAnsi" w:cstheme="minorBidi"/>
            <w:sz w:val="22"/>
            <w:szCs w:val="22"/>
            <w:lang w:val="en-US"/>
          </w:rPr>
          <w:tab/>
        </w:r>
        <w:r w:rsidR="002627F3" w:rsidRPr="006A6A40">
          <w:rPr>
            <w:rStyle w:val="Hypertextovprepojenie"/>
          </w:rPr>
          <w:t>Tvorba datasetu</w:t>
        </w:r>
        <w:r w:rsidR="002627F3">
          <w:rPr>
            <w:webHidden/>
          </w:rPr>
          <w:tab/>
        </w:r>
        <w:r w:rsidR="002627F3">
          <w:rPr>
            <w:webHidden/>
          </w:rPr>
          <w:fldChar w:fldCharType="begin"/>
        </w:r>
        <w:r w:rsidR="002627F3">
          <w:rPr>
            <w:webHidden/>
          </w:rPr>
          <w:instrText xml:space="preserve"> PAGEREF _Toc25075371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2" w:history="1">
        <w:r w:rsidR="002627F3" w:rsidRPr="006A6A40">
          <w:rPr>
            <w:rStyle w:val="Hypertextovprepojenie"/>
          </w:rPr>
          <w:t>3.1.1</w:t>
        </w:r>
        <w:r w:rsidR="002627F3">
          <w:rPr>
            <w:rFonts w:asciiTheme="minorHAnsi" w:eastAsiaTheme="minorEastAsia" w:hAnsiTheme="minorHAnsi" w:cstheme="minorBidi"/>
            <w:iCs w:val="0"/>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_Toc25075372 \h </w:instrText>
        </w:r>
        <w:r w:rsidR="002627F3">
          <w:rPr>
            <w:webHidden/>
          </w:rPr>
        </w:r>
        <w:r w:rsidR="002627F3">
          <w:rPr>
            <w:webHidden/>
          </w:rPr>
          <w:fldChar w:fldCharType="separate"/>
        </w:r>
        <w:r w:rsidR="002627F3">
          <w:rPr>
            <w:webHidden/>
          </w:rPr>
          <w:t>49</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3" w:history="1">
        <w:r w:rsidR="002627F3" w:rsidRPr="006A6A40">
          <w:rPr>
            <w:rStyle w:val="Hypertextovprepojenie"/>
          </w:rPr>
          <w:t>3.1.2</w:t>
        </w:r>
        <w:r w:rsidR="002627F3">
          <w:rPr>
            <w:rFonts w:asciiTheme="minorHAnsi" w:eastAsiaTheme="minorEastAsia" w:hAnsiTheme="minorHAnsi" w:cstheme="minorBidi"/>
            <w:iCs w:val="0"/>
            <w:sz w:val="22"/>
            <w:szCs w:val="22"/>
            <w:lang w:val="en-US"/>
          </w:rPr>
          <w:tab/>
        </w:r>
        <w:r w:rsidR="002627F3" w:rsidRPr="006A6A40">
          <w:rPr>
            <w:rStyle w:val="Hypertextovprepojenie"/>
          </w:rPr>
          <w:t>Extrakcia dát</w:t>
        </w:r>
        <w:r w:rsidR="002627F3">
          <w:rPr>
            <w:webHidden/>
          </w:rPr>
          <w:tab/>
        </w:r>
        <w:r w:rsidR="002627F3">
          <w:rPr>
            <w:webHidden/>
          </w:rPr>
          <w:fldChar w:fldCharType="begin"/>
        </w:r>
        <w:r w:rsidR="002627F3">
          <w:rPr>
            <w:webHidden/>
          </w:rPr>
          <w:instrText xml:space="preserve"> PAGEREF _Toc25075373 \h </w:instrText>
        </w:r>
        <w:r w:rsidR="002627F3">
          <w:rPr>
            <w:webHidden/>
          </w:rPr>
        </w:r>
        <w:r w:rsidR="002627F3">
          <w:rPr>
            <w:webHidden/>
          </w:rPr>
          <w:fldChar w:fldCharType="separate"/>
        </w:r>
        <w:r w:rsidR="002627F3">
          <w:rPr>
            <w:webHidden/>
          </w:rPr>
          <w:t>52</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74" w:history="1">
        <w:r w:rsidR="002627F3" w:rsidRPr="006A6A40">
          <w:rPr>
            <w:rStyle w:val="Hypertextovprepojenie"/>
          </w:rPr>
          <w:t>3.2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_Toc25075374 \h </w:instrText>
        </w:r>
        <w:r w:rsidR="002627F3">
          <w:rPr>
            <w:webHidden/>
          </w:rPr>
        </w:r>
        <w:r w:rsidR="002627F3">
          <w:rPr>
            <w:webHidden/>
          </w:rPr>
          <w:fldChar w:fldCharType="separate"/>
        </w:r>
        <w:r w:rsidR="002627F3">
          <w:rPr>
            <w:webHidden/>
          </w:rPr>
          <w:t>53</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5" w:history="1">
        <w:r w:rsidR="002627F3" w:rsidRPr="006A6A40">
          <w:rPr>
            <w:rStyle w:val="Hypertextovprepojenie"/>
          </w:rPr>
          <w:t>3.2.1</w:t>
        </w:r>
        <w:r w:rsidR="002627F3">
          <w:rPr>
            <w:rFonts w:asciiTheme="minorHAnsi" w:eastAsiaTheme="minorEastAsia" w:hAnsiTheme="minorHAnsi" w:cstheme="minorBidi"/>
            <w:iCs w:val="0"/>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_Toc25075375 \h </w:instrText>
        </w:r>
        <w:r w:rsidR="002627F3">
          <w:rPr>
            <w:webHidden/>
          </w:rPr>
        </w:r>
        <w:r w:rsidR="002627F3">
          <w:rPr>
            <w:webHidden/>
          </w:rPr>
          <w:fldChar w:fldCharType="separate"/>
        </w:r>
        <w:r w:rsidR="002627F3">
          <w:rPr>
            <w:webHidden/>
          </w:rPr>
          <w:t>54</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6" w:history="1">
        <w:r w:rsidR="002627F3" w:rsidRPr="006A6A40">
          <w:rPr>
            <w:rStyle w:val="Hypertextovprepojenie"/>
          </w:rPr>
          <w:t>3.2.2</w:t>
        </w:r>
        <w:r w:rsidR="002627F3">
          <w:rPr>
            <w:rFonts w:asciiTheme="minorHAnsi" w:eastAsiaTheme="minorEastAsia" w:hAnsiTheme="minorHAnsi" w:cstheme="minorBidi"/>
            <w:iCs w:val="0"/>
            <w:sz w:val="22"/>
            <w:szCs w:val="22"/>
            <w:lang w:val="en-US"/>
          </w:rPr>
          <w:tab/>
        </w:r>
        <w:r w:rsidR="002627F3" w:rsidRPr="006A6A40">
          <w:rPr>
            <w:rStyle w:val="Hypertextovprepojenie"/>
          </w:rPr>
          <w:t>Druhý a tretí dataset</w:t>
        </w:r>
        <w:r w:rsidR="002627F3">
          <w:rPr>
            <w:webHidden/>
          </w:rPr>
          <w:tab/>
        </w:r>
        <w:r w:rsidR="002627F3">
          <w:rPr>
            <w:webHidden/>
          </w:rPr>
          <w:fldChar w:fldCharType="begin"/>
        </w:r>
        <w:r w:rsidR="002627F3">
          <w:rPr>
            <w:webHidden/>
          </w:rPr>
          <w:instrText xml:space="preserve"> PAGEREF _Toc25075376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77" w:history="1">
        <w:r w:rsidR="002627F3" w:rsidRPr="006A6A40">
          <w:rPr>
            <w:rStyle w:val="Hypertextovprepojenie"/>
          </w:rPr>
          <w:t>3.3</w:t>
        </w:r>
        <w:r w:rsidR="002627F3">
          <w:rPr>
            <w:rFonts w:asciiTheme="minorHAnsi" w:eastAsiaTheme="minorEastAsia" w:hAnsiTheme="minorHAnsi" w:cstheme="minorBidi"/>
            <w:sz w:val="22"/>
            <w:szCs w:val="22"/>
            <w:lang w:val="en-US"/>
          </w:rPr>
          <w:tab/>
        </w:r>
        <w:r w:rsidR="002627F3" w:rsidRPr="006A6A40">
          <w:rPr>
            <w:rStyle w:val="Hypertextovprepojenie"/>
          </w:rPr>
          <w:t>Selekcia atribútov</w:t>
        </w:r>
        <w:r w:rsidR="002627F3">
          <w:rPr>
            <w:webHidden/>
          </w:rPr>
          <w:tab/>
        </w:r>
        <w:r w:rsidR="002627F3">
          <w:rPr>
            <w:webHidden/>
          </w:rPr>
          <w:fldChar w:fldCharType="begin"/>
        </w:r>
        <w:r w:rsidR="002627F3">
          <w:rPr>
            <w:webHidden/>
          </w:rPr>
          <w:instrText xml:space="preserve"> PAGEREF _Toc25075377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8" w:history="1">
        <w:r w:rsidR="002627F3" w:rsidRPr="006A6A40">
          <w:rPr>
            <w:rStyle w:val="Hypertextovprepojenie"/>
          </w:rPr>
          <w:t>3.3.1</w:t>
        </w:r>
        <w:r w:rsidR="002627F3">
          <w:rPr>
            <w:rFonts w:asciiTheme="minorHAnsi" w:eastAsiaTheme="minorEastAsia" w:hAnsiTheme="minorHAnsi" w:cstheme="minorBidi"/>
            <w:iCs w:val="0"/>
            <w:sz w:val="22"/>
            <w:szCs w:val="22"/>
            <w:lang w:val="en-US"/>
          </w:rPr>
          <w:tab/>
        </w:r>
        <w:r w:rsidR="002627F3" w:rsidRPr="006A6A40">
          <w:rPr>
            <w:rStyle w:val="Hypertextovprepojenie"/>
          </w:rPr>
          <w:t>Prvotná selekcia a predspracovanie</w:t>
        </w:r>
        <w:r w:rsidR="002627F3">
          <w:rPr>
            <w:webHidden/>
          </w:rPr>
          <w:tab/>
        </w:r>
        <w:r w:rsidR="002627F3">
          <w:rPr>
            <w:webHidden/>
          </w:rPr>
          <w:fldChar w:fldCharType="begin"/>
        </w:r>
        <w:r w:rsidR="002627F3">
          <w:rPr>
            <w:webHidden/>
          </w:rPr>
          <w:instrText xml:space="preserve"> PAGEREF _Toc25075378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79" w:history="1">
        <w:r w:rsidR="002627F3" w:rsidRPr="006A6A40">
          <w:rPr>
            <w:rStyle w:val="Hypertextovprepojenie"/>
          </w:rPr>
          <w:t>3.3.2</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_Toc25075379 \h </w:instrText>
        </w:r>
        <w:r w:rsidR="002627F3">
          <w:rPr>
            <w:webHidden/>
          </w:rPr>
        </w:r>
        <w:r w:rsidR="002627F3">
          <w:rPr>
            <w:webHidden/>
          </w:rPr>
          <w:fldChar w:fldCharType="separate"/>
        </w:r>
        <w:r w:rsidR="002627F3">
          <w:rPr>
            <w:webHidden/>
          </w:rPr>
          <w:t>59</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80" w:history="1">
        <w:r w:rsidR="002627F3" w:rsidRPr="006A6A40">
          <w:rPr>
            <w:rStyle w:val="Hypertextovprepojenie"/>
          </w:rPr>
          <w:t>3.4</w:t>
        </w:r>
        <w:r w:rsidR="002627F3">
          <w:rPr>
            <w:rFonts w:asciiTheme="minorHAnsi" w:eastAsiaTheme="minorEastAsia" w:hAnsiTheme="minorHAnsi" w:cstheme="minorBidi"/>
            <w:sz w:val="22"/>
            <w:szCs w:val="22"/>
            <w:lang w:val="en-US"/>
          </w:rPr>
          <w:tab/>
        </w:r>
        <w:r w:rsidR="002627F3" w:rsidRPr="006A6A40">
          <w:rPr>
            <w:rStyle w:val="Hypertextovprepojenie"/>
          </w:rPr>
          <w:t>Klasifikácia a výsledky</w:t>
        </w:r>
        <w:r w:rsidR="002627F3">
          <w:rPr>
            <w:webHidden/>
          </w:rPr>
          <w:tab/>
        </w:r>
        <w:r w:rsidR="002627F3">
          <w:rPr>
            <w:webHidden/>
          </w:rPr>
          <w:fldChar w:fldCharType="begin"/>
        </w:r>
        <w:r w:rsidR="002627F3">
          <w:rPr>
            <w:webHidden/>
          </w:rPr>
          <w:instrText xml:space="preserve"> PAGEREF _Toc25075380 \h </w:instrText>
        </w:r>
        <w:r w:rsidR="002627F3">
          <w:rPr>
            <w:webHidden/>
          </w:rPr>
        </w:r>
        <w:r w:rsidR="002627F3">
          <w:rPr>
            <w:webHidden/>
          </w:rPr>
          <w:fldChar w:fldCharType="separate"/>
        </w:r>
        <w:r w:rsidR="002627F3">
          <w:rPr>
            <w:webHidden/>
          </w:rPr>
          <w:t>63</w:t>
        </w:r>
        <w:r w:rsidR="002627F3">
          <w:rPr>
            <w:webHidden/>
          </w:rPr>
          <w:fldChar w:fldCharType="end"/>
        </w:r>
      </w:hyperlink>
    </w:p>
    <w:p w:rsidR="002627F3" w:rsidRDefault="00D044B7">
      <w:pPr>
        <w:pStyle w:val="Obsah3"/>
        <w:rPr>
          <w:rFonts w:asciiTheme="minorHAnsi" w:eastAsiaTheme="minorEastAsia" w:hAnsiTheme="minorHAnsi" w:cstheme="minorBidi"/>
          <w:iCs w:val="0"/>
          <w:sz w:val="22"/>
          <w:szCs w:val="22"/>
          <w:lang w:val="en-US"/>
        </w:rPr>
      </w:pPr>
      <w:hyperlink w:anchor="_Toc25075381" w:history="1">
        <w:r w:rsidR="002627F3" w:rsidRPr="006A6A40">
          <w:rPr>
            <w:rStyle w:val="Hypertextovprepojenie"/>
          </w:rPr>
          <w:t>3.4.1</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_Toc25075381 \h </w:instrText>
        </w:r>
        <w:r w:rsidR="002627F3">
          <w:rPr>
            <w:webHidden/>
          </w:rPr>
        </w:r>
        <w:r w:rsidR="002627F3">
          <w:rPr>
            <w:webHidden/>
          </w:rPr>
          <w:fldChar w:fldCharType="separate"/>
        </w:r>
        <w:r w:rsidR="002627F3">
          <w:rPr>
            <w:webHidden/>
          </w:rPr>
          <w:t>64</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82" w:history="1">
        <w:r w:rsidR="002627F3" w:rsidRPr="006A6A40">
          <w:rPr>
            <w:rStyle w:val="Hypertextovprepojenie"/>
          </w:rPr>
          <w:t>4</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Analýza výsledkov</w:t>
        </w:r>
        <w:r w:rsidR="002627F3">
          <w:rPr>
            <w:webHidden/>
          </w:rPr>
          <w:tab/>
        </w:r>
        <w:r w:rsidR="002627F3">
          <w:rPr>
            <w:webHidden/>
          </w:rPr>
          <w:fldChar w:fldCharType="begin"/>
        </w:r>
        <w:r w:rsidR="002627F3">
          <w:rPr>
            <w:webHidden/>
          </w:rPr>
          <w:instrText xml:space="preserve"> PAGEREF _Toc25075382 \h </w:instrText>
        </w:r>
        <w:r w:rsidR="002627F3">
          <w:rPr>
            <w:webHidden/>
          </w:rPr>
        </w:r>
        <w:r w:rsidR="002627F3">
          <w:rPr>
            <w:webHidden/>
          </w:rPr>
          <w:fldChar w:fldCharType="separate"/>
        </w:r>
        <w:r w:rsidR="002627F3">
          <w:rPr>
            <w:webHidden/>
          </w:rPr>
          <w:t>66</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83" w:history="1">
        <w:r w:rsidR="002627F3" w:rsidRPr="006A6A40">
          <w:rPr>
            <w:rStyle w:val="Hypertextovprepojenie"/>
          </w:rPr>
          <w:t>4.1</w:t>
        </w:r>
        <w:r w:rsidR="002627F3">
          <w:rPr>
            <w:rFonts w:asciiTheme="minorHAnsi" w:eastAsiaTheme="minorEastAsia" w:hAnsiTheme="minorHAnsi" w:cstheme="minorBidi"/>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_Toc25075383 \h </w:instrText>
        </w:r>
        <w:r w:rsidR="002627F3">
          <w:rPr>
            <w:webHidden/>
          </w:rPr>
        </w:r>
        <w:r w:rsidR="002627F3">
          <w:rPr>
            <w:webHidden/>
          </w:rPr>
          <w:fldChar w:fldCharType="separate"/>
        </w:r>
        <w:r w:rsidR="002627F3">
          <w:rPr>
            <w:webHidden/>
          </w:rPr>
          <w:t>67</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84" w:history="1">
        <w:r w:rsidR="002627F3" w:rsidRPr="006A6A40">
          <w:rPr>
            <w:rStyle w:val="Hypertextovprepojenie"/>
          </w:rPr>
          <w:t>4.2</w:t>
        </w:r>
        <w:r w:rsidR="002627F3">
          <w:rPr>
            <w:rFonts w:asciiTheme="minorHAnsi" w:eastAsiaTheme="minorEastAsia" w:hAnsiTheme="minorHAnsi" w:cstheme="minorBidi"/>
            <w:sz w:val="22"/>
            <w:szCs w:val="22"/>
            <w:lang w:val="en-US"/>
          </w:rPr>
          <w:tab/>
        </w:r>
        <w:r w:rsidR="002627F3" w:rsidRPr="006A6A40">
          <w:rPr>
            <w:rStyle w:val="Hypertextovprepojenie"/>
          </w:rPr>
          <w:t>Druhý dataset</w:t>
        </w:r>
        <w:r w:rsidR="002627F3">
          <w:rPr>
            <w:webHidden/>
          </w:rPr>
          <w:tab/>
        </w:r>
        <w:r w:rsidR="002627F3">
          <w:rPr>
            <w:webHidden/>
          </w:rPr>
          <w:fldChar w:fldCharType="begin"/>
        </w:r>
        <w:r w:rsidR="002627F3">
          <w:rPr>
            <w:webHidden/>
          </w:rPr>
          <w:instrText xml:space="preserve"> PAGEREF _Toc25075384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85" w:history="1">
        <w:r w:rsidR="002627F3" w:rsidRPr="006A6A40">
          <w:rPr>
            <w:rStyle w:val="Hypertextovprepojenie"/>
          </w:rPr>
          <w:t>4.3</w:t>
        </w:r>
        <w:r w:rsidR="002627F3">
          <w:rPr>
            <w:rFonts w:asciiTheme="minorHAnsi" w:eastAsiaTheme="minorEastAsia" w:hAnsiTheme="minorHAnsi" w:cstheme="minorBidi"/>
            <w:sz w:val="22"/>
            <w:szCs w:val="22"/>
            <w:lang w:val="en-US"/>
          </w:rPr>
          <w:tab/>
        </w:r>
        <w:r w:rsidR="002627F3" w:rsidRPr="006A6A40">
          <w:rPr>
            <w:rStyle w:val="Hypertextovprepojenie"/>
          </w:rPr>
          <w:t>Tretí dataset</w:t>
        </w:r>
        <w:r w:rsidR="002627F3">
          <w:rPr>
            <w:webHidden/>
          </w:rPr>
          <w:tab/>
        </w:r>
        <w:r w:rsidR="002627F3">
          <w:rPr>
            <w:webHidden/>
          </w:rPr>
          <w:fldChar w:fldCharType="begin"/>
        </w:r>
        <w:r w:rsidR="002627F3">
          <w:rPr>
            <w:webHidden/>
          </w:rPr>
          <w:instrText xml:space="preserve"> PAGEREF _Toc25075385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D044B7">
      <w:pPr>
        <w:pStyle w:val="Obsah2"/>
        <w:rPr>
          <w:rFonts w:asciiTheme="minorHAnsi" w:eastAsiaTheme="minorEastAsia" w:hAnsiTheme="minorHAnsi" w:cstheme="minorBidi"/>
          <w:sz w:val="22"/>
          <w:szCs w:val="22"/>
          <w:lang w:val="en-US"/>
        </w:rPr>
      </w:pPr>
      <w:hyperlink w:anchor="_Toc25075386" w:history="1">
        <w:r w:rsidR="002627F3" w:rsidRPr="006A6A40">
          <w:rPr>
            <w:rStyle w:val="Hypertextovprepojenie"/>
          </w:rPr>
          <w:t>4.4</w:t>
        </w:r>
        <w:r w:rsidR="002627F3">
          <w:rPr>
            <w:rFonts w:asciiTheme="minorHAnsi" w:eastAsiaTheme="minorEastAsia" w:hAnsiTheme="minorHAnsi" w:cstheme="minorBidi"/>
            <w:sz w:val="22"/>
            <w:szCs w:val="22"/>
            <w:lang w:val="en-US"/>
          </w:rPr>
          <w:tab/>
        </w:r>
        <w:r w:rsidR="002627F3" w:rsidRPr="006A6A40">
          <w:rPr>
            <w:rStyle w:val="Hypertextovprepojenie"/>
          </w:rPr>
          <w:t>Globálne pozorovania</w:t>
        </w:r>
        <w:r w:rsidR="002627F3">
          <w:rPr>
            <w:webHidden/>
          </w:rPr>
          <w:tab/>
        </w:r>
        <w:r w:rsidR="002627F3">
          <w:rPr>
            <w:webHidden/>
          </w:rPr>
          <w:fldChar w:fldCharType="begin"/>
        </w:r>
        <w:r w:rsidR="002627F3">
          <w:rPr>
            <w:webHidden/>
          </w:rPr>
          <w:instrText xml:space="preserve"> PAGEREF _Toc25075386 \h </w:instrText>
        </w:r>
        <w:r w:rsidR="002627F3">
          <w:rPr>
            <w:webHidden/>
          </w:rPr>
        </w:r>
        <w:r w:rsidR="002627F3">
          <w:rPr>
            <w:webHidden/>
          </w:rPr>
          <w:fldChar w:fldCharType="separate"/>
        </w:r>
        <w:r w:rsidR="002627F3">
          <w:rPr>
            <w:webHidden/>
          </w:rPr>
          <w:t>73</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87" w:history="1">
        <w:r w:rsidR="002627F3" w:rsidRPr="006A6A40">
          <w:rPr>
            <w:rStyle w:val="Hypertextovprepojenie"/>
          </w:rPr>
          <w:t>Záver</w:t>
        </w:r>
        <w:r w:rsidR="002627F3">
          <w:rPr>
            <w:webHidden/>
          </w:rPr>
          <w:tab/>
        </w:r>
        <w:r w:rsidR="002627F3">
          <w:rPr>
            <w:webHidden/>
          </w:rPr>
          <w:fldChar w:fldCharType="begin"/>
        </w:r>
        <w:r w:rsidR="002627F3">
          <w:rPr>
            <w:webHidden/>
          </w:rPr>
          <w:instrText xml:space="preserve"> PAGEREF _Toc25075387 \h </w:instrText>
        </w:r>
        <w:r w:rsidR="002627F3">
          <w:rPr>
            <w:webHidden/>
          </w:rPr>
        </w:r>
        <w:r w:rsidR="002627F3">
          <w:rPr>
            <w:webHidden/>
          </w:rPr>
          <w:fldChar w:fldCharType="separate"/>
        </w:r>
        <w:r w:rsidR="002627F3">
          <w:rPr>
            <w:webHidden/>
          </w:rPr>
          <w:t>74</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88" w:history="1">
        <w:r w:rsidR="002627F3" w:rsidRPr="006A6A40">
          <w:rPr>
            <w:rStyle w:val="Hypertextovprepojenie"/>
          </w:rPr>
          <w:t>Zoznam použitej literatúry</w:t>
        </w:r>
        <w:r w:rsidR="002627F3">
          <w:rPr>
            <w:webHidden/>
          </w:rPr>
          <w:tab/>
        </w:r>
        <w:r w:rsidR="002627F3">
          <w:rPr>
            <w:webHidden/>
          </w:rPr>
          <w:fldChar w:fldCharType="begin"/>
        </w:r>
        <w:r w:rsidR="002627F3">
          <w:rPr>
            <w:webHidden/>
          </w:rPr>
          <w:instrText xml:space="preserve"> PAGEREF _Toc25075388 \h </w:instrText>
        </w:r>
        <w:r w:rsidR="002627F3">
          <w:rPr>
            <w:webHidden/>
          </w:rPr>
        </w:r>
        <w:r w:rsidR="002627F3">
          <w:rPr>
            <w:webHidden/>
          </w:rPr>
          <w:fldChar w:fldCharType="separate"/>
        </w:r>
        <w:r w:rsidR="002627F3">
          <w:rPr>
            <w:webHidden/>
          </w:rPr>
          <w:t>75</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89" w:history="1">
        <w:r w:rsidR="002627F3" w:rsidRPr="006A6A40">
          <w:rPr>
            <w:rStyle w:val="Hypertextovprepojenie"/>
          </w:rPr>
          <w:t>Prílohy</w:t>
        </w:r>
        <w:r w:rsidR="002627F3">
          <w:rPr>
            <w:webHidden/>
          </w:rPr>
          <w:tab/>
        </w:r>
        <w:r w:rsidR="002627F3">
          <w:rPr>
            <w:webHidden/>
          </w:rPr>
          <w:fldChar w:fldCharType="begin"/>
        </w:r>
        <w:r w:rsidR="002627F3">
          <w:rPr>
            <w:webHidden/>
          </w:rPr>
          <w:instrText xml:space="preserve"> PAGEREF _Toc25075389 \h </w:instrText>
        </w:r>
        <w:r w:rsidR="002627F3">
          <w:rPr>
            <w:webHidden/>
          </w:rPr>
        </w:r>
        <w:r w:rsidR="002627F3">
          <w:rPr>
            <w:webHidden/>
          </w:rPr>
          <w:fldChar w:fldCharType="separate"/>
        </w:r>
        <w:r w:rsidR="002627F3">
          <w:rPr>
            <w:webHidden/>
          </w:rPr>
          <w:t>88</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90" w:history="1">
        <w:r w:rsidR="002627F3" w:rsidRPr="006A6A40">
          <w:rPr>
            <w:rStyle w:val="Hypertextovprepojenie"/>
          </w:rPr>
          <w:t>Príloha B – práce o klasifikácii malvéru</w:t>
        </w:r>
        <w:r w:rsidR="002627F3">
          <w:rPr>
            <w:webHidden/>
          </w:rPr>
          <w:tab/>
        </w:r>
        <w:r w:rsidR="002627F3">
          <w:rPr>
            <w:webHidden/>
          </w:rPr>
          <w:fldChar w:fldCharType="begin"/>
        </w:r>
        <w:r w:rsidR="002627F3">
          <w:rPr>
            <w:webHidden/>
          </w:rPr>
          <w:instrText xml:space="preserve"> PAGEREF _Toc25075390 \h </w:instrText>
        </w:r>
        <w:r w:rsidR="002627F3">
          <w:rPr>
            <w:webHidden/>
          </w:rPr>
        </w:r>
        <w:r w:rsidR="002627F3">
          <w:rPr>
            <w:webHidden/>
          </w:rPr>
          <w:fldChar w:fldCharType="separate"/>
        </w:r>
        <w:r w:rsidR="002627F3">
          <w:rPr>
            <w:webHidden/>
          </w:rPr>
          <w:t>89</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91" w:history="1">
        <w:r w:rsidR="002627F3" w:rsidRPr="006A6A40">
          <w:rPr>
            <w:rStyle w:val="Hypertextovprepojenie"/>
          </w:rPr>
          <w:t>Príloha C – nástroje na analýzu programov</w:t>
        </w:r>
        <w:r w:rsidR="002627F3">
          <w:rPr>
            <w:webHidden/>
          </w:rPr>
          <w:tab/>
        </w:r>
        <w:r w:rsidR="002627F3">
          <w:rPr>
            <w:webHidden/>
          </w:rPr>
          <w:fldChar w:fldCharType="begin"/>
        </w:r>
        <w:r w:rsidR="002627F3">
          <w:rPr>
            <w:webHidden/>
          </w:rPr>
          <w:instrText xml:space="preserve"> PAGEREF _Toc25075391 \h </w:instrText>
        </w:r>
        <w:r w:rsidR="002627F3">
          <w:rPr>
            <w:webHidden/>
          </w:rPr>
        </w:r>
        <w:r w:rsidR="002627F3">
          <w:rPr>
            <w:webHidden/>
          </w:rPr>
          <w:fldChar w:fldCharType="separate"/>
        </w:r>
        <w:r w:rsidR="002627F3">
          <w:rPr>
            <w:webHidden/>
          </w:rPr>
          <w:t>93</w:t>
        </w:r>
        <w:r w:rsidR="002627F3">
          <w:rPr>
            <w:webHidden/>
          </w:rPr>
          <w:fldChar w:fldCharType="end"/>
        </w:r>
      </w:hyperlink>
    </w:p>
    <w:p w:rsidR="002627F3" w:rsidRDefault="00D044B7">
      <w:pPr>
        <w:pStyle w:val="Obsah1"/>
        <w:rPr>
          <w:rFonts w:asciiTheme="minorHAnsi" w:eastAsiaTheme="minorEastAsia" w:hAnsiTheme="minorHAnsi" w:cstheme="minorBidi"/>
          <w:b w:val="0"/>
          <w:bCs w:val="0"/>
          <w:sz w:val="22"/>
          <w:szCs w:val="22"/>
          <w:lang w:val="en-US"/>
        </w:rPr>
      </w:pPr>
      <w:hyperlink w:anchor="_Toc25075392" w:history="1">
        <w:r w:rsidR="002627F3" w:rsidRPr="006A6A40">
          <w:rPr>
            <w:rStyle w:val="Hypertextovprepojenie"/>
          </w:rPr>
          <w:t>Príloha D – výsledky prvého datasetu</w:t>
        </w:r>
        <w:r w:rsidR="002627F3">
          <w:rPr>
            <w:webHidden/>
          </w:rPr>
          <w:tab/>
        </w:r>
        <w:r w:rsidR="002627F3">
          <w:rPr>
            <w:webHidden/>
          </w:rPr>
          <w:fldChar w:fldCharType="begin"/>
        </w:r>
        <w:r w:rsidR="002627F3">
          <w:rPr>
            <w:webHidden/>
          </w:rPr>
          <w:instrText xml:space="preserve"> PAGEREF _Toc25075392 \h </w:instrText>
        </w:r>
        <w:r w:rsidR="002627F3">
          <w:rPr>
            <w:webHidden/>
          </w:rPr>
        </w:r>
        <w:r w:rsidR="002627F3">
          <w:rPr>
            <w:webHidden/>
          </w:rPr>
          <w:fldChar w:fldCharType="separate"/>
        </w:r>
        <w:r w:rsidR="002627F3">
          <w:rPr>
            <w:webHidden/>
          </w:rPr>
          <w:t>94</w:t>
        </w:r>
        <w:r w:rsidR="002627F3">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5075350"/>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datasetu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Našim cieľom je ukázať, že selekcia atribútov má pri klasifikácii malvéru veľký dopad na výsledky. Malvér ako zdroj datasetu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5075351"/>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5075352"/>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5075353"/>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D044B7"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datasetu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Danú metódu použili napríklad v prácach [5,14,15]. IDF je logaritmus podielu veľkosti datasetu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D044B7"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D044B7"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D044B7"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D044B7"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D044B7"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D044B7"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D044B7"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D044B7"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D044B7"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D044B7"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D044B7"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datasetu.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5075354"/>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5075355"/>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5075356"/>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5075357"/>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5075358"/>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ktorá predstavuje podiel správne klasifikovaných vzoriek (TP a TN) a celého datasetu.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5075359"/>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datasetu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et al. za triedu považovali označenie, na ktorom sa zhodlo 5 AV zo všetkých AV. Takto im ostalo 30% pôvodného datasetu.</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5075360"/>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5075361"/>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5075362"/>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5075363"/>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5075364"/>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5075365"/>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datasetu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Okrem odstránenia atribútov ktoré sa vyskytujú v príliš malom počte vzoriek je dobré odstrániť aj atribúty ktoré majú v príliš veľkom počte vzoriek rovnakú hodnotu. Ak má atribút rovnakú hodnotu v takmer úplnej väčšine datasetu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D044B7"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5075366"/>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5075367"/>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datasetu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D044B7"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D044B7"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D044B7"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D044B7"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D044B7"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D044B7"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D044B7"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D044B7"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D044B7"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lastRenderedPageBreak/>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D044B7"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D044B7"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5075368"/>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w:t>
      </w:r>
      <w:r>
        <w:lastRenderedPageBreak/>
        <w:t xml:space="preserve">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lastRenderedPageBreak/>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D044B7"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D044B7"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D044B7"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w:t>
      </w:r>
      <w:r>
        <w:lastRenderedPageBreak/>
        <w:t>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D044B7"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D044B7"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5075369"/>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w:t>
      </w:r>
      <w:r>
        <w:lastRenderedPageBreak/>
        <w:t>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D044B7"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D044B7"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D044B7"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D044B7"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D044B7"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D044B7"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D044B7"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lastRenderedPageBreak/>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D044B7"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D044B7"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D044B7"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D044B7"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w:t>
      </w:r>
      <w:r>
        <w:lastRenderedPageBreak/>
        <w:t xml:space="preserve">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D044B7"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D044B7"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w:t>
      </w:r>
      <w:r>
        <w:lastRenderedPageBreak/>
        <w:t xml:space="preserve">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D044B7"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datasetu.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D044B7"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lastRenderedPageBreak/>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D044B7"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D044B7"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D044B7"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D044B7"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D044B7"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r>
        <w:lastRenderedPageBreak/>
        <w:t xml:space="preserve">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5075370"/>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5075371"/>
      <w:r>
        <w:t>Tvorba datasetu</w:t>
      </w:r>
      <w:bookmarkEnd w:id="35"/>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5075372"/>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t>Okrem toho, sme zlúčili tri aliasy: „</w:t>
      </w:r>
      <w:proofErr w:type="spellStart"/>
      <w:r>
        <w:t>wannacry</w:t>
      </w:r>
      <w:proofErr w:type="spellEnd"/>
      <w:r>
        <w:t>“, „</w:t>
      </w:r>
      <w:proofErr w:type="spellStart"/>
      <w:r>
        <w:t>wannacrypt</w:t>
      </w:r>
      <w:proofErr w:type="spellEnd"/>
      <w:r>
        <w:t>“, „</w:t>
      </w:r>
      <w:proofErr w:type="spellStart"/>
      <w:r>
        <w:t>wannacryptor</w:t>
      </w:r>
      <w:proofErr w:type="spellEnd"/>
      <w:r>
        <w:t>“ do jednej triedy.</w:t>
      </w:r>
      <w:r w:rsidR="00F77C51">
        <w:t xml:space="preserve"> Potom sme hľadali prienik medzi triedami ktoré ostali. Pre dataset bez </w:t>
      </w:r>
      <w:proofErr w:type="spellStart"/>
      <w:r w:rsidR="00F77C51">
        <w:t>obfuskovaných</w:t>
      </w:r>
      <w:proofErr w:type="spellEnd"/>
      <w:r w:rsidR="00F77C51">
        <w:t xml:space="preserve"> a zabalených vzoriek sme brali zhodu dvoch AV zo štyroch, pre druhý dataset sme chceli aspoň tri zhodné názvy</w:t>
      </w:r>
      <w:r w:rsidR="00BA433B">
        <w:t xml:space="preserve"> keďže pri nich je väčšia šanca že AV ich označí nesprávne</w:t>
      </w:r>
      <w:r w:rsidR="00F77C51">
        <w:t>.</w:t>
      </w:r>
      <w:r w:rsidR="00294635">
        <w:t xml:space="preserve"> Pri treťom sme zase brali len dve zhody, ináč nám ostalo málo tried.</w:t>
      </w:r>
      <w:r w:rsidR="00F77C51">
        <w:t xml:space="preserve">  </w:t>
      </w:r>
      <w:r w:rsidR="00F106A3">
        <w:t xml:space="preserve">Pre prvý dataset nám vzniklo 10 tried so </w:t>
      </w:r>
      <w:r w:rsidR="00F106A3" w:rsidRPr="00F106A3">
        <w:t>5506</w:t>
      </w:r>
      <w:r w:rsidR="00F106A3">
        <w:t xml:space="preserve"> vzorkami. Rozdelenie tried bolo nasledovné:</w:t>
      </w:r>
    </w:p>
    <w:p w:rsidR="00F106A3" w:rsidRDefault="00F106A3" w:rsidP="00F106A3">
      <w:pPr>
        <w:pStyle w:val="ZPNormalnyText"/>
        <w:ind w:firstLine="0"/>
      </w:pPr>
      <w:r w:rsidRPr="00FE0806">
        <w:rPr>
          <w:szCs w:val="24"/>
        </w:rPr>
        <w:t>('</w:t>
      </w:r>
      <w:proofErr w:type="spellStart"/>
      <w:r w:rsidRPr="00FE0806">
        <w:rPr>
          <w:szCs w:val="24"/>
        </w:rPr>
        <w:t>crytex</w:t>
      </w:r>
      <w:proofErr w:type="spellEnd"/>
      <w:r w:rsidRPr="00FE0806">
        <w:rPr>
          <w:szCs w:val="24"/>
        </w:rPr>
        <w:t>', 1135),</w:t>
      </w:r>
      <w:r>
        <w:t xml:space="preserve"> </w:t>
      </w:r>
      <w:r w:rsidRPr="00FE0806">
        <w:rPr>
          <w:szCs w:val="24"/>
        </w:rPr>
        <w:t xml:space="preserve"> ('</w:t>
      </w:r>
      <w:proofErr w:type="spellStart"/>
      <w:r w:rsidRPr="00FE0806">
        <w:rPr>
          <w:szCs w:val="24"/>
        </w:rPr>
        <w:t>msil</w:t>
      </w:r>
      <w:proofErr w:type="spellEnd"/>
      <w:r w:rsidRPr="00FE0806">
        <w:rPr>
          <w:szCs w:val="24"/>
        </w:rPr>
        <w:t>', 917),</w:t>
      </w:r>
      <w:r>
        <w:t xml:space="preserve"> </w:t>
      </w:r>
      <w:r w:rsidRPr="00FE0806">
        <w:rPr>
          <w:szCs w:val="24"/>
        </w:rPr>
        <w:t>('</w:t>
      </w:r>
      <w:proofErr w:type="spellStart"/>
      <w:r w:rsidRPr="00FE0806">
        <w:rPr>
          <w:szCs w:val="24"/>
        </w:rPr>
        <w:t>upatre</w:t>
      </w:r>
      <w:proofErr w:type="spellEnd"/>
      <w:r w:rsidRPr="00FE0806">
        <w:rPr>
          <w:szCs w:val="24"/>
        </w:rPr>
        <w:t>', 895),</w:t>
      </w:r>
      <w:r>
        <w:t xml:space="preserve"> </w:t>
      </w:r>
      <w:r w:rsidRPr="00FE0806">
        <w:rPr>
          <w:szCs w:val="24"/>
        </w:rPr>
        <w:t>('</w:t>
      </w:r>
      <w:proofErr w:type="spellStart"/>
      <w:r w:rsidRPr="00FE0806">
        <w:rPr>
          <w:szCs w:val="24"/>
        </w:rPr>
        <w:t>zbot</w:t>
      </w:r>
      <w:proofErr w:type="spellEnd"/>
      <w:r w:rsidRPr="00FE0806">
        <w:rPr>
          <w:szCs w:val="24"/>
        </w:rPr>
        <w:t>', 553),</w:t>
      </w:r>
      <w:r>
        <w:rPr>
          <w:szCs w:val="24"/>
        </w:rPr>
        <w:t xml:space="preserve"> </w:t>
      </w:r>
      <w:r w:rsidRPr="00FE0806">
        <w:rPr>
          <w:szCs w:val="24"/>
        </w:rPr>
        <w:t>('</w:t>
      </w:r>
      <w:proofErr w:type="spellStart"/>
      <w:r w:rsidRPr="00FE0806">
        <w:rPr>
          <w:szCs w:val="24"/>
        </w:rPr>
        <w:t>sality</w:t>
      </w:r>
      <w:proofErr w:type="spellEnd"/>
      <w:r w:rsidRPr="00FE0806">
        <w:rPr>
          <w:szCs w:val="24"/>
        </w:rPr>
        <w:t>', 519),</w:t>
      </w:r>
      <w:r>
        <w:rPr>
          <w:szCs w:val="24"/>
        </w:rPr>
        <w:t xml:space="preserve"> </w:t>
      </w:r>
      <w:r w:rsidRPr="00FE0806">
        <w:rPr>
          <w:szCs w:val="24"/>
        </w:rPr>
        <w:t>('</w:t>
      </w:r>
      <w:proofErr w:type="spellStart"/>
      <w:r w:rsidRPr="00FE0806">
        <w:rPr>
          <w:szCs w:val="24"/>
        </w:rPr>
        <w:t>vbkrypt</w:t>
      </w:r>
      <w:proofErr w:type="spellEnd"/>
      <w:r w:rsidRPr="00FE0806">
        <w:rPr>
          <w:szCs w:val="24"/>
        </w:rPr>
        <w:t>', 491),</w:t>
      </w:r>
      <w:r>
        <w:rPr>
          <w:szCs w:val="24"/>
        </w:rPr>
        <w:t xml:space="preserve"> </w:t>
      </w:r>
      <w:r w:rsidRPr="00FE0806">
        <w:rPr>
          <w:szCs w:val="24"/>
        </w:rPr>
        <w:t>('</w:t>
      </w:r>
      <w:proofErr w:type="spellStart"/>
      <w:r w:rsidRPr="00FE0806">
        <w:rPr>
          <w:szCs w:val="24"/>
        </w:rPr>
        <w:t>neshta</w:t>
      </w:r>
      <w:proofErr w:type="spellEnd"/>
      <w:r w:rsidRPr="00FE0806">
        <w:rPr>
          <w:szCs w:val="24"/>
        </w:rPr>
        <w:t>', 487),</w:t>
      </w:r>
      <w:r>
        <w:t xml:space="preserve"> </w:t>
      </w:r>
      <w:r w:rsidRPr="00FE0806">
        <w:rPr>
          <w:szCs w:val="24"/>
        </w:rPr>
        <w:t>('</w:t>
      </w:r>
      <w:proofErr w:type="spellStart"/>
      <w:r w:rsidRPr="00FE0806">
        <w:rPr>
          <w:szCs w:val="24"/>
        </w:rPr>
        <w:t>runouce</w:t>
      </w:r>
      <w:proofErr w:type="spellEnd"/>
      <w:r w:rsidRPr="00FE0806">
        <w:rPr>
          <w:szCs w:val="24"/>
        </w:rPr>
        <w:t>', 326),</w:t>
      </w:r>
      <w:r>
        <w:t xml:space="preserve"> </w:t>
      </w:r>
      <w:r w:rsidRPr="00FE0806">
        <w:rPr>
          <w:szCs w:val="24"/>
        </w:rPr>
        <w:t>('</w:t>
      </w:r>
      <w:proofErr w:type="spellStart"/>
      <w:r w:rsidRPr="00FE0806">
        <w:rPr>
          <w:szCs w:val="24"/>
        </w:rPr>
        <w:t>linkury</w:t>
      </w:r>
      <w:proofErr w:type="spellEnd"/>
      <w:r w:rsidRPr="00FE0806">
        <w:rPr>
          <w:szCs w:val="24"/>
        </w:rPr>
        <w:t>', 96),</w:t>
      </w:r>
      <w:r>
        <w:t xml:space="preserve"> </w:t>
      </w:r>
      <w:r w:rsidRPr="00FE0806">
        <w:rPr>
          <w:szCs w:val="24"/>
        </w:rPr>
        <w:t>('</w:t>
      </w:r>
      <w:proofErr w:type="spellStart"/>
      <w:r w:rsidRPr="00FE0806">
        <w:rPr>
          <w:szCs w:val="24"/>
        </w:rPr>
        <w:t>wannacry</w:t>
      </w:r>
      <w:proofErr w:type="spellEnd"/>
      <w:r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lastRenderedPageBreak/>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datasetu.</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lastRenderedPageBreak/>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D044B7"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D044B7"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5075373"/>
      <w:r>
        <w:t>Extrakcia dát</w:t>
      </w:r>
      <w:bookmarkEnd w:id="37"/>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w:t>
      </w:r>
      <w:r>
        <w:lastRenderedPageBreak/>
        <w:t xml:space="preserve">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w:t>
      </w:r>
      <w:proofErr w:type="spellStart"/>
      <w:r>
        <w:t>objdump</w:t>
      </w:r>
      <w:proofErr w:type="spellEnd"/>
      <w:r>
        <w:t xml:space="preserve"> a</w:t>
      </w:r>
      <w:r w:rsidR="00866508">
        <w:t> vzorky na ktorých dal prázdny výstup sme vyhodili.</w:t>
      </w:r>
      <w:r w:rsidR="00D86A57">
        <w:t xml:space="preserve"> Neskôr (pri treťom datasete) sme zistili že do niektorých vzoriek zapíše len prvý úvodný riadok</w:t>
      </w:r>
      <w:r w:rsidR="005C07E8">
        <w:t>. Preto sme odstránili všetky vzorky ktorých disasemblovaný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dataset mal len jednu takú vzorku, druhý</w:t>
      </w:r>
      <w:r w:rsidR="00F068A8">
        <w:t xml:space="preserve"> ich mal 15.</w:t>
      </w:r>
      <w:bookmarkStart w:id="38" w:name="_GoBack"/>
      <w:bookmarkEnd w:id="38"/>
      <w:r w:rsidR="00866508">
        <w:t xml:space="preserve"> </w:t>
      </w:r>
      <w:r w:rsidR="001E3132">
        <w:t xml:space="preserve">Kvôli </w:t>
      </w:r>
      <w:proofErr w:type="spellStart"/>
      <w:r w:rsidR="001E3132">
        <w:t>objdump</w:t>
      </w:r>
      <w:proofErr w:type="spellEnd"/>
      <w:r w:rsidR="001E3132">
        <w:t xml:space="preserve"> chybám</w:t>
      </w:r>
      <w:r w:rsidR="00245106">
        <w:t xml:space="preserve"> sme odstránili</w:t>
      </w:r>
      <w:r w:rsidR="00A07B6A">
        <w:t xml:space="preserve"> 13</w:t>
      </w:r>
      <w:r w:rsidR="00245106">
        <w:t xml:space="preserve"> vzoriek</w:t>
      </w:r>
      <w:r w:rsidR="00A07B6A">
        <w:t xml:space="preserve"> z prvého datasetu</w:t>
      </w:r>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9" w:name="_Toc25075374"/>
      <w:r>
        <w:t>Extrakcia atribútov</w:t>
      </w:r>
      <w:bookmarkEnd w:id="39"/>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datasetu, tie ktoré pochádzajú zo skupín ktoré majú do tisíc atribútov a nakoniec tie, </w:t>
      </w:r>
      <w:r w:rsidR="003A1807">
        <w:lastRenderedPageBreak/>
        <w:t>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40" w:name="_Toc25075375"/>
      <w:r>
        <w:t>Prvý dataset</w:t>
      </w:r>
      <w:bookmarkEnd w:id="40"/>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lastRenderedPageBreak/>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datasetu.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w:t>
      </w:r>
      <w:r w:rsidRPr="00303F5F">
        <w:lastRenderedPageBreak/>
        <w:t>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1" w:name="_Toc25075376"/>
      <w:r>
        <w:t>Druhý</w:t>
      </w:r>
      <w:r w:rsidR="00C15EB7">
        <w:t xml:space="preserve"> a tretí</w:t>
      </w:r>
      <w:r>
        <w:t xml:space="preserve"> dataset</w:t>
      </w:r>
      <w:bookmarkEnd w:id="41"/>
    </w:p>
    <w:p w:rsidR="00D8552C" w:rsidRDefault="0047755B" w:rsidP="00525405">
      <w:pPr>
        <w:pStyle w:val="ZPNormalnyText"/>
        <w:ind w:firstLine="432"/>
      </w:pPr>
      <w:r>
        <w:t xml:space="preserve">//TODO </w:t>
      </w:r>
      <w:r w:rsidR="00BC1693">
        <w:t>Podobný text</w:t>
      </w:r>
      <w:r w:rsidR="00866BAE">
        <w:t xml:space="preserve"> ako v predošlej podkapitole</w:t>
      </w:r>
    </w:p>
    <w:p w:rsidR="003E4915" w:rsidRDefault="003E4915" w:rsidP="00525405">
      <w:pPr>
        <w:pStyle w:val="ZPNormalnyText"/>
        <w:ind w:firstLine="432"/>
      </w:pPr>
    </w:p>
    <w:p w:rsidR="00C3726E" w:rsidRDefault="00C3726E" w:rsidP="00C3726E">
      <w:pPr>
        <w:pStyle w:val="ZPPodNadpisKapitolyTimesNewRoman"/>
      </w:pPr>
      <w:bookmarkStart w:id="42" w:name="_Toc25075377"/>
      <w:r>
        <w:t>Selekcia atribútov</w:t>
      </w:r>
      <w:bookmarkEnd w:id="42"/>
    </w:p>
    <w:p w:rsidR="007A2453" w:rsidRDefault="007A2453" w:rsidP="007A2453">
      <w:pPr>
        <w:pStyle w:val="ZPPodNadpis3urovenTimesNewRoman"/>
      </w:pPr>
      <w:bookmarkStart w:id="43" w:name="_Toc25075378"/>
      <w:r>
        <w:t>Prvotná selekcia</w:t>
      </w:r>
      <w:r w:rsidR="000B0645">
        <w:t xml:space="preserve"> a predspracovanie</w:t>
      </w:r>
      <w:bookmarkEnd w:id="43"/>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w:t>
      </w:r>
      <w:r w:rsidR="00E93244">
        <w:lastRenderedPageBreak/>
        <w:t xml:space="preserve">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4"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4"/>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lastRenderedPageBreak/>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w:t>
      </w:r>
      <w:r w:rsidR="00350044">
        <w:rPr>
          <w:szCs w:val="24"/>
        </w:rPr>
        <w:lastRenderedPageBreak/>
        <w:t xml:space="preserve">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5" w:name="_Toc25075379"/>
      <w:r>
        <w:t>Výber metód</w:t>
      </w:r>
      <w:bookmarkEnd w:id="45"/>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použité nižšie v strome a aj sú dôleži</w:t>
      </w:r>
      <w:r w:rsidR="001A69FB">
        <w:t>t</w:t>
      </w:r>
      <w:r w:rsidR="003D2FDF">
        <w:t xml:space="preserve">ejšie – vedia najlepšie </w:t>
      </w:r>
      <w:r w:rsidR="001A69FB">
        <w:t xml:space="preserve">rozdeliť veľkú časť datasetu.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lastRenderedPageBreak/>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w:t>
      </w:r>
      <w:r w:rsidR="00127A6C">
        <w:t>, pre druhý len 48</w:t>
      </w:r>
      <w:r>
        <w:t xml:space="preserve">. //TODO  </w:t>
      </w:r>
      <w:proofErr w:type="spellStart"/>
      <w:r>
        <w:t>doplni</w:t>
      </w:r>
      <w:proofErr w:type="spellEnd"/>
      <w:r>
        <w:t xml:space="preserve"> pre </w:t>
      </w:r>
      <w:r w:rsidR="00127A6C">
        <w:t>tretí</w:t>
      </w:r>
      <w:r>
        <w:t>.</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6" w:name="_Toc25075380"/>
      <w:r>
        <w:t>Klasifikácia a výsledky</w:t>
      </w:r>
      <w:bookmarkEnd w:id="46"/>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7" w:name="_Toc25075381"/>
      <w:r>
        <w:t>Výber metód</w:t>
      </w:r>
      <w:bookmarkEnd w:id="47"/>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8" w:name="_Toc25075382"/>
      <w:r>
        <w:lastRenderedPageBreak/>
        <w:t>Analýza výsledkov</w:t>
      </w:r>
      <w:bookmarkEnd w:id="48"/>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r w:rsidR="007D1953">
        <w:t>dataset</w:t>
      </w:r>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datasete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nás zaujíma či sa potvrdí že </w:t>
      </w:r>
      <w:proofErr w:type="spellStart"/>
      <w:r w:rsidR="006B05BB">
        <w:t>embedded</w:t>
      </w:r>
      <w:proofErr w:type="spellEnd"/>
      <w:r w:rsidR="006B05BB">
        <w:t xml:space="preserve"> metódy majú dobré výsledky len pre vlastný typ klasifikátora.</w:t>
      </w:r>
    </w:p>
    <w:p w:rsidR="00385C9A" w:rsidRDefault="00385C9A" w:rsidP="00F16E47">
      <w:pPr>
        <w:pStyle w:val="ZPNormalnyText"/>
      </w:pPr>
      <w:r>
        <w:lastRenderedPageBreak/>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Po analýze všetkých výsledkov na každom datasete sa poz</w:t>
      </w:r>
      <w:r w:rsidR="006D1879">
        <w:t>erá</w:t>
      </w:r>
      <w:r>
        <w:t xml:space="preserve">me na globálne trendy cez všetky tri </w:t>
      </w:r>
      <w:proofErr w:type="spellStart"/>
      <w:r>
        <w:t>datasety</w:t>
      </w:r>
      <w:proofErr w:type="spellEnd"/>
      <w:r>
        <w:t>.</w:t>
      </w:r>
      <w:r w:rsidR="00C55ECD">
        <w:t xml:space="preserve"> V každom datasete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datasete na ktorom boli vylúčené triedy ktoré neprešli konsenzom lebo pôvodné </w:t>
      </w:r>
      <w:proofErr w:type="spellStart"/>
      <w:r w:rsidR="00812D33">
        <w:t>datasty</w:t>
      </w:r>
      <w:proofErr w:type="spellEnd"/>
      <w:r w:rsidR="00812D33">
        <w:t xml:space="preserve"> majú rádovo desaťtisíce vzoriek a robiť na tak veľkom datasete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datasete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 (tretí dataset), a ktoré sú univerzálne dobré (druhý dataset). Okrem chceme zistiť, či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9" w:name="_Toc25075383"/>
      <w:r>
        <w:t>Prvý dataset</w:t>
      </w:r>
      <w:bookmarkEnd w:id="49"/>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ako sme predpokladali. Aj napriek zlepšeniu výsledkov konsenzu, pomer lepších </w:t>
      </w:r>
      <w:r>
        <w:lastRenderedPageBreak/>
        <w:t xml:space="preserve">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 xml:space="preserve">ruhá skupina atribútov najvyššie výsledky pre obe typy klasifikácie, tretia skupina ich mala lepšie ako všetky atribúty len pre stromy. Pre SVM mala výsledok horší takmer o dve percentá. V oboch prípadoch to môže byť spôsobené tým, že niektoré metódy klasifikácie sme nemohli použiť na všetky atribúty. Na druhú stranu, početnosť je nevýhoda všetkých atribútov. </w:t>
      </w:r>
    </w:p>
    <w:p w:rsidR="00D646BD" w:rsidRDefault="00D646BD" w:rsidP="00D646BD">
      <w:pPr>
        <w:ind w:firstLine="576"/>
      </w:pPr>
      <w:r>
        <w:t xml:space="preserve">Pri konsenze mala druhá skupina atribútov po selekciách veľmi podobné výsledky ako selekcie všetkých atribútov, nikdy neklesla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klesala pod percento, ale na SVM aj o viac ako dve percentá. </w:t>
      </w:r>
      <w:r w:rsidR="00DC5009">
        <w:t>Celkovo má druhá skupina veľmi dobré výsledky pred aj po klasifikácii, ale tretia skupina už nestačí.</w:t>
      </w:r>
    </w:p>
    <w:p w:rsidR="004C3F84" w:rsidRDefault="004C3F84" w:rsidP="004C3F84">
      <w:pPr>
        <w:ind w:firstLine="576"/>
      </w:pPr>
      <w:r>
        <w:t>V tomto datasete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lastRenderedPageBreak/>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klasifikátor.</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ni raz nezlepšili pôvodný výsledok. Výnimkou je FCBF ktorý z celého datasetu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klasifikátora.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xml:space="preserve">, mal tri najlepšie výsledky.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teda 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w:t>
      </w:r>
      <w:r w:rsidR="009612BB">
        <w:lastRenderedPageBreak/>
        <w:t>SVM a raz SGD L1.</w:t>
      </w:r>
      <w:r w:rsidR="00A362A1">
        <w:t xml:space="preserve"> </w:t>
      </w:r>
      <w:r w:rsidR="00617FBC">
        <w:t>Globálne n</w:t>
      </w:r>
      <w:r w:rsidR="00A362A1">
        <w:t xml:space="preserve">ajlepší výsledok pre stromy bol 99.67% a dosiahlo ho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klasifikátor sú </w:t>
      </w:r>
      <w:proofErr w:type="spellStart"/>
      <w:r>
        <w:t>embedded</w:t>
      </w:r>
      <w:proofErr w:type="spellEnd"/>
      <w:r>
        <w:t xml:space="preserve"> metódy lepšie ako ostatné metódy selekcie.</w:t>
      </w:r>
    </w:p>
    <w:p w:rsidR="001C7C20" w:rsidRDefault="00F26F90" w:rsidP="00765B5D">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p>
    <w:p w:rsidR="00C84703" w:rsidRDefault="001C7C20" w:rsidP="001C7C20">
      <w:pPr>
        <w:pStyle w:val="ZPNormalnyText"/>
        <w:ind w:firstLine="0"/>
      </w:pPr>
      <w:r>
        <w:t>V prvom prípade z 500 vybral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1C7C20" w:rsidRDefault="001C7C20" w:rsidP="00765B5D">
      <w:pPr>
        <w:pStyle w:val="ZPNormalnyText"/>
      </w:pPr>
      <w:r>
        <w:t xml:space="preserve">V druhom prípade z 1000 vybral 230 z druhej skupiny, z toho </w:t>
      </w:r>
      <w:r w:rsidR="005E4498">
        <w:t>45 z tretej. Vybral tieto skupiny:</w:t>
      </w:r>
    </w:p>
    <w:p w:rsidR="005E4498" w:rsidRDefault="005E4498" w:rsidP="00765B5D">
      <w:pPr>
        <w:pStyle w:val="ZPNormalnyText"/>
      </w:pPr>
      <w:r w:rsidRPr="005E4498">
        <w:t>('2-gram_freq_dis_hex', 174), ('2-gram_freq_hex', 159), ('2-gram_bin_hex', 148), ('2-gram_freq_opcodes', 131), ('2-gram_dis_hex', 80), ('1-gram_freq_dis_hex', 43), ('</w:t>
      </w:r>
      <w:proofErr w:type="spellStart"/>
      <w:r w:rsidRPr="005E4498">
        <w:t>byte_entropy_histogram</w:t>
      </w:r>
      <w:proofErr w:type="spellEnd"/>
      <w:r w:rsidRPr="005E4498">
        <w:t>', 36), ('2-gram_freq_reg', 31), ('1-gram_freq_opcodes', 30), ('1-gram_freq_hex', 26), ('1-gram_bin_strings', 22), ('2-gram_normal_freq_hex', 22), ('1-gram_freq_strings', 12), ('1-gram_normal_freq_hex', 10), ('2-gram_normal_freq_dis_hex', 10), ('</w:t>
      </w:r>
      <w:proofErr w:type="spellStart"/>
      <w:r w:rsidRPr="005E4498">
        <w:t>sections</w:t>
      </w:r>
      <w:proofErr w:type="spellEnd"/>
      <w:r w:rsidRPr="005E4498">
        <w:t>', 10), ('1-gram_freq_reg', 9), ('1-gram_normal_freq_dis_hex', 6), ('</w:t>
      </w:r>
      <w:proofErr w:type="spellStart"/>
      <w:r w:rsidRPr="005E4498">
        <w:t>import_funcs</w:t>
      </w:r>
      <w:proofErr w:type="spellEnd"/>
      <w:r w:rsidRPr="005E4498">
        <w:t>', 5), ('</w:t>
      </w:r>
      <w:proofErr w:type="spellStart"/>
      <w:r w:rsidRPr="005E4498">
        <w:t>import_libs</w:t>
      </w:r>
      <w:proofErr w:type="spellEnd"/>
      <w:r w:rsidRPr="005E4498">
        <w:t>', 5), ('1-gram_bin_hex', 4), ('</w:t>
      </w:r>
      <w:proofErr w:type="spellStart"/>
      <w:r w:rsidRPr="005E4498">
        <w:t>disassembled</w:t>
      </w:r>
      <w:proofErr w:type="spellEnd"/>
      <w:r w:rsidRPr="005E4498">
        <w:t>', 4), ('</w:t>
      </w:r>
      <w:proofErr w:type="spellStart"/>
      <w:r w:rsidRPr="005E4498">
        <w:t>strings</w:t>
      </w:r>
      <w:proofErr w:type="spellEnd"/>
      <w:r w:rsidRPr="005E4498">
        <w:t xml:space="preserve">', 4), ('2-gram_bin_strings', 3), ('2-gram_freq_strings', 3), </w:t>
      </w:r>
      <w:r w:rsidRPr="005E4498">
        <w:lastRenderedPageBreak/>
        <w:t>('</w:t>
      </w:r>
      <w:proofErr w:type="spellStart"/>
      <w:r w:rsidRPr="005E4498">
        <w:t>metadata</w:t>
      </w:r>
      <w:proofErr w:type="spellEnd"/>
      <w:r w:rsidRPr="005E4498">
        <w:t>', 3), ('1-gram_char_freq_strings', 2), ('</w:t>
      </w:r>
      <w:proofErr w:type="spellStart"/>
      <w:r w:rsidRPr="005E4498">
        <w:t>instructions</w:t>
      </w:r>
      <w:proofErr w:type="spellEnd"/>
      <w:r w:rsidRPr="005E4498">
        <w:t>', 2), ('</w:t>
      </w:r>
      <w:proofErr w:type="spellStart"/>
      <w:r w:rsidRPr="005E4498">
        <w:t>overlay</w:t>
      </w:r>
      <w:proofErr w:type="spellEnd"/>
      <w:r w:rsidRPr="005E4498">
        <w:t>', 2), ('</w:t>
      </w:r>
      <w:proofErr w:type="spellStart"/>
      <w:r w:rsidRPr="005E4498">
        <w:t>sizes</w:t>
      </w:r>
      <w:proofErr w:type="spellEnd"/>
      <w:r w:rsidRPr="005E4498">
        <w:t>', 2), ('</w:t>
      </w:r>
      <w:proofErr w:type="spellStart"/>
      <w:r w:rsidRPr="005E4498">
        <w:t>file_entropy</w:t>
      </w:r>
      <w:proofErr w:type="spellEnd"/>
      <w:r w:rsidRPr="005E4498">
        <w:t>', 1), ('</w:t>
      </w:r>
      <w:proofErr w:type="spellStart"/>
      <w:r w:rsidRPr="005E4498">
        <w:t>resources</w:t>
      </w:r>
      <w:proofErr w:type="spellEnd"/>
      <w:r w:rsidRPr="005E4498">
        <w:t>', 1)</w:t>
      </w:r>
      <w:r>
        <w:t>.</w:t>
      </w:r>
    </w:p>
    <w:p w:rsidR="005C1510" w:rsidRDefault="005C1510" w:rsidP="00765B5D">
      <w:pPr>
        <w:pStyle w:val="ZPNormalnyText"/>
      </w:pPr>
      <w:r>
        <w:t xml:space="preserve">Najviac vyberané skupiny sú 2-gramy. V prvom prípade hexadecimálneho súboru, </w:t>
      </w:r>
      <w:proofErr w:type="spellStart"/>
      <w:r>
        <w:t>opcodes</w:t>
      </w:r>
      <w:proofErr w:type="spellEnd"/>
      <w:r>
        <w:t xml:space="preserve"> a hexadecimálnej reprezentácie </w:t>
      </w:r>
      <w:proofErr w:type="spellStart"/>
      <w:r>
        <w:t>disasemblovaného</w:t>
      </w:r>
      <w:proofErr w:type="spellEnd"/>
      <w:r>
        <w:t xml:space="preserve"> súboru.</w:t>
      </w:r>
      <w:r w:rsidR="00C75EFB">
        <w:t xml:space="preserve"> V druhom prípade sú tiež preferované tieto zdroje, len v inom poradí. Zaujímavé je množstvo binárnych n-gramov.</w:t>
      </w:r>
    </w:p>
    <w:p w:rsidR="005E4498" w:rsidRDefault="005E4498" w:rsidP="00765B5D">
      <w:pPr>
        <w:pStyle w:val="ZPNormalnyText"/>
      </w:pPr>
      <w:r>
        <w:t>Pre SVM klasifikácie boli tiež dve výskyty</w:t>
      </w:r>
      <w:r w:rsidR="00F26F90">
        <w:t xml:space="preserve"> globálne</w:t>
      </w:r>
      <w:r>
        <w:t xml:space="preserve"> najlepšieho výsledku. V prvom prípade vybral SVC L1 500 najlepších atribútov zo všetkých. Pri selekcii vybral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5E4498" w:rsidRDefault="005E4498" w:rsidP="00765B5D">
      <w:pPr>
        <w:pStyle w:val="ZPNormalnyText"/>
      </w:pPr>
      <w:r>
        <w:t>V druhom prípade SGD L2 vybralo 1000 atribútov zo všetkých. Z druhej skupiny vybralo 108 atribútov, z tretej 26.</w:t>
      </w:r>
      <w:r w:rsidR="00A32DB6">
        <w:t xml:space="preserve"> Spolu vybralo atribúty z týchto skupín:</w:t>
      </w:r>
    </w:p>
    <w:p w:rsidR="00A32DB6" w:rsidRDefault="00A32DB6" w:rsidP="00765B5D">
      <w:pPr>
        <w:pStyle w:val="ZPNormalnyText"/>
      </w:pPr>
      <w:r w:rsidRPr="00A32DB6">
        <w:t>('2-gram_freq_opcodes', 220), ('2-gram_freq_strings', 139), ('2-gram_freq_hex', 132), ('2-gram_freq_dis_hex', 114), ('1-gram_freq_strings', 102), ('2-gram_bin_hex', 76), ('2-gram_opcodes', 56), ('1-gram_bin_strings', 37), ('2-gram_bin_strings', 19), ('2-gram_normal_freq_hex', 18), ('2-gram_dis_hex', 14), ('1-gram_dis_hex', 10), ('1-gram_opcodes', 10), ('2-gram_reg', 9), ('1-gram_bin_hex', 8), ('2-gram_freq_reg', 7), ('1-gram_freq_opcodes', 5), ('1-gram_normal_freq_dis_hex', 5), ('2-gram_normal_freq_dis_hex', 5), ('</w:t>
      </w:r>
      <w:proofErr w:type="spellStart"/>
      <w:r w:rsidRPr="00A32DB6">
        <w:t>import_funcs</w:t>
      </w:r>
      <w:proofErr w:type="spellEnd"/>
      <w:r w:rsidRPr="00A32DB6">
        <w:t>', 3), ('1-gram_normal_freq_hex', 2), ('1-gram_reg', 2), ('</w:t>
      </w:r>
      <w:proofErr w:type="spellStart"/>
      <w:r w:rsidRPr="00A32DB6">
        <w:t>sizes</w:t>
      </w:r>
      <w:proofErr w:type="spellEnd"/>
      <w:r w:rsidRPr="00A32DB6">
        <w:t>', 2), ('1-gram_freq_reg', 1), ('</w:t>
      </w:r>
      <w:proofErr w:type="spellStart"/>
      <w:r w:rsidRPr="00A32DB6">
        <w:t>disassembled</w:t>
      </w:r>
      <w:proofErr w:type="spellEnd"/>
      <w:r w:rsidRPr="00A32DB6">
        <w:t>', 1), ('</w:t>
      </w:r>
      <w:proofErr w:type="spellStart"/>
      <w:r w:rsidRPr="00A32DB6">
        <w:t>import_libs</w:t>
      </w:r>
      <w:proofErr w:type="spellEnd"/>
      <w:r w:rsidRPr="00A32DB6">
        <w:t>', 1), ('</w:t>
      </w:r>
      <w:proofErr w:type="spellStart"/>
      <w:r w:rsidRPr="00A32DB6">
        <w:t>metadata</w:t>
      </w:r>
      <w:proofErr w:type="spellEnd"/>
      <w:r w:rsidRPr="00A32DB6">
        <w:t>', 1), ('</w:t>
      </w:r>
      <w:proofErr w:type="spellStart"/>
      <w:r w:rsidRPr="00A32DB6">
        <w:t>sections</w:t>
      </w:r>
      <w:proofErr w:type="spellEnd"/>
      <w:r w:rsidRPr="00A32DB6">
        <w:t>', 1)</w:t>
      </w:r>
      <w:r w:rsidR="0060768B">
        <w:t>.</w:t>
      </w:r>
    </w:p>
    <w:p w:rsidR="0060768B" w:rsidRDefault="0060768B" w:rsidP="00765B5D">
      <w:pPr>
        <w:pStyle w:val="ZPNormalnyText"/>
      </w:pPr>
      <w:r>
        <w:t>Pri SVM sa zmenila hlavne jedna vec – pribudli n-gramy z textových reťazcov.</w:t>
      </w:r>
      <w:r w:rsidR="00E234DD">
        <w:t xml:space="preserve"> Disasemblovaný súbor a hexadecimálna reprezentácia vzorky ale ostávajú medzi hlavnými zdrojmi.</w:t>
      </w:r>
    </w:p>
    <w:p w:rsidR="00E234DD" w:rsidRDefault="00E234DD" w:rsidP="00765B5D">
      <w:pPr>
        <w:pStyle w:val="ZPNormalnyText"/>
      </w:pPr>
      <w:r>
        <w:lastRenderedPageBreak/>
        <w:t>Napriek tomu, že väčšina atribútov nepochádza z druhej skupiny, možno aj z jej atribútov získať veľmi dobré výsledky. Pri stromoch možno získať výsledok horší len o stotinu percenta – 99.66% a to už len pri 79 atribútoch. Pri SVM zase možno dostať výsledok 99.55%</w:t>
      </w:r>
      <w:r w:rsidR="008374F6">
        <w:t xml:space="preserve"> pri 500 atribútoch</w:t>
      </w:r>
      <w:r>
        <w:t>.</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úplne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lastRenderedPageBreak/>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50" w:name="_Toc25075384"/>
      <w:r>
        <w:t>Druhý dataset</w:t>
      </w:r>
      <w:bookmarkEnd w:id="50"/>
    </w:p>
    <w:p w:rsidR="00A76CF7" w:rsidRDefault="006F2916" w:rsidP="00A76CF7">
      <w:pPr>
        <w:pStyle w:val="ZPNormalnyText"/>
      </w:pPr>
      <w:r>
        <w:t>//TODO odpovedz na nasledujúce otázky:</w:t>
      </w:r>
    </w:p>
    <w:p w:rsidR="006F2916" w:rsidRDefault="00675346" w:rsidP="006F2916">
      <w:pPr>
        <w:pStyle w:val="ZPNormalnyText"/>
      </w:pPr>
      <w:r>
        <w:t xml:space="preserve">Bolo lepšie </w:t>
      </w:r>
      <w:proofErr w:type="spellStart"/>
      <w:r>
        <w:t>klastrovanie</w:t>
      </w:r>
      <w:proofErr w:type="spellEnd"/>
      <w:r>
        <w:t xml:space="preserve"> alebo konsenzus? </w:t>
      </w:r>
      <w:r w:rsidR="006F2916">
        <w:t>Mala druhá a tretia skupina atribútov porovnateľné výsledky klasifikácie so všetkými atribútmi pred, aj po selekcii (najlepší výsledok</w:t>
      </w:r>
      <w:r w:rsidR="009D3368">
        <w:t xml:space="preserve"> tabuľky</w:t>
      </w:r>
      <w:r w:rsidR="006F2916">
        <w:t xml:space="preserve"> max. o percento nadol</w:t>
      </w:r>
      <w:r w:rsidR="0071669D">
        <w:t xml:space="preserve"> a najlepší globálny výsledok tiež</w:t>
      </w:r>
      <w:r w:rsidR="006F2916">
        <w:t>)? Vybral FCBF dobrý počet atribútov (</w:t>
      </w:r>
      <w:r w:rsidR="006D2882">
        <w:t xml:space="preserve">výsledok </w:t>
      </w:r>
      <w:r w:rsidR="006F2916">
        <w:t>max</w:t>
      </w:r>
      <w:r w:rsidR="00313E8D">
        <w:t>.</w:t>
      </w:r>
      <w:r w:rsidR="006F2916">
        <w:t xml:space="preserve"> o percento nadol </w:t>
      </w:r>
      <w:r w:rsidR="006D2882">
        <w:t>oproti najlepšiemu v tabuľke</w:t>
      </w:r>
      <w:r w:rsidR="006F2916">
        <w:t xml:space="preserve">)? Aký počet atribútov </w:t>
      </w:r>
      <w:r w:rsidR="0047687D">
        <w:t>bol minimálne potrebný</w:t>
      </w:r>
      <w:r w:rsidR="0063521F">
        <w:t xml:space="preserve"> (pre stromy a SVM)</w:t>
      </w:r>
      <w:r w:rsidR="006F2916">
        <w:t xml:space="preserve">, ako často? </w:t>
      </w:r>
    </w:p>
    <w:p w:rsidR="006F2916" w:rsidRPr="00467BCA" w:rsidRDefault="006F2916" w:rsidP="0071669D">
      <w:pPr>
        <w:pStyle w:val="ZPNormalnyText"/>
        <w:rPr>
          <w:highlight w:val="lightGray"/>
        </w:rPr>
      </w:pPr>
      <w:r>
        <w:t>Ktoré metódy selekcie vylepšili pôvodné skóre? Ktoré z nich boli konzistentné (</w:t>
      </w:r>
      <w:r w:rsidR="000F5F54">
        <w:t>osobitne pre stromy a SVM</w:t>
      </w:r>
      <w:r>
        <w:t>)?</w:t>
      </w:r>
      <w:r w:rsidR="006D32B8">
        <w:t xml:space="preserve"> Ktoré</w:t>
      </w:r>
      <w:r w:rsidR="003B65B3">
        <w:t xml:space="preserve"> metódy</w:t>
      </w:r>
      <w:r w:rsidR="006D32B8">
        <w:t xml:space="preserve"> mali najčastejšie najlepší výsledok v</w:t>
      </w:r>
      <w:r w:rsidR="005B2466">
        <w:t> </w:t>
      </w:r>
      <w:r w:rsidR="006D32B8">
        <w:t>tabuľkách</w:t>
      </w:r>
      <w:r w:rsidR="005B2466">
        <w:t xml:space="preserve"> (stromy a SVM)</w:t>
      </w:r>
      <w:r w:rsidR="00610B6B">
        <w:t>?</w:t>
      </w:r>
      <w:r w:rsidR="00973C85">
        <w:t xml:space="preserve"> Ktoré mali globálne najlepší výsledok?</w:t>
      </w:r>
      <w:r w:rsidR="00B60FF2">
        <w:t xml:space="preserve"> Aký bol rozdiel v globálne najlepšom výsledku na všetkých atribútoch a len na druhej skupine?</w:t>
      </w:r>
      <w:r>
        <w:t xml:space="preserve"> </w:t>
      </w:r>
      <w:r w:rsidR="003B65B3" w:rsidRPr="003B65B3">
        <w:t xml:space="preserve">Ktorá skupina (rýchle, strom </w:t>
      </w:r>
      <w:proofErr w:type="spellStart"/>
      <w:r w:rsidR="003B65B3" w:rsidRPr="003B65B3">
        <w:t>embedded</w:t>
      </w:r>
      <w:proofErr w:type="spellEnd"/>
      <w:r w:rsidR="003B65B3" w:rsidRPr="003B65B3">
        <w:t xml:space="preserve">, </w:t>
      </w:r>
      <w:proofErr w:type="spellStart"/>
      <w:r w:rsidR="003B65B3" w:rsidRPr="003B65B3">
        <w:t>svm</w:t>
      </w:r>
      <w:proofErr w:type="spellEnd"/>
      <w:r w:rsidR="003B65B3" w:rsidRPr="003B65B3">
        <w:t xml:space="preserve"> </w:t>
      </w:r>
      <w:proofErr w:type="spellStart"/>
      <w:r w:rsidR="003B65B3" w:rsidRPr="003B65B3">
        <w:t>embedded</w:t>
      </w:r>
      <w:proofErr w:type="spellEnd"/>
      <w:r w:rsidR="003B65B3" w:rsidRPr="003B65B3">
        <w:t>) mala najlepšie výsledky (stromy a SVM)?</w:t>
      </w:r>
      <w:r w:rsidR="0071669D">
        <w:t xml:space="preserve"> Sú </w:t>
      </w:r>
      <w:proofErr w:type="spellStart"/>
      <w:r w:rsidR="0071669D">
        <w:t>embedded</w:t>
      </w:r>
      <w:proofErr w:type="spellEnd"/>
      <w:r w:rsidR="0071669D">
        <w:t xml:space="preserve"> metódy dobré len na vlastnom </w:t>
      </w:r>
      <w:proofErr w:type="spellStart"/>
      <w:r w:rsidR="0071669D">
        <w:t>klasifikátore</w:t>
      </w:r>
      <w:proofErr w:type="spellEnd"/>
      <w:r w:rsidR="0071669D">
        <w:t>?</w:t>
      </w:r>
      <w:r w:rsidR="003B65B3">
        <w:t xml:space="preserve"> </w:t>
      </w:r>
      <w:r w:rsidR="00A4038A" w:rsidRPr="00A4038A">
        <w:t>Aké atribúty vyberali metódy ktoré mali globálne najlepší výsledok (pre stromy a SVM)?</w:t>
      </w:r>
      <w:r w:rsidR="001232FC">
        <w:t xml:space="preserve"> Aké atribúty vybrali metódy ktoré mali globálne najlepší výsledok na minime atribútov?</w:t>
      </w:r>
      <w:r w:rsidR="007D4016">
        <w:t xml:space="preserve"> </w:t>
      </w:r>
      <w:r w:rsidR="001C7C20">
        <w:t>Koľko z nich bolo v druhej a tretej skupine?</w:t>
      </w:r>
      <w:r w:rsidR="00A4038A" w:rsidRPr="00A4038A">
        <w:t xml:space="preserve"> Ktoré skupiny atribútov boli použité najčastejšie (ak bolo viac najlepších výsledkov) (pre stromy a SVM aj spolu)? </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1" w:name="_Toc25075385"/>
      <w:r>
        <w:t>Tretí dataset</w:t>
      </w:r>
      <w:bookmarkEnd w:id="51"/>
    </w:p>
    <w:p w:rsidR="006F2916" w:rsidRDefault="006F2916" w:rsidP="006F2916">
      <w:pPr>
        <w:pStyle w:val="ZPNormalnyText"/>
      </w:pPr>
      <w:r>
        <w:t>//TODO odpovedz na nasledujúce otázky:</w:t>
      </w:r>
    </w:p>
    <w:p w:rsidR="0071669D" w:rsidRDefault="0071669D" w:rsidP="0071669D">
      <w:pPr>
        <w:pStyle w:val="ZPNormalnyText"/>
      </w:pPr>
      <w:r>
        <w:lastRenderedPageBreak/>
        <w:t xml:space="preserve">Bolo lepšie </w:t>
      </w:r>
      <w:proofErr w:type="spellStart"/>
      <w:r>
        <w:t>klastrovanie</w:t>
      </w:r>
      <w:proofErr w:type="spellEnd"/>
      <w:r>
        <w:t xml:space="preserve"> alebo konsenzus? Mala druhá a tretia skupina atribútov porovnateľné výsledky klasifikácie so všetkými atribútmi pred, aj po selekcii (najlepší výsledok tabuľky max. o percento nadol a najlepší globálny výsledok tiež)? Vybral FCBF dobrý počet atribútov (výsledok max. o percento nadol oproti najlepšiemu v tabuľke)? Aký počet atribútov bol minimálne potrebný (pre stromy a SVM), ako často? </w:t>
      </w:r>
    </w:p>
    <w:p w:rsidR="0071669D" w:rsidRPr="00467BCA" w:rsidRDefault="0071669D" w:rsidP="0071669D">
      <w:pPr>
        <w:pStyle w:val="ZPNormalnyText"/>
        <w:rPr>
          <w:highlight w:val="lightGray"/>
        </w:rPr>
      </w:pPr>
      <w:r>
        <w:t>Ktoré metódy selekcie vylepšili pôvodné skóre? Ktoré z nich boli konzistentné (osobitne pre stromy a SVM)? Ktoré metódy mali najčastejšie najlepší výsledok v tabuľkách (stromy a SVM)?</w:t>
      </w:r>
      <w:r w:rsidR="00F26F90">
        <w:t xml:space="preserve"> Ktoré mali globálne najlepší výsledok?</w:t>
      </w:r>
      <w:r w:rsidR="00B60FF2" w:rsidRPr="00B60FF2">
        <w:t xml:space="preserve"> </w:t>
      </w:r>
      <w:r w:rsidR="00B60FF2">
        <w:t>Aký bol rozdiel v globálne najlepšom výsledku na všetkých atribútoch a len na druhej skupine?</w:t>
      </w:r>
      <w:r>
        <w:t xml:space="preserve"> </w:t>
      </w:r>
      <w:r w:rsidRPr="003B65B3">
        <w:t xml:space="preserve">Ktorá skupina (rýchle, strom </w:t>
      </w:r>
      <w:proofErr w:type="spellStart"/>
      <w:r w:rsidRPr="003B65B3">
        <w:t>embedded</w:t>
      </w:r>
      <w:proofErr w:type="spellEnd"/>
      <w:r w:rsidRPr="003B65B3">
        <w:t xml:space="preserve">, </w:t>
      </w:r>
      <w:proofErr w:type="spellStart"/>
      <w:r w:rsidRPr="003B65B3">
        <w:t>svm</w:t>
      </w:r>
      <w:proofErr w:type="spellEnd"/>
      <w:r w:rsidRPr="003B65B3">
        <w:t xml:space="preserve"> </w:t>
      </w:r>
      <w:proofErr w:type="spellStart"/>
      <w:r w:rsidRPr="003B65B3">
        <w:t>embedded</w:t>
      </w:r>
      <w:proofErr w:type="spellEnd"/>
      <w:r w:rsidRPr="003B65B3">
        <w:t>) mala najlepšie výsledky (stromy a SVM)?</w:t>
      </w:r>
      <w:r>
        <w:t xml:space="preserve"> Sú </w:t>
      </w:r>
      <w:proofErr w:type="spellStart"/>
      <w:r>
        <w:t>embedded</w:t>
      </w:r>
      <w:proofErr w:type="spellEnd"/>
      <w:r>
        <w:t xml:space="preserve"> metódy dobré len na vlastnom </w:t>
      </w:r>
      <w:proofErr w:type="spellStart"/>
      <w:r>
        <w:t>klasifikátore</w:t>
      </w:r>
      <w:proofErr w:type="spellEnd"/>
      <w:r>
        <w:t xml:space="preserve">? </w:t>
      </w:r>
      <w:r w:rsidRPr="00A4038A">
        <w:t>Aké atribúty vyberali metódy ktoré mali globálne najlepší výsledok (pre stromy a SVM)?</w:t>
      </w:r>
      <w:r w:rsidR="001232FC">
        <w:t xml:space="preserve"> Aké atribúty vybrali metódy ktoré mali globálne najlepší výsledok na minime atribútov?</w:t>
      </w:r>
      <w:r>
        <w:t xml:space="preserve"> Koľko z nich bolo v druhej a tretej skupine?</w:t>
      </w:r>
      <w:r w:rsidRPr="00A4038A">
        <w:t xml:space="preserve"> Ktoré skupiny atribútov boli použité najčastejšie (ak bolo viac najlepších výsledkov) (pre stromy a SVM aj spolu)? </w:t>
      </w:r>
    </w:p>
    <w:p w:rsidR="00402B05" w:rsidRPr="00187B26" w:rsidRDefault="00402B05" w:rsidP="00187B26">
      <w:pPr>
        <w:pStyle w:val="ZPNormalnyText"/>
        <w:rPr>
          <w:highlight w:val="lightGray"/>
        </w:rPr>
      </w:pPr>
    </w:p>
    <w:p w:rsidR="001E567F" w:rsidRDefault="00FC3759" w:rsidP="001E567F">
      <w:pPr>
        <w:pStyle w:val="ZPPodNadpisKapitolyTimesNewRoman"/>
      </w:pPr>
      <w:bookmarkStart w:id="52" w:name="_Toc25075386"/>
      <w:r>
        <w:t>Globálne pozorovani</w:t>
      </w:r>
      <w:r w:rsidR="00DF759E">
        <w:t>a</w:t>
      </w:r>
      <w:bookmarkEnd w:id="52"/>
    </w:p>
    <w:p w:rsidR="001E567F" w:rsidRDefault="001E567F" w:rsidP="001E567F">
      <w:pPr>
        <w:pStyle w:val="ZPNormalnyText"/>
      </w:pPr>
      <w:r>
        <w:t>//TODO odpovedz na nasledujúce otázky:</w:t>
      </w:r>
    </w:p>
    <w:p w:rsidR="00FD3408" w:rsidRDefault="00B06279" w:rsidP="00187B26">
      <w:pPr>
        <w:pStyle w:val="ZPNormalnyText"/>
        <w:rPr>
          <w:highlight w:val="lightGray"/>
        </w:rPr>
      </w:pPr>
      <w:r>
        <w:t>Boli rozdiely medzi najlepšími me</w:t>
      </w:r>
      <w:r w:rsidR="008E7B21">
        <w:t>tódami selekcie</w:t>
      </w:r>
      <w:r w:rsidR="00F6386E">
        <w:t xml:space="preserve"> (najviac najlepších výsledkov a globálne najlepšie výsledky pre stromy a </w:t>
      </w:r>
      <w:proofErr w:type="spellStart"/>
      <w:r w:rsidR="00F6386E">
        <w:t>svm</w:t>
      </w:r>
      <w:proofErr w:type="spellEnd"/>
      <w:r w:rsidR="00F6386E">
        <w:t>)</w:t>
      </w:r>
      <w:r w:rsidR="008E7B21">
        <w:t xml:space="preserve"> medzi rôznymi </w:t>
      </w:r>
      <w:proofErr w:type="spellStart"/>
      <w:r w:rsidR="008E7B21">
        <w:t>datasetmi</w:t>
      </w:r>
      <w:proofErr w:type="spellEnd"/>
      <w:r w:rsidR="00973C85">
        <w:t>?</w:t>
      </w:r>
      <w:r w:rsidR="006D1879">
        <w:t xml:space="preserve"> </w:t>
      </w:r>
      <w:r w:rsidR="008E7B21">
        <w:t xml:space="preserve">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F6386E">
        <w:t xml:space="preserve"> globálne</w:t>
      </w:r>
      <w:r w:rsidR="00185DF7">
        <w:t xml:space="preserve"> najlepšie selekcie atribúty z rovnakých skupín vo všetkých </w:t>
      </w:r>
      <w:proofErr w:type="spellStart"/>
      <w:r w:rsidR="00185DF7">
        <w:t>datasetoch</w:t>
      </w:r>
      <w:proofErr w:type="spellEnd"/>
      <w:r w:rsidR="00185DF7">
        <w:t>?</w:t>
      </w:r>
      <w:r w:rsidR="000833DE">
        <w:t xml:space="preserve"> A čo atribúty zo selekcií s globálne najlepším výsledkom pre najmenej atribútov?</w:t>
      </w:r>
      <w:r w:rsidR="00185DF7">
        <w:t xml:space="preserve"> Ak nie, ktoré atribúty sa pridali medzi najlepšie a ktoré vypadli?</w:t>
      </w:r>
      <w:r w:rsidR="005C3723">
        <w:t xml:space="preserve"> Ktoré atribúty boli najlepšie v treťom datasete, ale v ostatných nie (dobré pre </w:t>
      </w:r>
      <w:proofErr w:type="spellStart"/>
      <w:r w:rsidR="005C3723">
        <w:t>obfuskáciu</w:t>
      </w:r>
      <w:proofErr w:type="spellEnd"/>
      <w:r w:rsidR="005C3723">
        <w:t>/zabalenie)? Ktoré boli dobré v druhom (univerzálne)? Mal tretí dataset porovnateľné skóre s ostatnými?</w:t>
      </w:r>
      <w:r w:rsidR="00F6386E">
        <w:t xml:space="preserve"> Mala</w:t>
      </w:r>
      <w:r w:rsidR="00FF64DC">
        <w:t xml:space="preserve"> selekcia z </w:t>
      </w:r>
      <w:r w:rsidR="00F6386E">
        <w:t>druh</w:t>
      </w:r>
      <w:r w:rsidR="00FF64DC">
        <w:t>ej</w:t>
      </w:r>
      <w:r w:rsidR="00F6386E">
        <w:t xml:space="preserve"> skupin</w:t>
      </w:r>
      <w:r w:rsidR="00FF64DC">
        <w:t>y</w:t>
      </w:r>
      <w:r w:rsidR="00F6386E">
        <w:t xml:space="preserve"> atribútov vždy porovnateľný globálne najlepší výsledok so všetkými atribútmi?</w:t>
      </w:r>
    </w:p>
    <w:p w:rsidR="00FD3408" w:rsidRDefault="00FD3408" w:rsidP="00036A92">
      <w:pPr>
        <w:pStyle w:val="ZPNormalnyText"/>
        <w:ind w:firstLine="0"/>
      </w:pPr>
    </w:p>
    <w:p w:rsidR="00A954FF" w:rsidRDefault="00A954FF" w:rsidP="00C861A1">
      <w:pPr>
        <w:pStyle w:val="ZPNadpisKapitolyTimesNewRoman"/>
        <w:numPr>
          <w:ilvl w:val="0"/>
          <w:numId w:val="0"/>
        </w:numPr>
        <w:ind w:left="432" w:hanging="432"/>
      </w:pPr>
      <w:bookmarkStart w:id="53" w:name="_Toc224306955"/>
      <w:bookmarkStart w:id="54" w:name="_Toc102191192"/>
      <w:bookmarkStart w:id="55" w:name="_Toc25075387"/>
      <w:r>
        <w:lastRenderedPageBreak/>
        <w:t>Záver</w:t>
      </w:r>
      <w:bookmarkEnd w:id="53"/>
      <w:bookmarkEnd w:id="54"/>
      <w:bookmarkEnd w:id="55"/>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6" w:name="_Toc224306956"/>
      <w:bookmarkStart w:id="57" w:name="_Toc102191193"/>
      <w:bookmarkStart w:id="58" w:name="_Toc25075388"/>
      <w:r>
        <w:rPr>
          <w:rFonts w:ascii="Times New Roman" w:hAnsi="Times New Roman"/>
        </w:rPr>
        <w:lastRenderedPageBreak/>
        <w:t>Zoznam použitej literatúry</w:t>
      </w:r>
      <w:bookmarkEnd w:id="56"/>
      <w:bookmarkEnd w:id="57"/>
      <w:bookmarkEnd w:id="58"/>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9" w:name="_Toc224306957"/>
      <w:bookmarkStart w:id="60" w:name="_Toc102191194"/>
      <w:bookmarkStart w:id="61" w:name="_Toc25075389"/>
      <w:r>
        <w:rPr>
          <w:rFonts w:ascii="Times New Roman" w:hAnsi="Times New Roman"/>
        </w:rPr>
        <w:lastRenderedPageBreak/>
        <w:t>Prílohy</w:t>
      </w:r>
      <w:bookmarkEnd w:id="59"/>
      <w:bookmarkEnd w:id="60"/>
      <w:bookmarkEnd w:id="61"/>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2" w:name="_Ref23353888"/>
      <w:r>
        <w:t>Podobné práce</w:t>
      </w:r>
      <w:bookmarkEnd w:id="62"/>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Výsledky prvého datasetu</w:t>
      </w:r>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3" w:name="_Toc25075390"/>
      <w:r>
        <w:rPr>
          <w:rFonts w:ascii="Times New Roman" w:hAnsi="Times New Roman"/>
        </w:rPr>
        <w:lastRenderedPageBreak/>
        <w:t xml:space="preserve">Príloha B – </w:t>
      </w:r>
      <w:r w:rsidR="0063276C">
        <w:rPr>
          <w:rFonts w:ascii="Times New Roman" w:hAnsi="Times New Roman"/>
        </w:rPr>
        <w:t>práce o klasifikácii malvéru</w:t>
      </w:r>
      <w:bookmarkEnd w:id="63"/>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4" w:name="_Toc25075391"/>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4"/>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5" w:name="_Toc25075392"/>
      <w:r>
        <w:rPr>
          <w:rFonts w:ascii="Times New Roman" w:hAnsi="Times New Roman"/>
        </w:rPr>
        <w:lastRenderedPageBreak/>
        <w:t>Príloha D – výsledky prvého datasetu</w:t>
      </w:r>
      <w:bookmarkEnd w:id="65"/>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p>
    <w:p w:rsidR="00FC1623" w:rsidRDefault="00FC1623" w:rsidP="00FC1623">
      <w:pPr>
        <w:keepNext/>
      </w:pPr>
      <w:r>
        <w:rPr>
          <w:noProof/>
        </w:rPr>
        <w:drawing>
          <wp:inline distT="0" distB="0" distL="0" distR="0">
            <wp:extent cx="5399405" cy="4053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9405" cy="4053840"/>
                    </a:xfrm>
                    <a:prstGeom prst="rect">
                      <a:avLst/>
                    </a:prstGeom>
                    <a:noFill/>
                    <a:ln>
                      <a:noFill/>
                    </a:ln>
                  </pic:spPr>
                </pic:pic>
              </a:graphicData>
            </a:graphic>
          </wp:inline>
        </w:drawing>
      </w: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lastRenderedPageBreak/>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lastRenderedPageBreak/>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lastRenderedPageBreak/>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 xml:space="preserve">Tabuľka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sectPr w:rsidR="00561CDE" w:rsidSect="00991CA1">
      <w:headerReference w:type="default" r:id="rId48"/>
      <w:footerReference w:type="default" r:id="rId49"/>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4B7" w:rsidRDefault="00D044B7">
      <w:pPr>
        <w:spacing w:before="0" w:line="240" w:lineRule="auto"/>
      </w:pPr>
      <w:r>
        <w:separator/>
      </w:r>
    </w:p>
  </w:endnote>
  <w:endnote w:type="continuationSeparator" w:id="0">
    <w:p w:rsidR="00D044B7" w:rsidRDefault="00D044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4B7" w:rsidRDefault="00D044B7">
      <w:pPr>
        <w:spacing w:before="0" w:line="240" w:lineRule="auto"/>
      </w:pPr>
      <w:r>
        <w:separator/>
      </w:r>
    </w:p>
  </w:footnote>
  <w:footnote w:type="continuationSeparator" w:id="0">
    <w:p w:rsidR="00D044B7" w:rsidRDefault="00D044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57" w:rsidRDefault="00D86A57">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14C3A"/>
    <w:rsid w:val="00021AC2"/>
    <w:rsid w:val="00021DA2"/>
    <w:rsid w:val="00022433"/>
    <w:rsid w:val="000226F2"/>
    <w:rsid w:val="0002331D"/>
    <w:rsid w:val="00023F28"/>
    <w:rsid w:val="00024C7B"/>
    <w:rsid w:val="00027E8D"/>
    <w:rsid w:val="000327F3"/>
    <w:rsid w:val="00036159"/>
    <w:rsid w:val="00036A92"/>
    <w:rsid w:val="000410C4"/>
    <w:rsid w:val="00042F67"/>
    <w:rsid w:val="00044171"/>
    <w:rsid w:val="00046503"/>
    <w:rsid w:val="00050AC2"/>
    <w:rsid w:val="00051AB5"/>
    <w:rsid w:val="00053CD7"/>
    <w:rsid w:val="00062578"/>
    <w:rsid w:val="0006286D"/>
    <w:rsid w:val="00063454"/>
    <w:rsid w:val="00064CA0"/>
    <w:rsid w:val="000709A9"/>
    <w:rsid w:val="00074C84"/>
    <w:rsid w:val="000754EC"/>
    <w:rsid w:val="00076D70"/>
    <w:rsid w:val="00082C40"/>
    <w:rsid w:val="000833DE"/>
    <w:rsid w:val="00083DE3"/>
    <w:rsid w:val="0009082D"/>
    <w:rsid w:val="00091219"/>
    <w:rsid w:val="000915AE"/>
    <w:rsid w:val="00092888"/>
    <w:rsid w:val="00092B2A"/>
    <w:rsid w:val="000930EF"/>
    <w:rsid w:val="00095D87"/>
    <w:rsid w:val="000A4AA7"/>
    <w:rsid w:val="000A5D3E"/>
    <w:rsid w:val="000A736F"/>
    <w:rsid w:val="000B0645"/>
    <w:rsid w:val="000B4302"/>
    <w:rsid w:val="000B7760"/>
    <w:rsid w:val="000B7C12"/>
    <w:rsid w:val="000C0361"/>
    <w:rsid w:val="000C0D5B"/>
    <w:rsid w:val="000C327F"/>
    <w:rsid w:val="000C47E8"/>
    <w:rsid w:val="000C6B5A"/>
    <w:rsid w:val="000C7340"/>
    <w:rsid w:val="000D2C51"/>
    <w:rsid w:val="000D5251"/>
    <w:rsid w:val="000D67B9"/>
    <w:rsid w:val="000D6D3F"/>
    <w:rsid w:val="000D7C58"/>
    <w:rsid w:val="000E0D84"/>
    <w:rsid w:val="000E6C38"/>
    <w:rsid w:val="000E7933"/>
    <w:rsid w:val="000F1A8F"/>
    <w:rsid w:val="000F2EC1"/>
    <w:rsid w:val="000F5432"/>
    <w:rsid w:val="000F5B1E"/>
    <w:rsid w:val="000F5F54"/>
    <w:rsid w:val="000F6CC6"/>
    <w:rsid w:val="00101A84"/>
    <w:rsid w:val="00101D48"/>
    <w:rsid w:val="00111539"/>
    <w:rsid w:val="001139BA"/>
    <w:rsid w:val="001161B9"/>
    <w:rsid w:val="001217C0"/>
    <w:rsid w:val="00122265"/>
    <w:rsid w:val="001232FC"/>
    <w:rsid w:val="00123A4A"/>
    <w:rsid w:val="00124D59"/>
    <w:rsid w:val="00127A6C"/>
    <w:rsid w:val="00130849"/>
    <w:rsid w:val="00131529"/>
    <w:rsid w:val="00132E97"/>
    <w:rsid w:val="00133339"/>
    <w:rsid w:val="0013491B"/>
    <w:rsid w:val="00135AAF"/>
    <w:rsid w:val="0013758E"/>
    <w:rsid w:val="001424D5"/>
    <w:rsid w:val="00144F2C"/>
    <w:rsid w:val="00150AE0"/>
    <w:rsid w:val="0015126B"/>
    <w:rsid w:val="00160382"/>
    <w:rsid w:val="00163340"/>
    <w:rsid w:val="001637A9"/>
    <w:rsid w:val="00166DD7"/>
    <w:rsid w:val="001671D1"/>
    <w:rsid w:val="00174188"/>
    <w:rsid w:val="00176660"/>
    <w:rsid w:val="00176A66"/>
    <w:rsid w:val="001774CA"/>
    <w:rsid w:val="00181FE6"/>
    <w:rsid w:val="00182A6C"/>
    <w:rsid w:val="00184B1C"/>
    <w:rsid w:val="00185DF7"/>
    <w:rsid w:val="001874B5"/>
    <w:rsid w:val="00187B26"/>
    <w:rsid w:val="00187BD9"/>
    <w:rsid w:val="001927D6"/>
    <w:rsid w:val="00196526"/>
    <w:rsid w:val="001A1E34"/>
    <w:rsid w:val="001A69FB"/>
    <w:rsid w:val="001A6F3B"/>
    <w:rsid w:val="001B1A1F"/>
    <w:rsid w:val="001B3B15"/>
    <w:rsid w:val="001C5652"/>
    <w:rsid w:val="001C68A0"/>
    <w:rsid w:val="001C7AAC"/>
    <w:rsid w:val="001C7C20"/>
    <w:rsid w:val="001D0478"/>
    <w:rsid w:val="001D07B0"/>
    <w:rsid w:val="001D43A5"/>
    <w:rsid w:val="001E1C07"/>
    <w:rsid w:val="001E280C"/>
    <w:rsid w:val="001E2FA4"/>
    <w:rsid w:val="001E3132"/>
    <w:rsid w:val="001E567F"/>
    <w:rsid w:val="001F11DC"/>
    <w:rsid w:val="001F45EA"/>
    <w:rsid w:val="001F46F3"/>
    <w:rsid w:val="001F7B7C"/>
    <w:rsid w:val="002026F5"/>
    <w:rsid w:val="00202D7F"/>
    <w:rsid w:val="00207BA7"/>
    <w:rsid w:val="00217BEF"/>
    <w:rsid w:val="00225026"/>
    <w:rsid w:val="0022554E"/>
    <w:rsid w:val="002264F0"/>
    <w:rsid w:val="00231C49"/>
    <w:rsid w:val="00235331"/>
    <w:rsid w:val="00235C21"/>
    <w:rsid w:val="00236637"/>
    <w:rsid w:val="00236E9E"/>
    <w:rsid w:val="00240120"/>
    <w:rsid w:val="00245106"/>
    <w:rsid w:val="0024638F"/>
    <w:rsid w:val="00246C3B"/>
    <w:rsid w:val="00250DB6"/>
    <w:rsid w:val="0025179A"/>
    <w:rsid w:val="00256544"/>
    <w:rsid w:val="00256F31"/>
    <w:rsid w:val="00261790"/>
    <w:rsid w:val="0026267D"/>
    <w:rsid w:val="002627F3"/>
    <w:rsid w:val="00262E2D"/>
    <w:rsid w:val="00263D79"/>
    <w:rsid w:val="002714E9"/>
    <w:rsid w:val="002722E5"/>
    <w:rsid w:val="00272C74"/>
    <w:rsid w:val="0027308F"/>
    <w:rsid w:val="00276507"/>
    <w:rsid w:val="00287C30"/>
    <w:rsid w:val="00294635"/>
    <w:rsid w:val="00296FA1"/>
    <w:rsid w:val="0029756C"/>
    <w:rsid w:val="002A5E88"/>
    <w:rsid w:val="002A7970"/>
    <w:rsid w:val="002A7AFE"/>
    <w:rsid w:val="002B264E"/>
    <w:rsid w:val="002B2E5D"/>
    <w:rsid w:val="002B33D0"/>
    <w:rsid w:val="002B45A2"/>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3AEF"/>
    <w:rsid w:val="00303F56"/>
    <w:rsid w:val="00305267"/>
    <w:rsid w:val="00313343"/>
    <w:rsid w:val="00313E8D"/>
    <w:rsid w:val="0031653E"/>
    <w:rsid w:val="00316F0F"/>
    <w:rsid w:val="00322186"/>
    <w:rsid w:val="003222FC"/>
    <w:rsid w:val="003232BE"/>
    <w:rsid w:val="0032368B"/>
    <w:rsid w:val="00324B4D"/>
    <w:rsid w:val="00326BF8"/>
    <w:rsid w:val="003305DC"/>
    <w:rsid w:val="00330C4B"/>
    <w:rsid w:val="00335C67"/>
    <w:rsid w:val="003402FF"/>
    <w:rsid w:val="00340643"/>
    <w:rsid w:val="00340AA0"/>
    <w:rsid w:val="00346E04"/>
    <w:rsid w:val="00350044"/>
    <w:rsid w:val="0035156C"/>
    <w:rsid w:val="003535A9"/>
    <w:rsid w:val="00353C54"/>
    <w:rsid w:val="0036156B"/>
    <w:rsid w:val="00365602"/>
    <w:rsid w:val="00370B31"/>
    <w:rsid w:val="003725A6"/>
    <w:rsid w:val="0038134A"/>
    <w:rsid w:val="003838A6"/>
    <w:rsid w:val="003846A7"/>
    <w:rsid w:val="00385C9A"/>
    <w:rsid w:val="00387380"/>
    <w:rsid w:val="00392AD7"/>
    <w:rsid w:val="00393EF0"/>
    <w:rsid w:val="00397E87"/>
    <w:rsid w:val="003A1807"/>
    <w:rsid w:val="003A25B8"/>
    <w:rsid w:val="003A2CB5"/>
    <w:rsid w:val="003A4E40"/>
    <w:rsid w:val="003B4750"/>
    <w:rsid w:val="003B65B3"/>
    <w:rsid w:val="003C0446"/>
    <w:rsid w:val="003C1058"/>
    <w:rsid w:val="003C24A3"/>
    <w:rsid w:val="003C37C1"/>
    <w:rsid w:val="003C53C3"/>
    <w:rsid w:val="003D09D3"/>
    <w:rsid w:val="003D200E"/>
    <w:rsid w:val="003D2FDF"/>
    <w:rsid w:val="003D3D6A"/>
    <w:rsid w:val="003D61CB"/>
    <w:rsid w:val="003D6E0D"/>
    <w:rsid w:val="003D7262"/>
    <w:rsid w:val="003D7540"/>
    <w:rsid w:val="003D7970"/>
    <w:rsid w:val="003E3C84"/>
    <w:rsid w:val="003E4915"/>
    <w:rsid w:val="003F0995"/>
    <w:rsid w:val="003F47D3"/>
    <w:rsid w:val="003F6B44"/>
    <w:rsid w:val="00402B05"/>
    <w:rsid w:val="004059CB"/>
    <w:rsid w:val="00407FC1"/>
    <w:rsid w:val="004121F5"/>
    <w:rsid w:val="0041596D"/>
    <w:rsid w:val="00416C7E"/>
    <w:rsid w:val="00421CCF"/>
    <w:rsid w:val="00422D0D"/>
    <w:rsid w:val="0042547E"/>
    <w:rsid w:val="004341F8"/>
    <w:rsid w:val="00435E46"/>
    <w:rsid w:val="00437004"/>
    <w:rsid w:val="0044238A"/>
    <w:rsid w:val="00442A4B"/>
    <w:rsid w:val="00444790"/>
    <w:rsid w:val="00453D74"/>
    <w:rsid w:val="00455285"/>
    <w:rsid w:val="00461BA1"/>
    <w:rsid w:val="0046298E"/>
    <w:rsid w:val="004637CC"/>
    <w:rsid w:val="004671E8"/>
    <w:rsid w:val="00467BCA"/>
    <w:rsid w:val="004714EA"/>
    <w:rsid w:val="00475C71"/>
    <w:rsid w:val="0047687D"/>
    <w:rsid w:val="00476AC6"/>
    <w:rsid w:val="00477020"/>
    <w:rsid w:val="0047755B"/>
    <w:rsid w:val="00477712"/>
    <w:rsid w:val="00477957"/>
    <w:rsid w:val="00483081"/>
    <w:rsid w:val="00483097"/>
    <w:rsid w:val="00486B41"/>
    <w:rsid w:val="00492BCD"/>
    <w:rsid w:val="00493E64"/>
    <w:rsid w:val="00494DB6"/>
    <w:rsid w:val="00497468"/>
    <w:rsid w:val="004A144A"/>
    <w:rsid w:val="004A1F8A"/>
    <w:rsid w:val="004A4D9B"/>
    <w:rsid w:val="004B278B"/>
    <w:rsid w:val="004B3572"/>
    <w:rsid w:val="004B44B4"/>
    <w:rsid w:val="004C3D4F"/>
    <w:rsid w:val="004C3F84"/>
    <w:rsid w:val="004C4790"/>
    <w:rsid w:val="004C7F5E"/>
    <w:rsid w:val="004D2583"/>
    <w:rsid w:val="004D3BC0"/>
    <w:rsid w:val="004E1187"/>
    <w:rsid w:val="004E2085"/>
    <w:rsid w:val="004E2515"/>
    <w:rsid w:val="004E4848"/>
    <w:rsid w:val="004F333A"/>
    <w:rsid w:val="004F4F95"/>
    <w:rsid w:val="004F6EAA"/>
    <w:rsid w:val="0050152C"/>
    <w:rsid w:val="005031FB"/>
    <w:rsid w:val="00504456"/>
    <w:rsid w:val="005073DE"/>
    <w:rsid w:val="00507C18"/>
    <w:rsid w:val="00510D69"/>
    <w:rsid w:val="0051101E"/>
    <w:rsid w:val="005121D3"/>
    <w:rsid w:val="0051223D"/>
    <w:rsid w:val="00513E46"/>
    <w:rsid w:val="00515223"/>
    <w:rsid w:val="00517FAD"/>
    <w:rsid w:val="0052521E"/>
    <w:rsid w:val="00525405"/>
    <w:rsid w:val="0052699B"/>
    <w:rsid w:val="00531DDA"/>
    <w:rsid w:val="00546565"/>
    <w:rsid w:val="00546995"/>
    <w:rsid w:val="00546BB3"/>
    <w:rsid w:val="00546C08"/>
    <w:rsid w:val="00547EDE"/>
    <w:rsid w:val="0055185C"/>
    <w:rsid w:val="00552613"/>
    <w:rsid w:val="00552F55"/>
    <w:rsid w:val="0055678A"/>
    <w:rsid w:val="0055787D"/>
    <w:rsid w:val="00560619"/>
    <w:rsid w:val="00561409"/>
    <w:rsid w:val="00561CDE"/>
    <w:rsid w:val="00564FFA"/>
    <w:rsid w:val="00567612"/>
    <w:rsid w:val="0057098E"/>
    <w:rsid w:val="005754E2"/>
    <w:rsid w:val="0057730D"/>
    <w:rsid w:val="00582F7B"/>
    <w:rsid w:val="00583C50"/>
    <w:rsid w:val="00590A75"/>
    <w:rsid w:val="00590F9B"/>
    <w:rsid w:val="005939D9"/>
    <w:rsid w:val="00594575"/>
    <w:rsid w:val="00597588"/>
    <w:rsid w:val="005A063E"/>
    <w:rsid w:val="005B13CF"/>
    <w:rsid w:val="005B1C3B"/>
    <w:rsid w:val="005B214E"/>
    <w:rsid w:val="005B2466"/>
    <w:rsid w:val="005B25F6"/>
    <w:rsid w:val="005B2FDF"/>
    <w:rsid w:val="005B4F4E"/>
    <w:rsid w:val="005B4FB3"/>
    <w:rsid w:val="005C0237"/>
    <w:rsid w:val="005C07E8"/>
    <w:rsid w:val="005C1510"/>
    <w:rsid w:val="005C343C"/>
    <w:rsid w:val="005C3723"/>
    <w:rsid w:val="005C5C68"/>
    <w:rsid w:val="005C7062"/>
    <w:rsid w:val="005C7484"/>
    <w:rsid w:val="005D24AD"/>
    <w:rsid w:val="005D2BCB"/>
    <w:rsid w:val="005D36C3"/>
    <w:rsid w:val="005D57CE"/>
    <w:rsid w:val="005D6387"/>
    <w:rsid w:val="005D66F4"/>
    <w:rsid w:val="005E286B"/>
    <w:rsid w:val="005E4498"/>
    <w:rsid w:val="005E7364"/>
    <w:rsid w:val="005E7E4E"/>
    <w:rsid w:val="005F521B"/>
    <w:rsid w:val="00601A0A"/>
    <w:rsid w:val="00602107"/>
    <w:rsid w:val="006067D5"/>
    <w:rsid w:val="00606AE4"/>
    <w:rsid w:val="0060768B"/>
    <w:rsid w:val="00610B6B"/>
    <w:rsid w:val="00611272"/>
    <w:rsid w:val="0061273D"/>
    <w:rsid w:val="00612A48"/>
    <w:rsid w:val="0061401F"/>
    <w:rsid w:val="0061442D"/>
    <w:rsid w:val="00616925"/>
    <w:rsid w:val="00617FBC"/>
    <w:rsid w:val="00620565"/>
    <w:rsid w:val="006209C6"/>
    <w:rsid w:val="006213B1"/>
    <w:rsid w:val="00622F90"/>
    <w:rsid w:val="0062695B"/>
    <w:rsid w:val="006309DD"/>
    <w:rsid w:val="006316E7"/>
    <w:rsid w:val="0063276C"/>
    <w:rsid w:val="00633FF4"/>
    <w:rsid w:val="0063521F"/>
    <w:rsid w:val="00641B22"/>
    <w:rsid w:val="00642273"/>
    <w:rsid w:val="00642BA4"/>
    <w:rsid w:val="00643DF5"/>
    <w:rsid w:val="00644329"/>
    <w:rsid w:val="006445FB"/>
    <w:rsid w:val="0064505E"/>
    <w:rsid w:val="006625E7"/>
    <w:rsid w:val="00664204"/>
    <w:rsid w:val="00666A44"/>
    <w:rsid w:val="00670043"/>
    <w:rsid w:val="00675346"/>
    <w:rsid w:val="00675F43"/>
    <w:rsid w:val="00681240"/>
    <w:rsid w:val="006815F5"/>
    <w:rsid w:val="00682132"/>
    <w:rsid w:val="00683433"/>
    <w:rsid w:val="00692850"/>
    <w:rsid w:val="006930B6"/>
    <w:rsid w:val="006A0EEA"/>
    <w:rsid w:val="006A1FBD"/>
    <w:rsid w:val="006A22A3"/>
    <w:rsid w:val="006A3A5A"/>
    <w:rsid w:val="006A48E9"/>
    <w:rsid w:val="006A58B8"/>
    <w:rsid w:val="006A5AED"/>
    <w:rsid w:val="006B05BB"/>
    <w:rsid w:val="006B3823"/>
    <w:rsid w:val="006B4FA7"/>
    <w:rsid w:val="006B6854"/>
    <w:rsid w:val="006C3F6D"/>
    <w:rsid w:val="006C71D8"/>
    <w:rsid w:val="006D07A7"/>
    <w:rsid w:val="006D0B0F"/>
    <w:rsid w:val="006D1682"/>
    <w:rsid w:val="006D1879"/>
    <w:rsid w:val="006D2882"/>
    <w:rsid w:val="006D32B8"/>
    <w:rsid w:val="006D3DF1"/>
    <w:rsid w:val="006D51EC"/>
    <w:rsid w:val="006D610F"/>
    <w:rsid w:val="006D79EE"/>
    <w:rsid w:val="006E02DF"/>
    <w:rsid w:val="006E1C6A"/>
    <w:rsid w:val="006E280E"/>
    <w:rsid w:val="006F0A99"/>
    <w:rsid w:val="006F18E3"/>
    <w:rsid w:val="006F2916"/>
    <w:rsid w:val="006F2F69"/>
    <w:rsid w:val="006F61D0"/>
    <w:rsid w:val="00701ACB"/>
    <w:rsid w:val="00705650"/>
    <w:rsid w:val="00706042"/>
    <w:rsid w:val="00711357"/>
    <w:rsid w:val="00714FE0"/>
    <w:rsid w:val="0071669D"/>
    <w:rsid w:val="00721EF5"/>
    <w:rsid w:val="00722947"/>
    <w:rsid w:val="0072321D"/>
    <w:rsid w:val="00724512"/>
    <w:rsid w:val="00725314"/>
    <w:rsid w:val="00727540"/>
    <w:rsid w:val="0073123E"/>
    <w:rsid w:val="007323CB"/>
    <w:rsid w:val="00732592"/>
    <w:rsid w:val="0073389E"/>
    <w:rsid w:val="007362C2"/>
    <w:rsid w:val="00740071"/>
    <w:rsid w:val="00740C17"/>
    <w:rsid w:val="00741CDB"/>
    <w:rsid w:val="007544D6"/>
    <w:rsid w:val="00760A04"/>
    <w:rsid w:val="00763918"/>
    <w:rsid w:val="0076456B"/>
    <w:rsid w:val="00765B5D"/>
    <w:rsid w:val="007660BF"/>
    <w:rsid w:val="007703D1"/>
    <w:rsid w:val="0077045E"/>
    <w:rsid w:val="0077137A"/>
    <w:rsid w:val="007806A8"/>
    <w:rsid w:val="00791C1C"/>
    <w:rsid w:val="007930FC"/>
    <w:rsid w:val="007A0809"/>
    <w:rsid w:val="007A0E45"/>
    <w:rsid w:val="007A1A08"/>
    <w:rsid w:val="007A1CEF"/>
    <w:rsid w:val="007A2453"/>
    <w:rsid w:val="007A2B6D"/>
    <w:rsid w:val="007A2F63"/>
    <w:rsid w:val="007A4356"/>
    <w:rsid w:val="007A43DB"/>
    <w:rsid w:val="007A5C3B"/>
    <w:rsid w:val="007A60A6"/>
    <w:rsid w:val="007A61D4"/>
    <w:rsid w:val="007B1101"/>
    <w:rsid w:val="007B3CF8"/>
    <w:rsid w:val="007B41CC"/>
    <w:rsid w:val="007B6AC3"/>
    <w:rsid w:val="007C36F8"/>
    <w:rsid w:val="007C686D"/>
    <w:rsid w:val="007C7C16"/>
    <w:rsid w:val="007C7CEF"/>
    <w:rsid w:val="007D138A"/>
    <w:rsid w:val="007D1953"/>
    <w:rsid w:val="007D27D3"/>
    <w:rsid w:val="007D2A9E"/>
    <w:rsid w:val="007D2E5C"/>
    <w:rsid w:val="007D4016"/>
    <w:rsid w:val="007D4588"/>
    <w:rsid w:val="007D5451"/>
    <w:rsid w:val="007E0B2B"/>
    <w:rsid w:val="007E28F1"/>
    <w:rsid w:val="007F2C2A"/>
    <w:rsid w:val="007F6314"/>
    <w:rsid w:val="007F7D43"/>
    <w:rsid w:val="007F7E03"/>
    <w:rsid w:val="0080061C"/>
    <w:rsid w:val="008010C5"/>
    <w:rsid w:val="00803933"/>
    <w:rsid w:val="00803D9E"/>
    <w:rsid w:val="00804005"/>
    <w:rsid w:val="0080476D"/>
    <w:rsid w:val="008106F3"/>
    <w:rsid w:val="0081197F"/>
    <w:rsid w:val="0081241C"/>
    <w:rsid w:val="00812D33"/>
    <w:rsid w:val="0081369B"/>
    <w:rsid w:val="0081476D"/>
    <w:rsid w:val="00817133"/>
    <w:rsid w:val="00822787"/>
    <w:rsid w:val="00826667"/>
    <w:rsid w:val="008270AD"/>
    <w:rsid w:val="00827338"/>
    <w:rsid w:val="00830D6C"/>
    <w:rsid w:val="008347A0"/>
    <w:rsid w:val="0083571E"/>
    <w:rsid w:val="00836BFA"/>
    <w:rsid w:val="008374F6"/>
    <w:rsid w:val="00845759"/>
    <w:rsid w:val="008466BA"/>
    <w:rsid w:val="008467EF"/>
    <w:rsid w:val="00846BFA"/>
    <w:rsid w:val="00850C6C"/>
    <w:rsid w:val="00852FA1"/>
    <w:rsid w:val="00862069"/>
    <w:rsid w:val="00864195"/>
    <w:rsid w:val="00866508"/>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3F8D"/>
    <w:rsid w:val="008D40F0"/>
    <w:rsid w:val="008D689C"/>
    <w:rsid w:val="008D69DA"/>
    <w:rsid w:val="008E139C"/>
    <w:rsid w:val="008E14BC"/>
    <w:rsid w:val="008E1ECB"/>
    <w:rsid w:val="008E302C"/>
    <w:rsid w:val="008E446A"/>
    <w:rsid w:val="008E5A1D"/>
    <w:rsid w:val="008E7B21"/>
    <w:rsid w:val="008F2F15"/>
    <w:rsid w:val="008F43D8"/>
    <w:rsid w:val="008F5799"/>
    <w:rsid w:val="008F64A7"/>
    <w:rsid w:val="008F6C08"/>
    <w:rsid w:val="00901B49"/>
    <w:rsid w:val="009105D2"/>
    <w:rsid w:val="009135E5"/>
    <w:rsid w:val="00913F40"/>
    <w:rsid w:val="00920BDE"/>
    <w:rsid w:val="00921C35"/>
    <w:rsid w:val="00921E15"/>
    <w:rsid w:val="00923F0E"/>
    <w:rsid w:val="009316A4"/>
    <w:rsid w:val="0093278C"/>
    <w:rsid w:val="00932902"/>
    <w:rsid w:val="00934D17"/>
    <w:rsid w:val="00935A8B"/>
    <w:rsid w:val="00935CE8"/>
    <w:rsid w:val="00935D6C"/>
    <w:rsid w:val="009362E2"/>
    <w:rsid w:val="009375BF"/>
    <w:rsid w:val="009442CB"/>
    <w:rsid w:val="009451E6"/>
    <w:rsid w:val="00945E3F"/>
    <w:rsid w:val="00945EAC"/>
    <w:rsid w:val="00951AE9"/>
    <w:rsid w:val="009605A5"/>
    <w:rsid w:val="009612BB"/>
    <w:rsid w:val="0096387F"/>
    <w:rsid w:val="009654D8"/>
    <w:rsid w:val="009669F6"/>
    <w:rsid w:val="00973C85"/>
    <w:rsid w:val="00974259"/>
    <w:rsid w:val="00975396"/>
    <w:rsid w:val="00976B7D"/>
    <w:rsid w:val="00977D9B"/>
    <w:rsid w:val="009806AC"/>
    <w:rsid w:val="00980E94"/>
    <w:rsid w:val="0098535F"/>
    <w:rsid w:val="009857A6"/>
    <w:rsid w:val="00985BB1"/>
    <w:rsid w:val="009872D2"/>
    <w:rsid w:val="00991277"/>
    <w:rsid w:val="0099154D"/>
    <w:rsid w:val="00991CA1"/>
    <w:rsid w:val="00991F7F"/>
    <w:rsid w:val="009921C2"/>
    <w:rsid w:val="009953B3"/>
    <w:rsid w:val="009A1948"/>
    <w:rsid w:val="009A213C"/>
    <w:rsid w:val="009A5DA1"/>
    <w:rsid w:val="009A5FEE"/>
    <w:rsid w:val="009B0A12"/>
    <w:rsid w:val="009B4BE2"/>
    <w:rsid w:val="009B53C2"/>
    <w:rsid w:val="009B6D7D"/>
    <w:rsid w:val="009C0A8C"/>
    <w:rsid w:val="009C64CC"/>
    <w:rsid w:val="009C7990"/>
    <w:rsid w:val="009D0E49"/>
    <w:rsid w:val="009D0EA7"/>
    <w:rsid w:val="009D3368"/>
    <w:rsid w:val="009D51CF"/>
    <w:rsid w:val="009D5D0F"/>
    <w:rsid w:val="009D7122"/>
    <w:rsid w:val="009E27B2"/>
    <w:rsid w:val="009E3CD6"/>
    <w:rsid w:val="009E4F29"/>
    <w:rsid w:val="009E5293"/>
    <w:rsid w:val="009E569B"/>
    <w:rsid w:val="009E7472"/>
    <w:rsid w:val="00A01699"/>
    <w:rsid w:val="00A07505"/>
    <w:rsid w:val="00A07857"/>
    <w:rsid w:val="00A07B6A"/>
    <w:rsid w:val="00A11C93"/>
    <w:rsid w:val="00A17DE3"/>
    <w:rsid w:val="00A20491"/>
    <w:rsid w:val="00A2142A"/>
    <w:rsid w:val="00A25433"/>
    <w:rsid w:val="00A2595C"/>
    <w:rsid w:val="00A30537"/>
    <w:rsid w:val="00A31226"/>
    <w:rsid w:val="00A32DB6"/>
    <w:rsid w:val="00A33FD3"/>
    <w:rsid w:val="00A362A1"/>
    <w:rsid w:val="00A37D90"/>
    <w:rsid w:val="00A4038A"/>
    <w:rsid w:val="00A40478"/>
    <w:rsid w:val="00A47CE1"/>
    <w:rsid w:val="00A520A5"/>
    <w:rsid w:val="00A520A8"/>
    <w:rsid w:val="00A606CE"/>
    <w:rsid w:val="00A612E0"/>
    <w:rsid w:val="00A616CB"/>
    <w:rsid w:val="00A62C83"/>
    <w:rsid w:val="00A650FA"/>
    <w:rsid w:val="00A76CF7"/>
    <w:rsid w:val="00A85133"/>
    <w:rsid w:val="00A86358"/>
    <w:rsid w:val="00A86FAE"/>
    <w:rsid w:val="00A92BF3"/>
    <w:rsid w:val="00A92E3F"/>
    <w:rsid w:val="00A954FF"/>
    <w:rsid w:val="00A974BC"/>
    <w:rsid w:val="00AA0D95"/>
    <w:rsid w:val="00AA51ED"/>
    <w:rsid w:val="00AA676B"/>
    <w:rsid w:val="00AB2C50"/>
    <w:rsid w:val="00AB50BB"/>
    <w:rsid w:val="00AC5CA8"/>
    <w:rsid w:val="00AD12AB"/>
    <w:rsid w:val="00AD3C08"/>
    <w:rsid w:val="00AD6EE3"/>
    <w:rsid w:val="00AD7498"/>
    <w:rsid w:val="00AE3CC2"/>
    <w:rsid w:val="00AF2E21"/>
    <w:rsid w:val="00AF6FAB"/>
    <w:rsid w:val="00B019D1"/>
    <w:rsid w:val="00B06279"/>
    <w:rsid w:val="00B06770"/>
    <w:rsid w:val="00B126A8"/>
    <w:rsid w:val="00B1296D"/>
    <w:rsid w:val="00B1447C"/>
    <w:rsid w:val="00B14DAF"/>
    <w:rsid w:val="00B204A0"/>
    <w:rsid w:val="00B2620F"/>
    <w:rsid w:val="00B30BDF"/>
    <w:rsid w:val="00B32F4D"/>
    <w:rsid w:val="00B351AC"/>
    <w:rsid w:val="00B37A38"/>
    <w:rsid w:val="00B41FA3"/>
    <w:rsid w:val="00B47CAF"/>
    <w:rsid w:val="00B511AA"/>
    <w:rsid w:val="00B51CB7"/>
    <w:rsid w:val="00B541E3"/>
    <w:rsid w:val="00B54796"/>
    <w:rsid w:val="00B57156"/>
    <w:rsid w:val="00B60837"/>
    <w:rsid w:val="00B60FF2"/>
    <w:rsid w:val="00B6356B"/>
    <w:rsid w:val="00B7078E"/>
    <w:rsid w:val="00B70B79"/>
    <w:rsid w:val="00B71739"/>
    <w:rsid w:val="00B72DE7"/>
    <w:rsid w:val="00B730F0"/>
    <w:rsid w:val="00B80F94"/>
    <w:rsid w:val="00B8371D"/>
    <w:rsid w:val="00B861F3"/>
    <w:rsid w:val="00B935AA"/>
    <w:rsid w:val="00B94D55"/>
    <w:rsid w:val="00BA2371"/>
    <w:rsid w:val="00BA2DD1"/>
    <w:rsid w:val="00BA433B"/>
    <w:rsid w:val="00BA50C9"/>
    <w:rsid w:val="00BA5FE8"/>
    <w:rsid w:val="00BA647C"/>
    <w:rsid w:val="00BB2223"/>
    <w:rsid w:val="00BB474E"/>
    <w:rsid w:val="00BB6DCE"/>
    <w:rsid w:val="00BC1693"/>
    <w:rsid w:val="00BC2DC8"/>
    <w:rsid w:val="00BC5477"/>
    <w:rsid w:val="00BD01A2"/>
    <w:rsid w:val="00BD6B7D"/>
    <w:rsid w:val="00BD6D66"/>
    <w:rsid w:val="00BD7CCA"/>
    <w:rsid w:val="00BE01C1"/>
    <w:rsid w:val="00BE37A8"/>
    <w:rsid w:val="00BE4682"/>
    <w:rsid w:val="00BE5770"/>
    <w:rsid w:val="00BE5E45"/>
    <w:rsid w:val="00BE6E61"/>
    <w:rsid w:val="00BF295F"/>
    <w:rsid w:val="00BF4178"/>
    <w:rsid w:val="00BF4201"/>
    <w:rsid w:val="00BF4547"/>
    <w:rsid w:val="00C06ABF"/>
    <w:rsid w:val="00C06FEE"/>
    <w:rsid w:val="00C102C5"/>
    <w:rsid w:val="00C112A9"/>
    <w:rsid w:val="00C1228E"/>
    <w:rsid w:val="00C15EB7"/>
    <w:rsid w:val="00C1711B"/>
    <w:rsid w:val="00C25D1B"/>
    <w:rsid w:val="00C338DC"/>
    <w:rsid w:val="00C339FD"/>
    <w:rsid w:val="00C3726E"/>
    <w:rsid w:val="00C4162B"/>
    <w:rsid w:val="00C44B6A"/>
    <w:rsid w:val="00C51060"/>
    <w:rsid w:val="00C55E2E"/>
    <w:rsid w:val="00C55ECD"/>
    <w:rsid w:val="00C5780F"/>
    <w:rsid w:val="00C614FD"/>
    <w:rsid w:val="00C61DB4"/>
    <w:rsid w:val="00C649B2"/>
    <w:rsid w:val="00C65F5A"/>
    <w:rsid w:val="00C73453"/>
    <w:rsid w:val="00C73A2D"/>
    <w:rsid w:val="00C753B4"/>
    <w:rsid w:val="00C75EFB"/>
    <w:rsid w:val="00C801B1"/>
    <w:rsid w:val="00C81A8B"/>
    <w:rsid w:val="00C82D12"/>
    <w:rsid w:val="00C84703"/>
    <w:rsid w:val="00C861A1"/>
    <w:rsid w:val="00C86275"/>
    <w:rsid w:val="00C8687F"/>
    <w:rsid w:val="00C90231"/>
    <w:rsid w:val="00C92139"/>
    <w:rsid w:val="00C92447"/>
    <w:rsid w:val="00C93353"/>
    <w:rsid w:val="00C94BB8"/>
    <w:rsid w:val="00C974DE"/>
    <w:rsid w:val="00CA45D5"/>
    <w:rsid w:val="00CB1F55"/>
    <w:rsid w:val="00CB2D90"/>
    <w:rsid w:val="00CB4D50"/>
    <w:rsid w:val="00CC2FB4"/>
    <w:rsid w:val="00CD2E24"/>
    <w:rsid w:val="00CD3E93"/>
    <w:rsid w:val="00CD3EB3"/>
    <w:rsid w:val="00CE04EB"/>
    <w:rsid w:val="00CE0FAC"/>
    <w:rsid w:val="00CE4A76"/>
    <w:rsid w:val="00CF1AEB"/>
    <w:rsid w:val="00CF2367"/>
    <w:rsid w:val="00CF5E79"/>
    <w:rsid w:val="00CF78B1"/>
    <w:rsid w:val="00D009F3"/>
    <w:rsid w:val="00D03A1D"/>
    <w:rsid w:val="00D044B7"/>
    <w:rsid w:val="00D04B7E"/>
    <w:rsid w:val="00D06FA4"/>
    <w:rsid w:val="00D102E1"/>
    <w:rsid w:val="00D1040D"/>
    <w:rsid w:val="00D10A1A"/>
    <w:rsid w:val="00D11E07"/>
    <w:rsid w:val="00D1261D"/>
    <w:rsid w:val="00D12683"/>
    <w:rsid w:val="00D12E11"/>
    <w:rsid w:val="00D165AF"/>
    <w:rsid w:val="00D16693"/>
    <w:rsid w:val="00D16A18"/>
    <w:rsid w:val="00D179FC"/>
    <w:rsid w:val="00D17D8F"/>
    <w:rsid w:val="00D24788"/>
    <w:rsid w:val="00D31620"/>
    <w:rsid w:val="00D45F68"/>
    <w:rsid w:val="00D5003E"/>
    <w:rsid w:val="00D50EBD"/>
    <w:rsid w:val="00D51A54"/>
    <w:rsid w:val="00D5281B"/>
    <w:rsid w:val="00D52BBA"/>
    <w:rsid w:val="00D5500C"/>
    <w:rsid w:val="00D646BD"/>
    <w:rsid w:val="00D649CA"/>
    <w:rsid w:val="00D65052"/>
    <w:rsid w:val="00D654E5"/>
    <w:rsid w:val="00D67EC2"/>
    <w:rsid w:val="00D7224D"/>
    <w:rsid w:val="00D731B7"/>
    <w:rsid w:val="00D74D50"/>
    <w:rsid w:val="00D76730"/>
    <w:rsid w:val="00D77C07"/>
    <w:rsid w:val="00D81BB2"/>
    <w:rsid w:val="00D8552C"/>
    <w:rsid w:val="00D860F3"/>
    <w:rsid w:val="00D86A57"/>
    <w:rsid w:val="00D90E99"/>
    <w:rsid w:val="00D92046"/>
    <w:rsid w:val="00D923E8"/>
    <w:rsid w:val="00D93474"/>
    <w:rsid w:val="00D95D8A"/>
    <w:rsid w:val="00D97B1E"/>
    <w:rsid w:val="00DA0347"/>
    <w:rsid w:val="00DA4EB3"/>
    <w:rsid w:val="00DB24D2"/>
    <w:rsid w:val="00DC072A"/>
    <w:rsid w:val="00DC1068"/>
    <w:rsid w:val="00DC3D14"/>
    <w:rsid w:val="00DC5009"/>
    <w:rsid w:val="00DC6A9B"/>
    <w:rsid w:val="00DD1190"/>
    <w:rsid w:val="00DD35DD"/>
    <w:rsid w:val="00DD3610"/>
    <w:rsid w:val="00DE0576"/>
    <w:rsid w:val="00DE10B6"/>
    <w:rsid w:val="00DF050E"/>
    <w:rsid w:val="00DF36A5"/>
    <w:rsid w:val="00DF4C34"/>
    <w:rsid w:val="00DF5255"/>
    <w:rsid w:val="00DF5B51"/>
    <w:rsid w:val="00DF66DD"/>
    <w:rsid w:val="00DF759E"/>
    <w:rsid w:val="00E023FE"/>
    <w:rsid w:val="00E03E31"/>
    <w:rsid w:val="00E06D25"/>
    <w:rsid w:val="00E070DE"/>
    <w:rsid w:val="00E10DCA"/>
    <w:rsid w:val="00E1357D"/>
    <w:rsid w:val="00E14B6B"/>
    <w:rsid w:val="00E15AC0"/>
    <w:rsid w:val="00E2131B"/>
    <w:rsid w:val="00E234DD"/>
    <w:rsid w:val="00E274FD"/>
    <w:rsid w:val="00E315A0"/>
    <w:rsid w:val="00E34D36"/>
    <w:rsid w:val="00E374A8"/>
    <w:rsid w:val="00E379AD"/>
    <w:rsid w:val="00E464EB"/>
    <w:rsid w:val="00E47A6B"/>
    <w:rsid w:val="00E55885"/>
    <w:rsid w:val="00E608D2"/>
    <w:rsid w:val="00E60931"/>
    <w:rsid w:val="00E60961"/>
    <w:rsid w:val="00E626F3"/>
    <w:rsid w:val="00E70E7C"/>
    <w:rsid w:val="00E71278"/>
    <w:rsid w:val="00E7369E"/>
    <w:rsid w:val="00E763A6"/>
    <w:rsid w:val="00E81223"/>
    <w:rsid w:val="00E83162"/>
    <w:rsid w:val="00E854D3"/>
    <w:rsid w:val="00E85A47"/>
    <w:rsid w:val="00E91F5E"/>
    <w:rsid w:val="00E93244"/>
    <w:rsid w:val="00E95D9B"/>
    <w:rsid w:val="00EA4841"/>
    <w:rsid w:val="00EA5FA7"/>
    <w:rsid w:val="00EA6354"/>
    <w:rsid w:val="00EA65C4"/>
    <w:rsid w:val="00EB0A3A"/>
    <w:rsid w:val="00EB1E09"/>
    <w:rsid w:val="00EB23BE"/>
    <w:rsid w:val="00EB29F5"/>
    <w:rsid w:val="00EB3BC4"/>
    <w:rsid w:val="00EB5508"/>
    <w:rsid w:val="00EC05CD"/>
    <w:rsid w:val="00EC0DC7"/>
    <w:rsid w:val="00EC31DC"/>
    <w:rsid w:val="00EC4AD7"/>
    <w:rsid w:val="00EC6F5B"/>
    <w:rsid w:val="00EC7529"/>
    <w:rsid w:val="00ED23F2"/>
    <w:rsid w:val="00ED337E"/>
    <w:rsid w:val="00ED3C1A"/>
    <w:rsid w:val="00ED55FA"/>
    <w:rsid w:val="00ED5C49"/>
    <w:rsid w:val="00EE1250"/>
    <w:rsid w:val="00EE1D5F"/>
    <w:rsid w:val="00EE42BF"/>
    <w:rsid w:val="00EE5400"/>
    <w:rsid w:val="00EE5C4B"/>
    <w:rsid w:val="00EE6282"/>
    <w:rsid w:val="00EF0991"/>
    <w:rsid w:val="00EF0A9E"/>
    <w:rsid w:val="00EF1324"/>
    <w:rsid w:val="00EF286A"/>
    <w:rsid w:val="00EF5C6B"/>
    <w:rsid w:val="00EF7769"/>
    <w:rsid w:val="00F0032B"/>
    <w:rsid w:val="00F02164"/>
    <w:rsid w:val="00F029FA"/>
    <w:rsid w:val="00F068A8"/>
    <w:rsid w:val="00F07CF5"/>
    <w:rsid w:val="00F106A3"/>
    <w:rsid w:val="00F1435E"/>
    <w:rsid w:val="00F16CB9"/>
    <w:rsid w:val="00F16E47"/>
    <w:rsid w:val="00F174DC"/>
    <w:rsid w:val="00F22E32"/>
    <w:rsid w:val="00F2342E"/>
    <w:rsid w:val="00F240E0"/>
    <w:rsid w:val="00F26F90"/>
    <w:rsid w:val="00F32834"/>
    <w:rsid w:val="00F3433A"/>
    <w:rsid w:val="00F35606"/>
    <w:rsid w:val="00F4343B"/>
    <w:rsid w:val="00F45593"/>
    <w:rsid w:val="00F50B28"/>
    <w:rsid w:val="00F50F76"/>
    <w:rsid w:val="00F52DEC"/>
    <w:rsid w:val="00F556E6"/>
    <w:rsid w:val="00F631E5"/>
    <w:rsid w:val="00F6386E"/>
    <w:rsid w:val="00F708AF"/>
    <w:rsid w:val="00F70FBE"/>
    <w:rsid w:val="00F74712"/>
    <w:rsid w:val="00F75CD2"/>
    <w:rsid w:val="00F77C51"/>
    <w:rsid w:val="00F80374"/>
    <w:rsid w:val="00F8260F"/>
    <w:rsid w:val="00F842B7"/>
    <w:rsid w:val="00F84BFC"/>
    <w:rsid w:val="00F94896"/>
    <w:rsid w:val="00FA1114"/>
    <w:rsid w:val="00FA4CEF"/>
    <w:rsid w:val="00FB252A"/>
    <w:rsid w:val="00FB55B3"/>
    <w:rsid w:val="00FB610A"/>
    <w:rsid w:val="00FC1623"/>
    <w:rsid w:val="00FC25A3"/>
    <w:rsid w:val="00FC2C10"/>
    <w:rsid w:val="00FC3759"/>
    <w:rsid w:val="00FC71DD"/>
    <w:rsid w:val="00FC74AD"/>
    <w:rsid w:val="00FD2B27"/>
    <w:rsid w:val="00FD3408"/>
    <w:rsid w:val="00FD4D2E"/>
    <w:rsid w:val="00FD5BF3"/>
    <w:rsid w:val="00FE1E66"/>
    <w:rsid w:val="00FE432D"/>
    <w:rsid w:val="00FE483F"/>
    <w:rsid w:val="00FE6142"/>
    <w:rsid w:val="00FF023B"/>
    <w:rsid w:val="00FF3A86"/>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6FEDF"/>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26C293E9-28A7-416A-9162-BECCC14B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3967</TotalTime>
  <Pages>114</Pages>
  <Words>30468</Words>
  <Characters>173670</Characters>
  <Application>Microsoft Office Word</Application>
  <DocSecurity>0</DocSecurity>
  <Lines>1447</Lines>
  <Paragraphs>407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203731</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317</cp:revision>
  <cp:lastPrinted>2006-10-27T11:45:00Z</cp:lastPrinted>
  <dcterms:created xsi:type="dcterms:W3CDTF">2019-10-30T12:35:00Z</dcterms:created>
  <dcterms:modified xsi:type="dcterms:W3CDTF">2019-11-20T19:53:00Z</dcterms:modified>
</cp:coreProperties>
</file>