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7A0E45" w:rsidP="00C861A1">
            <w:pPr>
              <w:pStyle w:val="ZPObal"/>
            </w:pPr>
            <w:r>
              <w:fldChar w:fldCharType="begin"/>
            </w:r>
            <w:r>
              <w:instrText xml:space="preserve"> REF \h rokO \* MERGEFORMAT </w:instrText>
            </w:r>
            <w:r>
              <w:fldChar w:fldCharType="separate"/>
            </w:r>
            <w:r w:rsidR="00A606CE" w:rsidRPr="00A606CE">
              <w:rPr>
                <w:lang w:val="en-US"/>
              </w:rPr>
              <w:t>20</w:t>
            </w:r>
            <w:r w:rsidR="0051101E">
              <w:rPr>
                <w:lang w:val="en-US"/>
              </w:rPr>
              <w:t>1</w:t>
            </w:r>
            <w:r w:rsidR="00A606CE" w:rsidRPr="00A606CE">
              <w:rPr>
                <w:lang w:val="en-US"/>
              </w:rPr>
              <w:t>9</w:t>
            </w:r>
            <w:r>
              <w:fldChar w:fldCharType="end"/>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Bačo</w:t>
            </w:r>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r w:rsidR="007A0E45" w:rsidRPr="008E5A1D">
              <w:fldChar w:fldCharType="begin"/>
            </w:r>
            <w:r w:rsidR="007A0E45" w:rsidRPr="008E5A1D">
              <w:instrText xml:space="preserve"> REF \h rokO \* MERGEFORMAT </w:instrText>
            </w:r>
            <w:r w:rsidR="007A0E45" w:rsidRPr="008E5A1D">
              <w:fldChar w:fldCharType="separate"/>
            </w:r>
            <w:r w:rsidR="00A606CE" w:rsidRPr="008E5A1D">
              <w:t>20</w:t>
            </w:r>
            <w:r w:rsidR="008E5A1D">
              <w:t>1</w:t>
            </w:r>
            <w:r w:rsidR="00A606CE" w:rsidRPr="008E5A1D">
              <w:t>9</w:t>
            </w:r>
            <w:r w:rsidR="007A0E45" w:rsidRPr="008E5A1D">
              <w:fldChar w:fldCharType="end"/>
            </w:r>
            <w:bookmarkEnd w:id="5"/>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(malvéru). V rámci výskumnej práce si vytvárame vlastný dataset,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r w:rsidR="001217C0">
        <w:t>malvér</w:t>
      </w:r>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none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24731223"/>
      <w:r w:rsidRPr="0051223D">
        <w:lastRenderedPageBreak/>
        <w:t>Obsah</w:t>
      </w:r>
      <w:bookmarkEnd w:id="7"/>
    </w:p>
    <w:p w:rsidR="00C06ABF"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24731223" w:history="1">
        <w:r w:rsidR="00C06ABF" w:rsidRPr="00694D40">
          <w:rPr>
            <w:rStyle w:val="Hypertextovprepojenie"/>
          </w:rPr>
          <w:t>Obsah</w:t>
        </w:r>
        <w:r w:rsidR="00C06ABF">
          <w:rPr>
            <w:webHidden/>
          </w:rPr>
          <w:tab/>
        </w:r>
        <w:r w:rsidR="00C06ABF">
          <w:rPr>
            <w:webHidden/>
          </w:rPr>
          <w:fldChar w:fldCharType="begin"/>
        </w:r>
        <w:r w:rsidR="00C06ABF">
          <w:rPr>
            <w:webHidden/>
          </w:rPr>
          <w:instrText xml:space="preserve"> PAGEREF _Toc24731223 \h </w:instrText>
        </w:r>
        <w:r w:rsidR="00C06ABF">
          <w:rPr>
            <w:webHidden/>
          </w:rPr>
        </w:r>
        <w:r w:rsidR="00C06ABF">
          <w:rPr>
            <w:webHidden/>
          </w:rPr>
          <w:fldChar w:fldCharType="separate"/>
        </w:r>
        <w:r w:rsidR="00C06ABF">
          <w:rPr>
            <w:webHidden/>
          </w:rPr>
          <w:t>6</w:t>
        </w:r>
        <w:r w:rsidR="00C06ABF">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24" w:history="1">
        <w:r w:rsidRPr="00694D40">
          <w:rPr>
            <w:rStyle w:val="Hypertextovprepojenie"/>
          </w:rPr>
          <w:t>Úvod</w:t>
        </w:r>
        <w:r>
          <w:rPr>
            <w:webHidden/>
          </w:rPr>
          <w:tab/>
        </w:r>
        <w:r>
          <w:rPr>
            <w:webHidden/>
          </w:rPr>
          <w:fldChar w:fldCharType="begin"/>
        </w:r>
        <w:r>
          <w:rPr>
            <w:webHidden/>
          </w:rPr>
          <w:instrText xml:space="preserve"> PAGEREF _Toc24731224 \h </w:instrText>
        </w:r>
        <w:r>
          <w:rPr>
            <w:webHidden/>
          </w:rPr>
        </w:r>
        <w:r>
          <w:rPr>
            <w:webHidden/>
          </w:rPr>
          <w:fldChar w:fldCharType="separate"/>
        </w:r>
        <w:r>
          <w:rPr>
            <w:webHidden/>
          </w:rPr>
          <w:t>8</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25" w:history="1">
        <w:r w:rsidRPr="00694D40">
          <w:rPr>
            <w:rStyle w:val="Hypertextovprepojenie"/>
          </w:rPr>
          <w:t>1</w:t>
        </w:r>
        <w:r>
          <w:rPr>
            <w:rFonts w:asciiTheme="minorHAnsi" w:eastAsiaTheme="minorEastAsia" w:hAnsiTheme="minorHAnsi" w:cstheme="minorBidi"/>
            <w:b w:val="0"/>
            <w:bCs w:val="0"/>
            <w:sz w:val="22"/>
            <w:szCs w:val="22"/>
            <w:lang w:val="en-US"/>
          </w:rPr>
          <w:tab/>
        </w:r>
        <w:r w:rsidRPr="00694D40">
          <w:rPr>
            <w:rStyle w:val="Hypertextovprepojenie"/>
          </w:rPr>
          <w:t>Prehľad súčasného stavu</w:t>
        </w:r>
        <w:r>
          <w:rPr>
            <w:webHidden/>
          </w:rPr>
          <w:tab/>
        </w:r>
        <w:r>
          <w:rPr>
            <w:webHidden/>
          </w:rPr>
          <w:fldChar w:fldCharType="begin"/>
        </w:r>
        <w:r>
          <w:rPr>
            <w:webHidden/>
          </w:rPr>
          <w:instrText xml:space="preserve"> PAGEREF _Toc24731225 \h </w:instrText>
        </w:r>
        <w:r>
          <w:rPr>
            <w:webHidden/>
          </w:rPr>
        </w:r>
        <w:r>
          <w:rPr>
            <w:webHidden/>
          </w:rPr>
          <w:fldChar w:fldCharType="separate"/>
        </w:r>
        <w:r>
          <w:rPr>
            <w:webHidden/>
          </w:rPr>
          <w:t>13</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26" w:history="1">
        <w:r w:rsidRPr="00694D40">
          <w:rPr>
            <w:rStyle w:val="Hypertextovprepojenie"/>
          </w:rPr>
          <w:t>1.1</w:t>
        </w:r>
        <w:r>
          <w:rPr>
            <w:rFonts w:asciiTheme="minorHAnsi" w:eastAsiaTheme="minorEastAsia" w:hAnsiTheme="minorHAnsi" w:cstheme="minorBidi"/>
            <w:sz w:val="22"/>
            <w:szCs w:val="22"/>
            <w:lang w:val="en-US"/>
          </w:rPr>
          <w:tab/>
        </w:r>
        <w:r w:rsidRPr="00694D40">
          <w:rPr>
            <w:rStyle w:val="Hypertextovprepojenie"/>
          </w:rPr>
          <w:t>Selekcia atribútov pre klasifikáciu malvéru</w:t>
        </w:r>
        <w:r>
          <w:rPr>
            <w:webHidden/>
          </w:rPr>
          <w:tab/>
        </w:r>
        <w:r>
          <w:rPr>
            <w:webHidden/>
          </w:rPr>
          <w:fldChar w:fldCharType="begin"/>
        </w:r>
        <w:r>
          <w:rPr>
            <w:webHidden/>
          </w:rPr>
          <w:instrText xml:space="preserve"> PAGEREF _Toc24731226 \h </w:instrText>
        </w:r>
        <w:r>
          <w:rPr>
            <w:webHidden/>
          </w:rPr>
        </w:r>
        <w:r>
          <w:rPr>
            <w:webHidden/>
          </w:rPr>
          <w:fldChar w:fldCharType="separate"/>
        </w:r>
        <w:r>
          <w:rPr>
            <w:webHidden/>
          </w:rPr>
          <w:t>13</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27" w:history="1">
        <w:r w:rsidRPr="00694D40">
          <w:rPr>
            <w:rStyle w:val="Hypertextovprepojenie"/>
          </w:rPr>
          <w:t>1.1.1</w:t>
        </w:r>
        <w:r>
          <w:rPr>
            <w:rFonts w:asciiTheme="minorHAnsi" w:eastAsiaTheme="minorEastAsia" w:hAnsiTheme="minorHAnsi" w:cstheme="minorBidi"/>
            <w:iCs w:val="0"/>
            <w:sz w:val="22"/>
            <w:szCs w:val="22"/>
            <w:lang w:val="en-US"/>
          </w:rPr>
          <w:tab/>
        </w:r>
        <w:r w:rsidRPr="00694D40">
          <w:rPr>
            <w:rStyle w:val="Hypertextovprepojenie"/>
          </w:rPr>
          <w:t>Filtrovacie metódy</w:t>
        </w:r>
        <w:r>
          <w:rPr>
            <w:webHidden/>
          </w:rPr>
          <w:tab/>
        </w:r>
        <w:r>
          <w:rPr>
            <w:webHidden/>
          </w:rPr>
          <w:fldChar w:fldCharType="begin"/>
        </w:r>
        <w:r>
          <w:rPr>
            <w:webHidden/>
          </w:rPr>
          <w:instrText xml:space="preserve"> PAGEREF _Toc24731227 \h </w:instrText>
        </w:r>
        <w:r>
          <w:rPr>
            <w:webHidden/>
          </w:rPr>
        </w:r>
        <w:r>
          <w:rPr>
            <w:webHidden/>
          </w:rPr>
          <w:fldChar w:fldCharType="separate"/>
        </w:r>
        <w:r>
          <w:rPr>
            <w:webHidden/>
          </w:rPr>
          <w:t>13</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28" w:history="1">
        <w:r w:rsidRPr="00694D40">
          <w:rPr>
            <w:rStyle w:val="Hypertextovprepojenie"/>
          </w:rPr>
          <w:t>1.1.2</w:t>
        </w:r>
        <w:r>
          <w:rPr>
            <w:rFonts w:asciiTheme="minorHAnsi" w:eastAsiaTheme="minorEastAsia" w:hAnsiTheme="minorHAnsi" w:cstheme="minorBidi"/>
            <w:iCs w:val="0"/>
            <w:sz w:val="22"/>
            <w:szCs w:val="22"/>
            <w:lang w:val="en-US"/>
          </w:rPr>
          <w:tab/>
        </w:r>
        <w:r w:rsidRPr="00694D40">
          <w:rPr>
            <w:rStyle w:val="Hypertextovprepojenie"/>
          </w:rPr>
          <w:t>Embedded metódy</w:t>
        </w:r>
        <w:r>
          <w:rPr>
            <w:webHidden/>
          </w:rPr>
          <w:tab/>
        </w:r>
        <w:r>
          <w:rPr>
            <w:webHidden/>
          </w:rPr>
          <w:fldChar w:fldCharType="begin"/>
        </w:r>
        <w:r>
          <w:rPr>
            <w:webHidden/>
          </w:rPr>
          <w:instrText xml:space="preserve"> PAGEREF _Toc24731228 \h </w:instrText>
        </w:r>
        <w:r>
          <w:rPr>
            <w:webHidden/>
          </w:rPr>
        </w:r>
        <w:r>
          <w:rPr>
            <w:webHidden/>
          </w:rPr>
          <w:fldChar w:fldCharType="separate"/>
        </w:r>
        <w:r>
          <w:rPr>
            <w:webHidden/>
          </w:rPr>
          <w:t>17</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29" w:history="1">
        <w:r w:rsidRPr="00694D40">
          <w:rPr>
            <w:rStyle w:val="Hypertextovprepojenie"/>
          </w:rPr>
          <w:t>1.1.3</w:t>
        </w:r>
        <w:r>
          <w:rPr>
            <w:rFonts w:asciiTheme="minorHAnsi" w:eastAsiaTheme="minorEastAsia" w:hAnsiTheme="minorHAnsi" w:cstheme="minorBidi"/>
            <w:iCs w:val="0"/>
            <w:sz w:val="22"/>
            <w:szCs w:val="22"/>
            <w:lang w:val="en-US"/>
          </w:rPr>
          <w:tab/>
        </w:r>
        <w:r w:rsidRPr="00694D40">
          <w:rPr>
            <w:rStyle w:val="Hypertextovprepojenie"/>
          </w:rPr>
          <w:t>Wrapper metódy</w:t>
        </w:r>
        <w:r>
          <w:rPr>
            <w:webHidden/>
          </w:rPr>
          <w:tab/>
        </w:r>
        <w:r>
          <w:rPr>
            <w:webHidden/>
          </w:rPr>
          <w:fldChar w:fldCharType="begin"/>
        </w:r>
        <w:r>
          <w:rPr>
            <w:webHidden/>
          </w:rPr>
          <w:instrText xml:space="preserve"> PAGEREF _Toc24731229 \h </w:instrText>
        </w:r>
        <w:r>
          <w:rPr>
            <w:webHidden/>
          </w:rPr>
        </w:r>
        <w:r>
          <w:rPr>
            <w:webHidden/>
          </w:rPr>
          <w:fldChar w:fldCharType="separate"/>
        </w:r>
        <w:r>
          <w:rPr>
            <w:webHidden/>
          </w:rPr>
          <w:t>17</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30" w:history="1">
        <w:r w:rsidRPr="00694D40">
          <w:rPr>
            <w:rStyle w:val="Hypertextovprepojenie"/>
          </w:rPr>
          <w:t>1.1.4</w:t>
        </w:r>
        <w:r>
          <w:rPr>
            <w:rFonts w:asciiTheme="minorHAnsi" w:eastAsiaTheme="minorEastAsia" w:hAnsiTheme="minorHAnsi" w:cstheme="minorBidi"/>
            <w:iCs w:val="0"/>
            <w:sz w:val="22"/>
            <w:szCs w:val="22"/>
            <w:lang w:val="en-US"/>
          </w:rPr>
          <w:tab/>
        </w:r>
        <w:r w:rsidRPr="00694D40">
          <w:rPr>
            <w:rStyle w:val="Hypertextovprepojenie"/>
          </w:rPr>
          <w:t>Redukcia dimenzionality</w:t>
        </w:r>
        <w:r>
          <w:rPr>
            <w:webHidden/>
          </w:rPr>
          <w:tab/>
        </w:r>
        <w:r>
          <w:rPr>
            <w:webHidden/>
          </w:rPr>
          <w:fldChar w:fldCharType="begin"/>
        </w:r>
        <w:r>
          <w:rPr>
            <w:webHidden/>
          </w:rPr>
          <w:instrText xml:space="preserve"> PAGEREF _Toc24731230 \h </w:instrText>
        </w:r>
        <w:r>
          <w:rPr>
            <w:webHidden/>
          </w:rPr>
        </w:r>
        <w:r>
          <w:rPr>
            <w:webHidden/>
          </w:rPr>
          <w:fldChar w:fldCharType="separate"/>
        </w:r>
        <w:r>
          <w:rPr>
            <w:webHidden/>
          </w:rPr>
          <w:t>18</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31" w:history="1">
        <w:r w:rsidRPr="00694D40">
          <w:rPr>
            <w:rStyle w:val="Hypertextovprepojenie"/>
          </w:rPr>
          <w:t>1.2</w:t>
        </w:r>
        <w:r>
          <w:rPr>
            <w:rFonts w:asciiTheme="minorHAnsi" w:eastAsiaTheme="minorEastAsia" w:hAnsiTheme="minorHAnsi" w:cstheme="minorBidi"/>
            <w:sz w:val="22"/>
            <w:szCs w:val="22"/>
            <w:lang w:val="en-US"/>
          </w:rPr>
          <w:tab/>
        </w:r>
        <w:r w:rsidRPr="00694D40">
          <w:rPr>
            <w:rStyle w:val="Hypertextovprepojenie"/>
          </w:rPr>
          <w:t>Klasifikácia malvéru</w:t>
        </w:r>
        <w:r>
          <w:rPr>
            <w:webHidden/>
          </w:rPr>
          <w:tab/>
        </w:r>
        <w:r>
          <w:rPr>
            <w:webHidden/>
          </w:rPr>
          <w:fldChar w:fldCharType="begin"/>
        </w:r>
        <w:r>
          <w:rPr>
            <w:webHidden/>
          </w:rPr>
          <w:instrText xml:space="preserve"> PAGEREF _Toc24731231 \h </w:instrText>
        </w:r>
        <w:r>
          <w:rPr>
            <w:webHidden/>
          </w:rPr>
        </w:r>
        <w:r>
          <w:rPr>
            <w:webHidden/>
          </w:rPr>
          <w:fldChar w:fldCharType="separate"/>
        </w:r>
        <w:r>
          <w:rPr>
            <w:webHidden/>
          </w:rPr>
          <w:t>19</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32" w:history="1">
        <w:r w:rsidRPr="00694D40">
          <w:rPr>
            <w:rStyle w:val="Hypertextovprepojenie"/>
          </w:rPr>
          <w:t>1.2.1</w:t>
        </w:r>
        <w:r>
          <w:rPr>
            <w:rFonts w:asciiTheme="minorHAnsi" w:eastAsiaTheme="minorEastAsia" w:hAnsiTheme="minorHAnsi" w:cstheme="minorBidi"/>
            <w:iCs w:val="0"/>
            <w:sz w:val="22"/>
            <w:szCs w:val="22"/>
            <w:lang w:val="en-US"/>
          </w:rPr>
          <w:tab/>
        </w:r>
        <w:r w:rsidRPr="00694D40">
          <w:rPr>
            <w:rStyle w:val="Hypertextovprepojenie"/>
          </w:rPr>
          <w:t>Metriky klasifikácie</w:t>
        </w:r>
        <w:r>
          <w:rPr>
            <w:webHidden/>
          </w:rPr>
          <w:tab/>
        </w:r>
        <w:r>
          <w:rPr>
            <w:webHidden/>
          </w:rPr>
          <w:fldChar w:fldCharType="begin"/>
        </w:r>
        <w:r>
          <w:rPr>
            <w:webHidden/>
          </w:rPr>
          <w:instrText xml:space="preserve"> PAGEREF _Toc24731232 \h </w:instrText>
        </w:r>
        <w:r>
          <w:rPr>
            <w:webHidden/>
          </w:rPr>
        </w:r>
        <w:r>
          <w:rPr>
            <w:webHidden/>
          </w:rPr>
          <w:fldChar w:fldCharType="separate"/>
        </w:r>
        <w:r>
          <w:rPr>
            <w:webHidden/>
          </w:rPr>
          <w:t>19</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33" w:history="1">
        <w:r w:rsidRPr="00694D40">
          <w:rPr>
            <w:rStyle w:val="Hypertextovprepojenie"/>
          </w:rPr>
          <w:t>1.3</w:t>
        </w:r>
        <w:r>
          <w:rPr>
            <w:rFonts w:asciiTheme="minorHAnsi" w:eastAsiaTheme="minorEastAsia" w:hAnsiTheme="minorHAnsi" w:cstheme="minorBidi"/>
            <w:sz w:val="22"/>
            <w:szCs w:val="22"/>
            <w:lang w:val="en-US"/>
          </w:rPr>
          <w:tab/>
        </w:r>
        <w:r w:rsidRPr="00694D40">
          <w:rPr>
            <w:rStyle w:val="Hypertextovprepojenie"/>
          </w:rPr>
          <w:t>Označovanie (labeling)</w:t>
        </w:r>
        <w:r>
          <w:rPr>
            <w:webHidden/>
          </w:rPr>
          <w:tab/>
        </w:r>
        <w:r>
          <w:rPr>
            <w:webHidden/>
          </w:rPr>
          <w:fldChar w:fldCharType="begin"/>
        </w:r>
        <w:r>
          <w:rPr>
            <w:webHidden/>
          </w:rPr>
          <w:instrText xml:space="preserve"> PAGEREF _Toc24731233 \h </w:instrText>
        </w:r>
        <w:r>
          <w:rPr>
            <w:webHidden/>
          </w:rPr>
        </w:r>
        <w:r>
          <w:rPr>
            <w:webHidden/>
          </w:rPr>
          <w:fldChar w:fldCharType="separate"/>
        </w:r>
        <w:r>
          <w:rPr>
            <w:webHidden/>
          </w:rPr>
          <w:t>21</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34" w:history="1">
        <w:r w:rsidRPr="00694D40">
          <w:rPr>
            <w:rStyle w:val="Hypertextovprepojenie"/>
          </w:rPr>
          <w:t>2</w:t>
        </w:r>
        <w:r>
          <w:rPr>
            <w:rFonts w:asciiTheme="minorHAnsi" w:eastAsiaTheme="minorEastAsia" w:hAnsiTheme="minorHAnsi" w:cstheme="minorBidi"/>
            <w:b w:val="0"/>
            <w:bCs w:val="0"/>
            <w:sz w:val="22"/>
            <w:szCs w:val="22"/>
            <w:lang w:val="en-US"/>
          </w:rPr>
          <w:tab/>
        </w:r>
        <w:r w:rsidRPr="00694D40">
          <w:rPr>
            <w:rStyle w:val="Hypertextovprepojenie"/>
          </w:rPr>
          <w:t>Metodológia</w:t>
        </w:r>
        <w:r>
          <w:rPr>
            <w:webHidden/>
          </w:rPr>
          <w:tab/>
        </w:r>
        <w:r>
          <w:rPr>
            <w:webHidden/>
          </w:rPr>
          <w:fldChar w:fldCharType="begin"/>
        </w:r>
        <w:r>
          <w:rPr>
            <w:webHidden/>
          </w:rPr>
          <w:instrText xml:space="preserve"> PAGEREF _Toc24731234 \h </w:instrText>
        </w:r>
        <w:r>
          <w:rPr>
            <w:webHidden/>
          </w:rPr>
        </w:r>
        <w:r>
          <w:rPr>
            <w:webHidden/>
          </w:rPr>
          <w:fldChar w:fldCharType="separate"/>
        </w:r>
        <w:r>
          <w:rPr>
            <w:webHidden/>
          </w:rPr>
          <w:t>23</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35" w:history="1">
        <w:r w:rsidRPr="00694D40">
          <w:rPr>
            <w:rStyle w:val="Hypertextovprepojenie"/>
          </w:rPr>
          <w:t>2.1</w:t>
        </w:r>
        <w:r>
          <w:rPr>
            <w:rFonts w:asciiTheme="minorHAnsi" w:eastAsiaTheme="minorEastAsia" w:hAnsiTheme="minorHAnsi" w:cstheme="minorBidi"/>
            <w:sz w:val="22"/>
            <w:szCs w:val="22"/>
            <w:lang w:val="en-US"/>
          </w:rPr>
          <w:tab/>
        </w:r>
        <w:r w:rsidRPr="00694D40">
          <w:rPr>
            <w:rStyle w:val="Hypertextovprepojenie"/>
          </w:rPr>
          <w:t>Labeling</w:t>
        </w:r>
        <w:r>
          <w:rPr>
            <w:webHidden/>
          </w:rPr>
          <w:tab/>
        </w:r>
        <w:r>
          <w:rPr>
            <w:webHidden/>
          </w:rPr>
          <w:fldChar w:fldCharType="begin"/>
        </w:r>
        <w:r>
          <w:rPr>
            <w:webHidden/>
          </w:rPr>
          <w:instrText xml:space="preserve"> PAGEREF _Toc24731235 \h </w:instrText>
        </w:r>
        <w:r>
          <w:rPr>
            <w:webHidden/>
          </w:rPr>
        </w:r>
        <w:r>
          <w:rPr>
            <w:webHidden/>
          </w:rPr>
          <w:fldChar w:fldCharType="separate"/>
        </w:r>
        <w:r>
          <w:rPr>
            <w:webHidden/>
          </w:rPr>
          <w:t>23</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36" w:history="1">
        <w:r w:rsidRPr="00694D40">
          <w:rPr>
            <w:rStyle w:val="Hypertextovprepojenie"/>
          </w:rPr>
          <w:t>2.2</w:t>
        </w:r>
        <w:r>
          <w:rPr>
            <w:rFonts w:asciiTheme="minorHAnsi" w:eastAsiaTheme="minorEastAsia" w:hAnsiTheme="minorHAnsi" w:cstheme="minorBidi"/>
            <w:sz w:val="22"/>
            <w:szCs w:val="22"/>
            <w:lang w:val="en-US"/>
          </w:rPr>
          <w:tab/>
        </w:r>
        <w:r w:rsidRPr="00694D40">
          <w:rPr>
            <w:rStyle w:val="Hypertextovprepojenie"/>
          </w:rPr>
          <w:t>Extrakcia atribútov</w:t>
        </w:r>
        <w:r>
          <w:rPr>
            <w:webHidden/>
          </w:rPr>
          <w:tab/>
        </w:r>
        <w:r>
          <w:rPr>
            <w:webHidden/>
          </w:rPr>
          <w:fldChar w:fldCharType="begin"/>
        </w:r>
        <w:r>
          <w:rPr>
            <w:webHidden/>
          </w:rPr>
          <w:instrText xml:space="preserve"> PAGEREF _Toc24731236 \h </w:instrText>
        </w:r>
        <w:r>
          <w:rPr>
            <w:webHidden/>
          </w:rPr>
        </w:r>
        <w:r>
          <w:rPr>
            <w:webHidden/>
          </w:rPr>
          <w:fldChar w:fldCharType="separate"/>
        </w:r>
        <w:r>
          <w:rPr>
            <w:webHidden/>
          </w:rPr>
          <w:t>26</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37" w:history="1">
        <w:r w:rsidRPr="00694D40">
          <w:rPr>
            <w:rStyle w:val="Hypertextovprepojenie"/>
          </w:rPr>
          <w:t>2.2.1</w:t>
        </w:r>
        <w:r>
          <w:rPr>
            <w:rFonts w:asciiTheme="minorHAnsi" w:eastAsiaTheme="minorEastAsia" w:hAnsiTheme="minorHAnsi" w:cstheme="minorBidi"/>
            <w:iCs w:val="0"/>
            <w:sz w:val="22"/>
            <w:szCs w:val="22"/>
            <w:lang w:val="en-US"/>
          </w:rPr>
          <w:tab/>
        </w:r>
        <w:r w:rsidRPr="00694D40">
          <w:rPr>
            <w:rStyle w:val="Hypertextovprepojenie"/>
          </w:rPr>
          <w:t>Statické atribúty</w:t>
        </w:r>
        <w:r>
          <w:rPr>
            <w:webHidden/>
          </w:rPr>
          <w:tab/>
        </w:r>
        <w:r>
          <w:rPr>
            <w:webHidden/>
          </w:rPr>
          <w:fldChar w:fldCharType="begin"/>
        </w:r>
        <w:r>
          <w:rPr>
            <w:webHidden/>
          </w:rPr>
          <w:instrText xml:space="preserve"> PAGEREF _Toc24731237 \h </w:instrText>
        </w:r>
        <w:r>
          <w:rPr>
            <w:webHidden/>
          </w:rPr>
        </w:r>
        <w:r>
          <w:rPr>
            <w:webHidden/>
          </w:rPr>
          <w:fldChar w:fldCharType="separate"/>
        </w:r>
        <w:r>
          <w:rPr>
            <w:webHidden/>
          </w:rPr>
          <w:t>26</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38" w:history="1">
        <w:r w:rsidRPr="00694D40">
          <w:rPr>
            <w:rStyle w:val="Hypertextovprepojenie"/>
          </w:rPr>
          <w:t>2.2.2</w:t>
        </w:r>
        <w:r>
          <w:rPr>
            <w:rFonts w:asciiTheme="minorHAnsi" w:eastAsiaTheme="minorEastAsia" w:hAnsiTheme="minorHAnsi" w:cstheme="minorBidi"/>
            <w:iCs w:val="0"/>
            <w:sz w:val="22"/>
            <w:szCs w:val="22"/>
            <w:lang w:val="en-US"/>
          </w:rPr>
          <w:tab/>
        </w:r>
        <w:r w:rsidRPr="00694D40">
          <w:rPr>
            <w:rStyle w:val="Hypertextovprepojenie"/>
          </w:rPr>
          <w:t>Dynamické atribúty</w:t>
        </w:r>
        <w:r>
          <w:rPr>
            <w:webHidden/>
          </w:rPr>
          <w:tab/>
        </w:r>
        <w:r>
          <w:rPr>
            <w:webHidden/>
          </w:rPr>
          <w:fldChar w:fldCharType="begin"/>
        </w:r>
        <w:r>
          <w:rPr>
            <w:webHidden/>
          </w:rPr>
          <w:instrText xml:space="preserve"> PAGEREF _Toc24731238 \h </w:instrText>
        </w:r>
        <w:r>
          <w:rPr>
            <w:webHidden/>
          </w:rPr>
        </w:r>
        <w:r>
          <w:rPr>
            <w:webHidden/>
          </w:rPr>
          <w:fldChar w:fldCharType="separate"/>
        </w:r>
        <w:r>
          <w:rPr>
            <w:webHidden/>
          </w:rPr>
          <w:t>29</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39" w:history="1">
        <w:r w:rsidRPr="00694D40">
          <w:rPr>
            <w:rStyle w:val="Hypertextovprepojenie"/>
          </w:rPr>
          <w:t>2.3</w:t>
        </w:r>
        <w:r>
          <w:rPr>
            <w:rFonts w:asciiTheme="minorHAnsi" w:eastAsiaTheme="minorEastAsia" w:hAnsiTheme="minorHAnsi" w:cstheme="minorBidi"/>
            <w:sz w:val="22"/>
            <w:szCs w:val="22"/>
            <w:lang w:val="en-US"/>
          </w:rPr>
          <w:tab/>
        </w:r>
        <w:r w:rsidRPr="00694D40">
          <w:rPr>
            <w:rStyle w:val="Hypertextovprepojenie"/>
          </w:rPr>
          <w:t>Hrubá selekcia</w:t>
        </w:r>
        <w:r>
          <w:rPr>
            <w:webHidden/>
          </w:rPr>
          <w:tab/>
        </w:r>
        <w:r>
          <w:rPr>
            <w:webHidden/>
          </w:rPr>
          <w:fldChar w:fldCharType="begin"/>
        </w:r>
        <w:r>
          <w:rPr>
            <w:webHidden/>
          </w:rPr>
          <w:instrText xml:space="preserve"> PAGEREF _Toc24731239 \h </w:instrText>
        </w:r>
        <w:r>
          <w:rPr>
            <w:webHidden/>
          </w:rPr>
        </w:r>
        <w:r>
          <w:rPr>
            <w:webHidden/>
          </w:rPr>
          <w:fldChar w:fldCharType="separate"/>
        </w:r>
        <w:r>
          <w:rPr>
            <w:webHidden/>
          </w:rPr>
          <w:t>30</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40" w:history="1">
        <w:r w:rsidRPr="00694D40">
          <w:rPr>
            <w:rStyle w:val="Hypertextovprepojenie"/>
          </w:rPr>
          <w:t>2.4</w:t>
        </w:r>
        <w:r>
          <w:rPr>
            <w:rFonts w:asciiTheme="minorHAnsi" w:eastAsiaTheme="minorEastAsia" w:hAnsiTheme="minorHAnsi" w:cstheme="minorBidi"/>
            <w:sz w:val="22"/>
            <w:szCs w:val="22"/>
            <w:lang w:val="en-US"/>
          </w:rPr>
          <w:tab/>
        </w:r>
        <w:r w:rsidRPr="00694D40">
          <w:rPr>
            <w:rStyle w:val="Hypertextovprepojenie"/>
          </w:rPr>
          <w:t>Jemná selekcia</w:t>
        </w:r>
        <w:r>
          <w:rPr>
            <w:webHidden/>
          </w:rPr>
          <w:tab/>
        </w:r>
        <w:r>
          <w:rPr>
            <w:webHidden/>
          </w:rPr>
          <w:fldChar w:fldCharType="begin"/>
        </w:r>
        <w:r>
          <w:rPr>
            <w:webHidden/>
          </w:rPr>
          <w:instrText xml:space="preserve"> PAGEREF _Toc24731240 \h </w:instrText>
        </w:r>
        <w:r>
          <w:rPr>
            <w:webHidden/>
          </w:rPr>
        </w:r>
        <w:r>
          <w:rPr>
            <w:webHidden/>
          </w:rPr>
          <w:fldChar w:fldCharType="separate"/>
        </w:r>
        <w:r>
          <w:rPr>
            <w:webHidden/>
          </w:rPr>
          <w:t>31</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41" w:history="1">
        <w:r w:rsidRPr="00694D40">
          <w:rPr>
            <w:rStyle w:val="Hypertextovprepojenie"/>
          </w:rPr>
          <w:t>2.4.1</w:t>
        </w:r>
        <w:r>
          <w:rPr>
            <w:rFonts w:asciiTheme="minorHAnsi" w:eastAsiaTheme="minorEastAsia" w:hAnsiTheme="minorHAnsi" w:cstheme="minorBidi"/>
            <w:iCs w:val="0"/>
            <w:sz w:val="22"/>
            <w:szCs w:val="22"/>
            <w:lang w:val="en-US"/>
          </w:rPr>
          <w:tab/>
        </w:r>
        <w:r w:rsidRPr="00694D40">
          <w:rPr>
            <w:rStyle w:val="Hypertextovprepojenie"/>
          </w:rPr>
          <w:t>Rýchle metódy</w:t>
        </w:r>
        <w:r>
          <w:rPr>
            <w:webHidden/>
          </w:rPr>
          <w:tab/>
        </w:r>
        <w:r>
          <w:rPr>
            <w:webHidden/>
          </w:rPr>
          <w:fldChar w:fldCharType="begin"/>
        </w:r>
        <w:r>
          <w:rPr>
            <w:webHidden/>
          </w:rPr>
          <w:instrText xml:space="preserve"> PAGEREF _Toc24731241 \h </w:instrText>
        </w:r>
        <w:r>
          <w:rPr>
            <w:webHidden/>
          </w:rPr>
        </w:r>
        <w:r>
          <w:rPr>
            <w:webHidden/>
          </w:rPr>
          <w:fldChar w:fldCharType="separate"/>
        </w:r>
        <w:r>
          <w:rPr>
            <w:webHidden/>
          </w:rPr>
          <w:t>32</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42" w:history="1">
        <w:r w:rsidRPr="00694D40">
          <w:rPr>
            <w:rStyle w:val="Hypertextovprepojenie"/>
          </w:rPr>
          <w:t>2.4.2</w:t>
        </w:r>
        <w:r>
          <w:rPr>
            <w:rFonts w:asciiTheme="minorHAnsi" w:eastAsiaTheme="minorEastAsia" w:hAnsiTheme="minorHAnsi" w:cstheme="minorBidi"/>
            <w:iCs w:val="0"/>
            <w:sz w:val="22"/>
            <w:szCs w:val="22"/>
            <w:lang w:val="en-US"/>
          </w:rPr>
          <w:tab/>
        </w:r>
        <w:r w:rsidRPr="00694D40">
          <w:rPr>
            <w:rStyle w:val="Hypertextovprepojenie"/>
          </w:rPr>
          <w:t>Pomalé metódy</w:t>
        </w:r>
        <w:r>
          <w:rPr>
            <w:webHidden/>
          </w:rPr>
          <w:tab/>
        </w:r>
        <w:r>
          <w:rPr>
            <w:webHidden/>
          </w:rPr>
          <w:fldChar w:fldCharType="begin"/>
        </w:r>
        <w:r>
          <w:rPr>
            <w:webHidden/>
          </w:rPr>
          <w:instrText xml:space="preserve"> PAGEREF _Toc24731242 \h </w:instrText>
        </w:r>
        <w:r>
          <w:rPr>
            <w:webHidden/>
          </w:rPr>
        </w:r>
        <w:r>
          <w:rPr>
            <w:webHidden/>
          </w:rPr>
          <w:fldChar w:fldCharType="separate"/>
        </w:r>
        <w:r>
          <w:rPr>
            <w:webHidden/>
          </w:rPr>
          <w:t>36</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43" w:history="1">
        <w:r w:rsidRPr="00694D40">
          <w:rPr>
            <w:rStyle w:val="Hypertextovprepojenie"/>
          </w:rPr>
          <w:t>2.5</w:t>
        </w:r>
        <w:r>
          <w:rPr>
            <w:rFonts w:asciiTheme="minorHAnsi" w:eastAsiaTheme="minorEastAsia" w:hAnsiTheme="minorHAnsi" w:cstheme="minorBidi"/>
            <w:sz w:val="22"/>
            <w:szCs w:val="22"/>
            <w:lang w:val="en-US"/>
          </w:rPr>
          <w:tab/>
        </w:r>
        <w:r w:rsidRPr="00694D40">
          <w:rPr>
            <w:rStyle w:val="Hypertextovprepojenie"/>
          </w:rPr>
          <w:t>Klasifikácia a embedded metódy</w:t>
        </w:r>
        <w:r>
          <w:rPr>
            <w:webHidden/>
          </w:rPr>
          <w:tab/>
        </w:r>
        <w:r>
          <w:rPr>
            <w:webHidden/>
          </w:rPr>
          <w:fldChar w:fldCharType="begin"/>
        </w:r>
        <w:r>
          <w:rPr>
            <w:webHidden/>
          </w:rPr>
          <w:instrText xml:space="preserve"> PAGEREF _Toc24731243 \h </w:instrText>
        </w:r>
        <w:r>
          <w:rPr>
            <w:webHidden/>
          </w:rPr>
        </w:r>
        <w:r>
          <w:rPr>
            <w:webHidden/>
          </w:rPr>
          <w:fldChar w:fldCharType="separate"/>
        </w:r>
        <w:r>
          <w:rPr>
            <w:webHidden/>
          </w:rPr>
          <w:t>39</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44" w:history="1">
        <w:r w:rsidRPr="00694D40">
          <w:rPr>
            <w:rStyle w:val="Hypertextovprepojenie"/>
          </w:rPr>
          <w:t>3</w:t>
        </w:r>
        <w:r>
          <w:rPr>
            <w:rFonts w:asciiTheme="minorHAnsi" w:eastAsiaTheme="minorEastAsia" w:hAnsiTheme="minorHAnsi" w:cstheme="minorBidi"/>
            <w:b w:val="0"/>
            <w:bCs w:val="0"/>
            <w:sz w:val="22"/>
            <w:szCs w:val="22"/>
            <w:lang w:val="en-US"/>
          </w:rPr>
          <w:tab/>
        </w:r>
        <w:r w:rsidRPr="00694D40">
          <w:rPr>
            <w:rStyle w:val="Hypertextovprepojenie"/>
          </w:rPr>
          <w:t>Implementácia a postup</w:t>
        </w:r>
        <w:r>
          <w:rPr>
            <w:webHidden/>
          </w:rPr>
          <w:tab/>
        </w:r>
        <w:r>
          <w:rPr>
            <w:webHidden/>
          </w:rPr>
          <w:fldChar w:fldCharType="begin"/>
        </w:r>
        <w:r>
          <w:rPr>
            <w:webHidden/>
          </w:rPr>
          <w:instrText xml:space="preserve"> PAGEREF _Toc24731244 \h </w:instrText>
        </w:r>
        <w:r>
          <w:rPr>
            <w:webHidden/>
          </w:rPr>
        </w:r>
        <w:r>
          <w:rPr>
            <w:webHidden/>
          </w:rPr>
          <w:fldChar w:fldCharType="separate"/>
        </w:r>
        <w:r>
          <w:rPr>
            <w:webHidden/>
          </w:rPr>
          <w:t>48</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45" w:history="1">
        <w:r w:rsidRPr="00694D40">
          <w:rPr>
            <w:rStyle w:val="Hypertextovprepojenie"/>
          </w:rPr>
          <w:t>3.1</w:t>
        </w:r>
        <w:r>
          <w:rPr>
            <w:rFonts w:asciiTheme="minorHAnsi" w:eastAsiaTheme="minorEastAsia" w:hAnsiTheme="minorHAnsi" w:cstheme="minorBidi"/>
            <w:sz w:val="22"/>
            <w:szCs w:val="22"/>
            <w:lang w:val="en-US"/>
          </w:rPr>
          <w:tab/>
        </w:r>
        <w:r w:rsidRPr="00694D40">
          <w:rPr>
            <w:rStyle w:val="Hypertextovprepojenie"/>
          </w:rPr>
          <w:t>Tvorba datasetu</w:t>
        </w:r>
        <w:r>
          <w:rPr>
            <w:webHidden/>
          </w:rPr>
          <w:tab/>
        </w:r>
        <w:r>
          <w:rPr>
            <w:webHidden/>
          </w:rPr>
          <w:fldChar w:fldCharType="begin"/>
        </w:r>
        <w:r>
          <w:rPr>
            <w:webHidden/>
          </w:rPr>
          <w:instrText xml:space="preserve"> PAGEREF _Toc24731245 \h </w:instrText>
        </w:r>
        <w:r>
          <w:rPr>
            <w:webHidden/>
          </w:rPr>
        </w:r>
        <w:r>
          <w:rPr>
            <w:webHidden/>
          </w:rPr>
          <w:fldChar w:fldCharType="separate"/>
        </w:r>
        <w:r>
          <w:rPr>
            <w:webHidden/>
          </w:rPr>
          <w:t>48</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46" w:history="1">
        <w:r w:rsidRPr="00694D40">
          <w:rPr>
            <w:rStyle w:val="Hypertextovprepojenie"/>
          </w:rPr>
          <w:t>3.1.1</w:t>
        </w:r>
        <w:r>
          <w:rPr>
            <w:rFonts w:asciiTheme="minorHAnsi" w:eastAsiaTheme="minorEastAsia" w:hAnsiTheme="minorHAnsi" w:cstheme="minorBidi"/>
            <w:iCs w:val="0"/>
            <w:sz w:val="22"/>
            <w:szCs w:val="22"/>
            <w:lang w:val="en-US"/>
          </w:rPr>
          <w:tab/>
        </w:r>
        <w:r w:rsidRPr="00694D40">
          <w:rPr>
            <w:rStyle w:val="Hypertextovprepojenie"/>
          </w:rPr>
          <w:t>Labeling</w:t>
        </w:r>
        <w:r>
          <w:rPr>
            <w:webHidden/>
          </w:rPr>
          <w:tab/>
        </w:r>
        <w:r>
          <w:rPr>
            <w:webHidden/>
          </w:rPr>
          <w:fldChar w:fldCharType="begin"/>
        </w:r>
        <w:r>
          <w:rPr>
            <w:webHidden/>
          </w:rPr>
          <w:instrText xml:space="preserve"> PAGEREF _Toc24731246 \h </w:instrText>
        </w:r>
        <w:r>
          <w:rPr>
            <w:webHidden/>
          </w:rPr>
        </w:r>
        <w:r>
          <w:rPr>
            <w:webHidden/>
          </w:rPr>
          <w:fldChar w:fldCharType="separate"/>
        </w:r>
        <w:r>
          <w:rPr>
            <w:webHidden/>
          </w:rPr>
          <w:t>49</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47" w:history="1">
        <w:r w:rsidRPr="00694D40">
          <w:rPr>
            <w:rStyle w:val="Hypertextovprepojenie"/>
          </w:rPr>
          <w:t>3.1.2</w:t>
        </w:r>
        <w:r>
          <w:rPr>
            <w:rFonts w:asciiTheme="minorHAnsi" w:eastAsiaTheme="minorEastAsia" w:hAnsiTheme="minorHAnsi" w:cstheme="minorBidi"/>
            <w:iCs w:val="0"/>
            <w:sz w:val="22"/>
            <w:szCs w:val="22"/>
            <w:lang w:val="en-US"/>
          </w:rPr>
          <w:tab/>
        </w:r>
        <w:r w:rsidRPr="00694D40">
          <w:rPr>
            <w:rStyle w:val="Hypertextovprepojenie"/>
          </w:rPr>
          <w:t>Extrakcia dát</w:t>
        </w:r>
        <w:r>
          <w:rPr>
            <w:webHidden/>
          </w:rPr>
          <w:tab/>
        </w:r>
        <w:r>
          <w:rPr>
            <w:webHidden/>
          </w:rPr>
          <w:fldChar w:fldCharType="begin"/>
        </w:r>
        <w:r>
          <w:rPr>
            <w:webHidden/>
          </w:rPr>
          <w:instrText xml:space="preserve"> PAGEREF _Toc24731247 \h </w:instrText>
        </w:r>
        <w:r>
          <w:rPr>
            <w:webHidden/>
          </w:rPr>
        </w:r>
        <w:r>
          <w:rPr>
            <w:webHidden/>
          </w:rPr>
          <w:fldChar w:fldCharType="separate"/>
        </w:r>
        <w:r>
          <w:rPr>
            <w:webHidden/>
          </w:rPr>
          <w:t>52</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48" w:history="1">
        <w:r w:rsidRPr="00694D40">
          <w:rPr>
            <w:rStyle w:val="Hypertextovprepojenie"/>
          </w:rPr>
          <w:t>3.2</w:t>
        </w:r>
        <w:r>
          <w:rPr>
            <w:rFonts w:asciiTheme="minorHAnsi" w:eastAsiaTheme="minorEastAsia" w:hAnsiTheme="minorHAnsi" w:cstheme="minorBidi"/>
            <w:sz w:val="22"/>
            <w:szCs w:val="22"/>
            <w:lang w:val="en-US"/>
          </w:rPr>
          <w:tab/>
        </w:r>
        <w:r w:rsidRPr="00694D40">
          <w:rPr>
            <w:rStyle w:val="Hypertextovprepojenie"/>
          </w:rPr>
          <w:t>Extrakcia atribútov</w:t>
        </w:r>
        <w:r>
          <w:rPr>
            <w:webHidden/>
          </w:rPr>
          <w:tab/>
        </w:r>
        <w:r>
          <w:rPr>
            <w:webHidden/>
          </w:rPr>
          <w:fldChar w:fldCharType="begin"/>
        </w:r>
        <w:r>
          <w:rPr>
            <w:webHidden/>
          </w:rPr>
          <w:instrText xml:space="preserve"> PAGEREF _Toc24731248 \h </w:instrText>
        </w:r>
        <w:r>
          <w:rPr>
            <w:webHidden/>
          </w:rPr>
        </w:r>
        <w:r>
          <w:rPr>
            <w:webHidden/>
          </w:rPr>
          <w:fldChar w:fldCharType="separate"/>
        </w:r>
        <w:r>
          <w:rPr>
            <w:webHidden/>
          </w:rPr>
          <w:t>53</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49" w:history="1">
        <w:r w:rsidRPr="00694D40">
          <w:rPr>
            <w:rStyle w:val="Hypertextovprepojenie"/>
          </w:rPr>
          <w:t>3.2.1</w:t>
        </w:r>
        <w:r>
          <w:rPr>
            <w:rFonts w:asciiTheme="minorHAnsi" w:eastAsiaTheme="minorEastAsia" w:hAnsiTheme="minorHAnsi" w:cstheme="minorBidi"/>
            <w:iCs w:val="0"/>
            <w:sz w:val="22"/>
            <w:szCs w:val="22"/>
            <w:lang w:val="en-US"/>
          </w:rPr>
          <w:tab/>
        </w:r>
        <w:r w:rsidRPr="00694D40">
          <w:rPr>
            <w:rStyle w:val="Hypertextovprepojenie"/>
          </w:rPr>
          <w:t>Prvý dataset</w:t>
        </w:r>
        <w:r>
          <w:rPr>
            <w:webHidden/>
          </w:rPr>
          <w:tab/>
        </w:r>
        <w:r>
          <w:rPr>
            <w:webHidden/>
          </w:rPr>
          <w:fldChar w:fldCharType="begin"/>
        </w:r>
        <w:r>
          <w:rPr>
            <w:webHidden/>
          </w:rPr>
          <w:instrText xml:space="preserve"> PAGEREF _Toc24731249 \h </w:instrText>
        </w:r>
        <w:r>
          <w:rPr>
            <w:webHidden/>
          </w:rPr>
        </w:r>
        <w:r>
          <w:rPr>
            <w:webHidden/>
          </w:rPr>
          <w:fldChar w:fldCharType="separate"/>
        </w:r>
        <w:r>
          <w:rPr>
            <w:webHidden/>
          </w:rPr>
          <w:t>54</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50" w:history="1">
        <w:r w:rsidRPr="00694D40">
          <w:rPr>
            <w:rStyle w:val="Hypertextovprepojenie"/>
          </w:rPr>
          <w:t>3.2.2</w:t>
        </w:r>
        <w:r>
          <w:rPr>
            <w:rFonts w:asciiTheme="minorHAnsi" w:eastAsiaTheme="minorEastAsia" w:hAnsiTheme="minorHAnsi" w:cstheme="minorBidi"/>
            <w:iCs w:val="0"/>
            <w:sz w:val="22"/>
            <w:szCs w:val="22"/>
            <w:lang w:val="en-US"/>
          </w:rPr>
          <w:tab/>
        </w:r>
        <w:r w:rsidRPr="00694D40">
          <w:rPr>
            <w:rStyle w:val="Hypertextovprepojenie"/>
          </w:rPr>
          <w:t>Druhý a tretí dataset</w:t>
        </w:r>
        <w:r>
          <w:rPr>
            <w:webHidden/>
          </w:rPr>
          <w:tab/>
        </w:r>
        <w:r>
          <w:rPr>
            <w:webHidden/>
          </w:rPr>
          <w:fldChar w:fldCharType="begin"/>
        </w:r>
        <w:r>
          <w:rPr>
            <w:webHidden/>
          </w:rPr>
          <w:instrText xml:space="preserve"> PAGEREF _Toc24731250 \h </w:instrText>
        </w:r>
        <w:r>
          <w:rPr>
            <w:webHidden/>
          </w:rPr>
        </w:r>
        <w:r>
          <w:rPr>
            <w:webHidden/>
          </w:rPr>
          <w:fldChar w:fldCharType="separate"/>
        </w:r>
        <w:r>
          <w:rPr>
            <w:webHidden/>
          </w:rPr>
          <w:t>56</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51" w:history="1">
        <w:r w:rsidRPr="00694D40">
          <w:rPr>
            <w:rStyle w:val="Hypertextovprepojenie"/>
          </w:rPr>
          <w:t>3.3</w:t>
        </w:r>
        <w:r>
          <w:rPr>
            <w:rFonts w:asciiTheme="minorHAnsi" w:eastAsiaTheme="minorEastAsia" w:hAnsiTheme="minorHAnsi" w:cstheme="minorBidi"/>
            <w:sz w:val="22"/>
            <w:szCs w:val="22"/>
            <w:lang w:val="en-US"/>
          </w:rPr>
          <w:tab/>
        </w:r>
        <w:r w:rsidRPr="00694D40">
          <w:rPr>
            <w:rStyle w:val="Hypertextovprepojenie"/>
          </w:rPr>
          <w:t>Selekcia atribútov</w:t>
        </w:r>
        <w:r>
          <w:rPr>
            <w:webHidden/>
          </w:rPr>
          <w:tab/>
        </w:r>
        <w:r>
          <w:rPr>
            <w:webHidden/>
          </w:rPr>
          <w:fldChar w:fldCharType="begin"/>
        </w:r>
        <w:r>
          <w:rPr>
            <w:webHidden/>
          </w:rPr>
          <w:instrText xml:space="preserve"> PAGEREF _Toc24731251 \h </w:instrText>
        </w:r>
        <w:r>
          <w:rPr>
            <w:webHidden/>
          </w:rPr>
        </w:r>
        <w:r>
          <w:rPr>
            <w:webHidden/>
          </w:rPr>
          <w:fldChar w:fldCharType="separate"/>
        </w:r>
        <w:r>
          <w:rPr>
            <w:webHidden/>
          </w:rPr>
          <w:t>56</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52" w:history="1">
        <w:r w:rsidRPr="00694D40">
          <w:rPr>
            <w:rStyle w:val="Hypertextovprepojenie"/>
          </w:rPr>
          <w:t>3.3.1</w:t>
        </w:r>
        <w:r>
          <w:rPr>
            <w:rFonts w:asciiTheme="minorHAnsi" w:eastAsiaTheme="minorEastAsia" w:hAnsiTheme="minorHAnsi" w:cstheme="minorBidi"/>
            <w:iCs w:val="0"/>
            <w:sz w:val="22"/>
            <w:szCs w:val="22"/>
            <w:lang w:val="en-US"/>
          </w:rPr>
          <w:tab/>
        </w:r>
        <w:r w:rsidRPr="00694D40">
          <w:rPr>
            <w:rStyle w:val="Hypertextovprepojenie"/>
          </w:rPr>
          <w:t>Prvotná selekcia a predspracovanie</w:t>
        </w:r>
        <w:r>
          <w:rPr>
            <w:webHidden/>
          </w:rPr>
          <w:tab/>
        </w:r>
        <w:r>
          <w:rPr>
            <w:webHidden/>
          </w:rPr>
          <w:fldChar w:fldCharType="begin"/>
        </w:r>
        <w:r>
          <w:rPr>
            <w:webHidden/>
          </w:rPr>
          <w:instrText xml:space="preserve"> PAGEREF _Toc24731252 \h </w:instrText>
        </w:r>
        <w:r>
          <w:rPr>
            <w:webHidden/>
          </w:rPr>
        </w:r>
        <w:r>
          <w:rPr>
            <w:webHidden/>
          </w:rPr>
          <w:fldChar w:fldCharType="separate"/>
        </w:r>
        <w:r>
          <w:rPr>
            <w:webHidden/>
          </w:rPr>
          <w:t>56</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53" w:history="1">
        <w:r w:rsidRPr="00694D40">
          <w:rPr>
            <w:rStyle w:val="Hypertextovprepojenie"/>
          </w:rPr>
          <w:t>3.3.2</w:t>
        </w:r>
        <w:r>
          <w:rPr>
            <w:rFonts w:asciiTheme="minorHAnsi" w:eastAsiaTheme="minorEastAsia" w:hAnsiTheme="minorHAnsi" w:cstheme="minorBidi"/>
            <w:iCs w:val="0"/>
            <w:sz w:val="22"/>
            <w:szCs w:val="22"/>
            <w:lang w:val="en-US"/>
          </w:rPr>
          <w:tab/>
        </w:r>
        <w:r w:rsidRPr="00694D40">
          <w:rPr>
            <w:rStyle w:val="Hypertextovprepojenie"/>
          </w:rPr>
          <w:t>Výber metód</w:t>
        </w:r>
        <w:r>
          <w:rPr>
            <w:webHidden/>
          </w:rPr>
          <w:tab/>
        </w:r>
        <w:r>
          <w:rPr>
            <w:webHidden/>
          </w:rPr>
          <w:fldChar w:fldCharType="begin"/>
        </w:r>
        <w:r>
          <w:rPr>
            <w:webHidden/>
          </w:rPr>
          <w:instrText xml:space="preserve"> PAGEREF _Toc24731253 \h </w:instrText>
        </w:r>
        <w:r>
          <w:rPr>
            <w:webHidden/>
          </w:rPr>
        </w:r>
        <w:r>
          <w:rPr>
            <w:webHidden/>
          </w:rPr>
          <w:fldChar w:fldCharType="separate"/>
        </w:r>
        <w:r>
          <w:rPr>
            <w:webHidden/>
          </w:rPr>
          <w:t>59</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54" w:history="1">
        <w:r w:rsidRPr="00694D40">
          <w:rPr>
            <w:rStyle w:val="Hypertextovprepojenie"/>
          </w:rPr>
          <w:t>3.4</w:t>
        </w:r>
        <w:r>
          <w:rPr>
            <w:rFonts w:asciiTheme="minorHAnsi" w:eastAsiaTheme="minorEastAsia" w:hAnsiTheme="minorHAnsi" w:cstheme="minorBidi"/>
            <w:sz w:val="22"/>
            <w:szCs w:val="22"/>
            <w:lang w:val="en-US"/>
          </w:rPr>
          <w:tab/>
        </w:r>
        <w:r w:rsidRPr="00694D40">
          <w:rPr>
            <w:rStyle w:val="Hypertextovprepojenie"/>
          </w:rPr>
          <w:t>Klasifikácia a výsledky</w:t>
        </w:r>
        <w:r>
          <w:rPr>
            <w:webHidden/>
          </w:rPr>
          <w:tab/>
        </w:r>
        <w:r>
          <w:rPr>
            <w:webHidden/>
          </w:rPr>
          <w:fldChar w:fldCharType="begin"/>
        </w:r>
        <w:r>
          <w:rPr>
            <w:webHidden/>
          </w:rPr>
          <w:instrText xml:space="preserve"> PAGEREF _Toc24731254 \h </w:instrText>
        </w:r>
        <w:r>
          <w:rPr>
            <w:webHidden/>
          </w:rPr>
        </w:r>
        <w:r>
          <w:rPr>
            <w:webHidden/>
          </w:rPr>
          <w:fldChar w:fldCharType="separate"/>
        </w:r>
        <w:r>
          <w:rPr>
            <w:webHidden/>
          </w:rPr>
          <w:t>63</w:t>
        </w:r>
        <w:r>
          <w:rPr>
            <w:webHidden/>
          </w:rPr>
          <w:fldChar w:fldCharType="end"/>
        </w:r>
      </w:hyperlink>
    </w:p>
    <w:p w:rsidR="00C06ABF" w:rsidRDefault="00C06ABF">
      <w:pPr>
        <w:pStyle w:val="Obsah3"/>
        <w:rPr>
          <w:rFonts w:asciiTheme="minorHAnsi" w:eastAsiaTheme="minorEastAsia" w:hAnsiTheme="minorHAnsi" w:cstheme="minorBidi"/>
          <w:iCs w:val="0"/>
          <w:sz w:val="22"/>
          <w:szCs w:val="22"/>
          <w:lang w:val="en-US"/>
        </w:rPr>
      </w:pPr>
      <w:hyperlink w:anchor="_Toc24731255" w:history="1">
        <w:r w:rsidRPr="00694D40">
          <w:rPr>
            <w:rStyle w:val="Hypertextovprepojenie"/>
          </w:rPr>
          <w:t>3.4.1</w:t>
        </w:r>
        <w:r>
          <w:rPr>
            <w:rFonts w:asciiTheme="minorHAnsi" w:eastAsiaTheme="minorEastAsia" w:hAnsiTheme="minorHAnsi" w:cstheme="minorBidi"/>
            <w:iCs w:val="0"/>
            <w:sz w:val="22"/>
            <w:szCs w:val="22"/>
            <w:lang w:val="en-US"/>
          </w:rPr>
          <w:tab/>
        </w:r>
        <w:r w:rsidRPr="00694D40">
          <w:rPr>
            <w:rStyle w:val="Hypertextovprepojenie"/>
          </w:rPr>
          <w:t>Výber metód</w:t>
        </w:r>
        <w:r>
          <w:rPr>
            <w:webHidden/>
          </w:rPr>
          <w:tab/>
        </w:r>
        <w:r>
          <w:rPr>
            <w:webHidden/>
          </w:rPr>
          <w:fldChar w:fldCharType="begin"/>
        </w:r>
        <w:r>
          <w:rPr>
            <w:webHidden/>
          </w:rPr>
          <w:instrText xml:space="preserve"> PAGEREF _Toc24731255 \h </w:instrText>
        </w:r>
        <w:r>
          <w:rPr>
            <w:webHidden/>
          </w:rPr>
        </w:r>
        <w:r>
          <w:rPr>
            <w:webHidden/>
          </w:rPr>
          <w:fldChar w:fldCharType="separate"/>
        </w:r>
        <w:r>
          <w:rPr>
            <w:webHidden/>
          </w:rPr>
          <w:t>64</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56" w:history="1">
        <w:r w:rsidRPr="00694D40">
          <w:rPr>
            <w:rStyle w:val="Hypertextovprepojenie"/>
          </w:rPr>
          <w:t>4</w:t>
        </w:r>
        <w:r>
          <w:rPr>
            <w:rFonts w:asciiTheme="minorHAnsi" w:eastAsiaTheme="minorEastAsia" w:hAnsiTheme="minorHAnsi" w:cstheme="minorBidi"/>
            <w:b w:val="0"/>
            <w:bCs w:val="0"/>
            <w:sz w:val="22"/>
            <w:szCs w:val="22"/>
            <w:lang w:val="en-US"/>
          </w:rPr>
          <w:tab/>
        </w:r>
        <w:r w:rsidRPr="00694D40">
          <w:rPr>
            <w:rStyle w:val="Hypertextovprepojenie"/>
          </w:rPr>
          <w:t>Analýza výsledkov</w:t>
        </w:r>
        <w:r>
          <w:rPr>
            <w:webHidden/>
          </w:rPr>
          <w:tab/>
        </w:r>
        <w:r>
          <w:rPr>
            <w:webHidden/>
          </w:rPr>
          <w:fldChar w:fldCharType="begin"/>
        </w:r>
        <w:r>
          <w:rPr>
            <w:webHidden/>
          </w:rPr>
          <w:instrText xml:space="preserve"> PAGEREF _Toc24731256 \h </w:instrText>
        </w:r>
        <w:r>
          <w:rPr>
            <w:webHidden/>
          </w:rPr>
        </w:r>
        <w:r>
          <w:rPr>
            <w:webHidden/>
          </w:rPr>
          <w:fldChar w:fldCharType="separate"/>
        </w:r>
        <w:r>
          <w:rPr>
            <w:webHidden/>
          </w:rPr>
          <w:t>66</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57" w:history="1">
        <w:r w:rsidRPr="00694D40">
          <w:rPr>
            <w:rStyle w:val="Hypertextovprepojenie"/>
          </w:rPr>
          <w:t>4.1</w:t>
        </w:r>
        <w:r>
          <w:rPr>
            <w:rFonts w:asciiTheme="minorHAnsi" w:eastAsiaTheme="minorEastAsia" w:hAnsiTheme="minorHAnsi" w:cstheme="minorBidi"/>
            <w:sz w:val="22"/>
            <w:szCs w:val="22"/>
            <w:lang w:val="en-US"/>
          </w:rPr>
          <w:tab/>
        </w:r>
        <w:r w:rsidRPr="00694D40">
          <w:rPr>
            <w:rStyle w:val="Hypertextovprepojenie"/>
          </w:rPr>
          <w:t>Prvý dataset</w:t>
        </w:r>
        <w:r>
          <w:rPr>
            <w:webHidden/>
          </w:rPr>
          <w:tab/>
        </w:r>
        <w:r>
          <w:rPr>
            <w:webHidden/>
          </w:rPr>
          <w:fldChar w:fldCharType="begin"/>
        </w:r>
        <w:r>
          <w:rPr>
            <w:webHidden/>
          </w:rPr>
          <w:instrText xml:space="preserve"> PAGEREF _Toc24731257 \h </w:instrText>
        </w:r>
        <w:r>
          <w:rPr>
            <w:webHidden/>
          </w:rPr>
        </w:r>
        <w:r>
          <w:rPr>
            <w:webHidden/>
          </w:rPr>
          <w:fldChar w:fldCharType="separate"/>
        </w:r>
        <w:r>
          <w:rPr>
            <w:webHidden/>
          </w:rPr>
          <w:t>66</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58" w:history="1">
        <w:r w:rsidRPr="00694D40">
          <w:rPr>
            <w:rStyle w:val="Hypertextovprepojenie"/>
          </w:rPr>
          <w:t>4.2</w:t>
        </w:r>
        <w:r>
          <w:rPr>
            <w:rFonts w:asciiTheme="minorHAnsi" w:eastAsiaTheme="minorEastAsia" w:hAnsiTheme="minorHAnsi" w:cstheme="minorBidi"/>
            <w:sz w:val="22"/>
            <w:szCs w:val="22"/>
            <w:lang w:val="en-US"/>
          </w:rPr>
          <w:tab/>
        </w:r>
        <w:r w:rsidRPr="00694D40">
          <w:rPr>
            <w:rStyle w:val="Hypertextovprepojenie"/>
          </w:rPr>
          <w:t>Druhý dataset</w:t>
        </w:r>
        <w:r>
          <w:rPr>
            <w:webHidden/>
          </w:rPr>
          <w:tab/>
        </w:r>
        <w:r>
          <w:rPr>
            <w:webHidden/>
          </w:rPr>
          <w:fldChar w:fldCharType="begin"/>
        </w:r>
        <w:r>
          <w:rPr>
            <w:webHidden/>
          </w:rPr>
          <w:instrText xml:space="preserve"> PAGEREF _Toc24731258 \h </w:instrText>
        </w:r>
        <w:r>
          <w:rPr>
            <w:webHidden/>
          </w:rPr>
        </w:r>
        <w:r>
          <w:rPr>
            <w:webHidden/>
          </w:rPr>
          <w:fldChar w:fldCharType="separate"/>
        </w:r>
        <w:r>
          <w:rPr>
            <w:webHidden/>
          </w:rPr>
          <w:t>66</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59" w:history="1">
        <w:r w:rsidRPr="00694D40">
          <w:rPr>
            <w:rStyle w:val="Hypertextovprepojenie"/>
          </w:rPr>
          <w:t>4.3</w:t>
        </w:r>
        <w:r>
          <w:rPr>
            <w:rFonts w:asciiTheme="minorHAnsi" w:eastAsiaTheme="minorEastAsia" w:hAnsiTheme="minorHAnsi" w:cstheme="minorBidi"/>
            <w:sz w:val="22"/>
            <w:szCs w:val="22"/>
            <w:lang w:val="en-US"/>
          </w:rPr>
          <w:tab/>
        </w:r>
        <w:r w:rsidRPr="00694D40">
          <w:rPr>
            <w:rStyle w:val="Hypertextovprepojenie"/>
          </w:rPr>
          <w:t>Tretí dataset</w:t>
        </w:r>
        <w:r>
          <w:rPr>
            <w:webHidden/>
          </w:rPr>
          <w:tab/>
        </w:r>
        <w:r>
          <w:rPr>
            <w:webHidden/>
          </w:rPr>
          <w:fldChar w:fldCharType="begin"/>
        </w:r>
        <w:r>
          <w:rPr>
            <w:webHidden/>
          </w:rPr>
          <w:instrText xml:space="preserve"> PAGEREF _Toc24731259 \h </w:instrText>
        </w:r>
        <w:r>
          <w:rPr>
            <w:webHidden/>
          </w:rPr>
        </w:r>
        <w:r>
          <w:rPr>
            <w:webHidden/>
          </w:rPr>
          <w:fldChar w:fldCharType="separate"/>
        </w:r>
        <w:r>
          <w:rPr>
            <w:webHidden/>
          </w:rPr>
          <w:t>66</w:t>
        </w:r>
        <w:r>
          <w:rPr>
            <w:webHidden/>
          </w:rPr>
          <w:fldChar w:fldCharType="end"/>
        </w:r>
      </w:hyperlink>
    </w:p>
    <w:p w:rsidR="00C06ABF" w:rsidRDefault="00C06ABF">
      <w:pPr>
        <w:pStyle w:val="Obsah2"/>
        <w:rPr>
          <w:rFonts w:asciiTheme="minorHAnsi" w:eastAsiaTheme="minorEastAsia" w:hAnsiTheme="minorHAnsi" w:cstheme="minorBidi"/>
          <w:sz w:val="22"/>
          <w:szCs w:val="22"/>
          <w:lang w:val="en-US"/>
        </w:rPr>
      </w:pPr>
      <w:hyperlink w:anchor="_Toc24731260" w:history="1">
        <w:r w:rsidRPr="00694D40">
          <w:rPr>
            <w:rStyle w:val="Hypertextovprepojenie"/>
          </w:rPr>
          <w:t>4.4</w:t>
        </w:r>
        <w:r>
          <w:rPr>
            <w:rFonts w:asciiTheme="minorHAnsi" w:eastAsiaTheme="minorEastAsia" w:hAnsiTheme="minorHAnsi" w:cstheme="minorBidi"/>
            <w:sz w:val="22"/>
            <w:szCs w:val="22"/>
            <w:lang w:val="en-US"/>
          </w:rPr>
          <w:tab/>
        </w:r>
        <w:r w:rsidRPr="00694D40">
          <w:rPr>
            <w:rStyle w:val="Hypertextovprepojenie"/>
          </w:rPr>
          <w:t>Globálne pozorovania</w:t>
        </w:r>
        <w:r>
          <w:rPr>
            <w:webHidden/>
          </w:rPr>
          <w:tab/>
        </w:r>
        <w:r>
          <w:rPr>
            <w:webHidden/>
          </w:rPr>
          <w:fldChar w:fldCharType="begin"/>
        </w:r>
        <w:r>
          <w:rPr>
            <w:webHidden/>
          </w:rPr>
          <w:instrText xml:space="preserve"> PAGEREF _Toc24731260 \h </w:instrText>
        </w:r>
        <w:r>
          <w:rPr>
            <w:webHidden/>
          </w:rPr>
        </w:r>
        <w:r>
          <w:rPr>
            <w:webHidden/>
          </w:rPr>
          <w:fldChar w:fldCharType="separate"/>
        </w:r>
        <w:r>
          <w:rPr>
            <w:webHidden/>
          </w:rPr>
          <w:t>66</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61" w:history="1">
        <w:r w:rsidRPr="00694D40">
          <w:rPr>
            <w:rStyle w:val="Hypertextovprepojenie"/>
          </w:rPr>
          <w:t>Záver</w:t>
        </w:r>
        <w:r>
          <w:rPr>
            <w:webHidden/>
          </w:rPr>
          <w:tab/>
        </w:r>
        <w:r>
          <w:rPr>
            <w:webHidden/>
          </w:rPr>
          <w:fldChar w:fldCharType="begin"/>
        </w:r>
        <w:r>
          <w:rPr>
            <w:webHidden/>
          </w:rPr>
          <w:instrText xml:space="preserve"> PAGEREF _Toc24731261 \h </w:instrText>
        </w:r>
        <w:r>
          <w:rPr>
            <w:webHidden/>
          </w:rPr>
        </w:r>
        <w:r>
          <w:rPr>
            <w:webHidden/>
          </w:rPr>
          <w:fldChar w:fldCharType="separate"/>
        </w:r>
        <w:r>
          <w:rPr>
            <w:webHidden/>
          </w:rPr>
          <w:t>67</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62" w:history="1">
        <w:r w:rsidRPr="00694D40">
          <w:rPr>
            <w:rStyle w:val="Hypertextovprepojenie"/>
          </w:rPr>
          <w:t>Zoznam použitej literatúry</w:t>
        </w:r>
        <w:r>
          <w:rPr>
            <w:webHidden/>
          </w:rPr>
          <w:tab/>
        </w:r>
        <w:r>
          <w:rPr>
            <w:webHidden/>
          </w:rPr>
          <w:fldChar w:fldCharType="begin"/>
        </w:r>
        <w:r>
          <w:rPr>
            <w:webHidden/>
          </w:rPr>
          <w:instrText xml:space="preserve"> PAGEREF _Toc24731262 \h </w:instrText>
        </w:r>
        <w:r>
          <w:rPr>
            <w:webHidden/>
          </w:rPr>
        </w:r>
        <w:r>
          <w:rPr>
            <w:webHidden/>
          </w:rPr>
          <w:fldChar w:fldCharType="separate"/>
        </w:r>
        <w:r>
          <w:rPr>
            <w:webHidden/>
          </w:rPr>
          <w:t>68</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63" w:history="1">
        <w:r w:rsidRPr="00694D40">
          <w:rPr>
            <w:rStyle w:val="Hypertextovprepojenie"/>
          </w:rPr>
          <w:t>Prílohy</w:t>
        </w:r>
        <w:r>
          <w:rPr>
            <w:webHidden/>
          </w:rPr>
          <w:tab/>
        </w:r>
        <w:r>
          <w:rPr>
            <w:webHidden/>
          </w:rPr>
          <w:fldChar w:fldCharType="begin"/>
        </w:r>
        <w:r>
          <w:rPr>
            <w:webHidden/>
          </w:rPr>
          <w:instrText xml:space="preserve"> PAGEREF _Toc24731263 \h </w:instrText>
        </w:r>
        <w:r>
          <w:rPr>
            <w:webHidden/>
          </w:rPr>
        </w:r>
        <w:r>
          <w:rPr>
            <w:webHidden/>
          </w:rPr>
          <w:fldChar w:fldCharType="separate"/>
        </w:r>
        <w:r>
          <w:rPr>
            <w:webHidden/>
          </w:rPr>
          <w:t>81</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64" w:history="1">
        <w:r w:rsidRPr="00694D40">
          <w:rPr>
            <w:rStyle w:val="Hypertextovprepojenie"/>
          </w:rPr>
          <w:t>Príloha B – práce o klasifikácii malvéru</w:t>
        </w:r>
        <w:r>
          <w:rPr>
            <w:webHidden/>
          </w:rPr>
          <w:tab/>
        </w:r>
        <w:r>
          <w:rPr>
            <w:webHidden/>
          </w:rPr>
          <w:fldChar w:fldCharType="begin"/>
        </w:r>
        <w:r>
          <w:rPr>
            <w:webHidden/>
          </w:rPr>
          <w:instrText xml:space="preserve"> PAGEREF _Toc24731264 \h </w:instrText>
        </w:r>
        <w:r>
          <w:rPr>
            <w:webHidden/>
          </w:rPr>
        </w:r>
        <w:r>
          <w:rPr>
            <w:webHidden/>
          </w:rPr>
          <w:fldChar w:fldCharType="separate"/>
        </w:r>
        <w:r>
          <w:rPr>
            <w:webHidden/>
          </w:rPr>
          <w:t>82</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65" w:history="1">
        <w:r w:rsidRPr="00694D40">
          <w:rPr>
            <w:rStyle w:val="Hypertextovprepojenie"/>
          </w:rPr>
          <w:t>Príloha C – nástroje na analýzu programov</w:t>
        </w:r>
        <w:r>
          <w:rPr>
            <w:webHidden/>
          </w:rPr>
          <w:tab/>
        </w:r>
        <w:r>
          <w:rPr>
            <w:webHidden/>
          </w:rPr>
          <w:fldChar w:fldCharType="begin"/>
        </w:r>
        <w:r>
          <w:rPr>
            <w:webHidden/>
          </w:rPr>
          <w:instrText xml:space="preserve"> PAGEREF _Toc24731265 \h </w:instrText>
        </w:r>
        <w:r>
          <w:rPr>
            <w:webHidden/>
          </w:rPr>
        </w:r>
        <w:r>
          <w:rPr>
            <w:webHidden/>
          </w:rPr>
          <w:fldChar w:fldCharType="separate"/>
        </w:r>
        <w:r>
          <w:rPr>
            <w:webHidden/>
          </w:rPr>
          <w:t>86</w:t>
        </w:r>
        <w:r>
          <w:rPr>
            <w:webHidden/>
          </w:rPr>
          <w:fldChar w:fldCharType="end"/>
        </w:r>
      </w:hyperlink>
    </w:p>
    <w:p w:rsidR="00C06ABF" w:rsidRDefault="00C06ABF">
      <w:pPr>
        <w:pStyle w:val="Obsah1"/>
        <w:rPr>
          <w:rFonts w:asciiTheme="minorHAnsi" w:eastAsiaTheme="minorEastAsia" w:hAnsiTheme="minorHAnsi" w:cstheme="minorBidi"/>
          <w:b w:val="0"/>
          <w:bCs w:val="0"/>
          <w:sz w:val="22"/>
          <w:szCs w:val="22"/>
          <w:lang w:val="en-US"/>
        </w:rPr>
      </w:pPr>
      <w:hyperlink w:anchor="_Toc24731266" w:history="1">
        <w:r w:rsidRPr="00694D40">
          <w:rPr>
            <w:rStyle w:val="Hypertextovprepojenie"/>
          </w:rPr>
          <w:t>Príloha D – výsledky prvého datasetu</w:t>
        </w:r>
        <w:r>
          <w:rPr>
            <w:webHidden/>
          </w:rPr>
          <w:tab/>
        </w:r>
        <w:r>
          <w:rPr>
            <w:webHidden/>
          </w:rPr>
          <w:fldChar w:fldCharType="begin"/>
        </w:r>
        <w:r>
          <w:rPr>
            <w:webHidden/>
          </w:rPr>
          <w:instrText xml:space="preserve"> PAGEREF _Toc24731266 \h </w:instrText>
        </w:r>
        <w:r>
          <w:rPr>
            <w:webHidden/>
          </w:rPr>
        </w:r>
        <w:r>
          <w:rPr>
            <w:webHidden/>
          </w:rPr>
          <w:fldChar w:fldCharType="separate"/>
        </w:r>
        <w:r>
          <w:rPr>
            <w:webHidden/>
          </w:rPr>
          <w:t>87</w:t>
        </w:r>
        <w:r>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24731224"/>
      <w:r>
        <w:lastRenderedPageBreak/>
        <w:t>Úvod</w:t>
      </w:r>
      <w:bookmarkEnd w:id="8"/>
      <w:bookmarkEnd w:id="9"/>
      <w:bookmarkEnd w:id="10"/>
    </w:p>
    <w:p w:rsidR="00D16A18" w:rsidRDefault="00D16A18" w:rsidP="00D16A18">
      <w:pPr>
        <w:pStyle w:val="ZPNormalnyText"/>
      </w:pPr>
      <w:r>
        <w:t xml:space="preserve">Nový škodlivý kód (malvér) rapídne pribúda. Podľa štúdie [1] urobenej v decembri 2018 </w:t>
      </w:r>
      <w:proofErr w:type="spellStart"/>
      <w:r>
        <w:t>McAfee</w:t>
      </w:r>
      <w:proofErr w:type="spellEnd"/>
      <w:r>
        <w:t xml:space="preserve"> zachytilo v treťom kvartáli 2018 63 miliónov vzoriek nového malvéru, čo je 53% nárast oproti minulému kvartálu. Každý kvartál za posledné dve roky (2017 a 2018) pribudnú rádovo desiatky miliónov vzoriek nového malvéru. Celkové množstvo zachyteného malvéru stúpalo každým kvartálom rokov 2017 a 2018 pričom v treťom kvartáli 2018 to bolo 837 miliónov vzoriek. Antivírusové programy používajú tzv. signatúry získané z malvéru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malvéru [2].</w:t>
      </w:r>
    </w:p>
    <w:p w:rsidR="00D16A18" w:rsidRDefault="00D16A18" w:rsidP="00D16A18">
      <w:pPr>
        <w:pStyle w:val="ZPNormalnyText"/>
      </w:pPr>
      <w:r>
        <w:t xml:space="preserve">Prvým krokom pri všetkých metódach strojového učenia je extrakcia atribútov. V rámci nášho výskumu prebieha extrakcia atribútov zo vzoriek malvéru.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malvéru. Avšak vďaka rôznym metódam šifrovania a </w:t>
      </w:r>
      <w:proofErr w:type="spellStart"/>
      <w:r>
        <w:t>obfuskácie</w:t>
      </w:r>
      <w:proofErr w:type="spellEnd"/>
      <w:r>
        <w:t xml:space="preserve"> sa útočníci dokážu vyhnúť správnej klasifikácii nimi vytvoreného malvéru.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Dynamické atribúty vznikajú monitorovaním systému a procesom (spusteným programom). Vďaka tomu sa možno vyhnúť problémom spojeným so statickými atribútmi. Spúšťanie vzoriek malvéru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klasifikátora.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klasifikátora. Ohodnotenie podmnožiny je presnosť klasifikátora s jej použitím. Sú omnoho pomalšie, lebo pre každé ohodnotenie je potrebné vykonať klasifikáciu. Pre daný klasifikátor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w:t>
      </w:r>
      <w:proofErr w:type="spellStart"/>
      <w:r>
        <w:t>datasetu</w:t>
      </w:r>
      <w:proofErr w:type="spellEnd"/>
      <w:r>
        <w:t xml:space="preserve">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klasifikátorov zo 17 rodín na 121 </w:t>
      </w:r>
      <w:proofErr w:type="spellStart"/>
      <w:r w:rsidRPr="008F43D8">
        <w:t>datasetoch</w:t>
      </w:r>
      <w:proofErr w:type="spellEnd"/>
      <w:r w:rsidRPr="008F43D8">
        <w:t>. Niektoré triedy použitých klasifikátorov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dataset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 xml:space="preserve">Našim cieľom je ukázať, že selekcia atribútov má pri klasifikácii malvéru veľký dopad na výsledky. Malvér ako zdroj </w:t>
      </w:r>
      <w:proofErr w:type="spellStart"/>
      <w:r>
        <w:t>datasetu</w:t>
      </w:r>
      <w:proofErr w:type="spellEnd"/>
      <w:r>
        <w:t xml:space="preserve"> na klasifikáciu je špecifický tým, že zo vzoriek je možné získať enormné množstvo atribútov (aj rádovo viac ako miliarda)</w:t>
      </w:r>
      <w:r w:rsidR="00B1447C">
        <w:t xml:space="preserve"> a preto je nejakým spôsobom vždy nutné obmedziť reálne použité atribúty. Preto si vytvárame dataset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datasete menej ako tisíc, v druhom menej ako sto).</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malvéru a umožnilo ju spúšťať aj na zariadeniach </w:t>
      </w:r>
      <w:r w:rsidR="00393EF0">
        <w:lastRenderedPageBreak/>
        <w:t xml:space="preserve">s obmedzenými zdrojmi. </w:t>
      </w:r>
      <w:r w:rsidR="00486B41">
        <w:t>Okrem toho porovnávame presnosť klasifikácie pri statických atribútoch pre dataset s čistými vzorkami a dataset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Prácu sme rozdelili na štyri kapitoly. V prvej kapitole popisujeme prehľad súčasného stavu pri klasifikácii malvéru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24731225"/>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malvéru, klasifikácii malvéru, metrikám klasifikácie malvéru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24731226"/>
      <w:bookmarkEnd w:id="12"/>
      <w:bookmarkEnd w:id="13"/>
      <w:r w:rsidRPr="00980E94">
        <w:t>Selekcia atribútov pre klasifikáciu malvéru</w:t>
      </w:r>
      <w:bookmarkEnd w:id="14"/>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24731227"/>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datasete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malvéru.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datasete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81241C"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w:t>
      </w:r>
      <w:proofErr w:type="spellStart"/>
      <w:r>
        <w:t>datasetu</w:t>
      </w:r>
      <w:proofErr w:type="spellEnd"/>
      <w:r>
        <w:t xml:space="preserve">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xml:space="preserve">. Danú metódu použili napríklad v prácach [5,14,15]. IDF je logaritmus podielu veľkosti </w:t>
      </w:r>
      <w:proofErr w:type="spellStart"/>
      <w:r>
        <w:t>datasetu</w:t>
      </w:r>
      <w:proofErr w:type="spellEnd"/>
      <w:r>
        <w:t xml:space="preserve">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81241C"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81241C"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81241C"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81241C"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datasete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81241C"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81241C"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datasete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datasete. Vo vzorci sa odčíta entropia atribútu od jeho entropie po pozorovaní rozdelenie tried (podmienená entropia). Týmto sa získa rozdiel informácie v atribúte a informácie ktorú atribút zdieľa s rozdelením tried. Po vyjadrení entropie je vzorec pre celý dataset nasledovný (9) [12].</w:t>
      </w:r>
    </w:p>
    <w:p w:rsidR="00E7369E" w:rsidRPr="00456FE4" w:rsidRDefault="0081241C"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81241C"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81241C"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datasete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datasete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81241C"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81241C"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w:t>
      </w:r>
      <w:proofErr w:type="spellStart"/>
      <w:r w:rsidRPr="001B1A1F">
        <w:t>datasetu</w:t>
      </w:r>
      <w:proofErr w:type="spellEnd"/>
      <w:r w:rsidRPr="001B1A1F">
        <w:t>.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24731228"/>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(klasifikátora)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klasifikátorov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24731229"/>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24731230"/>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datasete [98] – vzniknú tak nové atribúty ktoré sú od seba nezávislé a sú kombináciou pôvodných – popisujú všetky pôvodné, aj keď ich je menej. Navyše sú zotriedené podľa variancie.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varianciu [97]. NMF </w:t>
      </w:r>
      <w:proofErr w:type="spellStart"/>
      <w:r>
        <w:t>faktorizuje</w:t>
      </w:r>
      <w:proofErr w:type="spellEnd"/>
      <w:r>
        <w:t xml:space="preserve"> maticu atribútov v datasete,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24731231"/>
      <w:r>
        <w:lastRenderedPageBreak/>
        <w:t>Klasifikácia malvéru</w:t>
      </w:r>
      <w:bookmarkEnd w:id="20"/>
    </w:p>
    <w:p w:rsidR="0064505E" w:rsidRDefault="0064505E" w:rsidP="0064505E">
      <w:pPr>
        <w:pStyle w:val="ZPNormalnyText"/>
      </w:pPr>
      <w:r>
        <w:t xml:space="preserve">Z pohľadu klasifikácie malvéru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klasifikátorov)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malvéru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iní mali testovací dataset.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24731232"/>
      <w:r>
        <w:t>Metriky klasifikácie</w:t>
      </w:r>
      <w:bookmarkEnd w:id="21"/>
    </w:p>
    <w:p w:rsidR="00E70E7C" w:rsidRDefault="00E70E7C" w:rsidP="00E70E7C">
      <w:pPr>
        <w:pStyle w:val="ZPNormalnyText"/>
      </w:pPr>
      <w:r w:rsidRPr="00E70E7C">
        <w:t xml:space="preserve">Výsledky trénovania klasifikátora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klasifikátor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klasifikátor.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xml:space="preserve">), ktorá predstavuje podiel správne klasifikovaných vzoriek (TP a TN) a celého </w:t>
      </w:r>
      <w:proofErr w:type="spellStart"/>
      <w:r>
        <w:t>datasetu</w:t>
      </w:r>
      <w:proofErr w:type="spellEnd"/>
      <w:r>
        <w:t>.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klasifikátor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klasifikátor dosiahne lepšie skóre [100]. Pre </w:t>
      </w:r>
      <w:proofErr w:type="spellStart"/>
      <w:r>
        <w:t>recall</w:t>
      </w:r>
      <w:proofErr w:type="spellEnd"/>
      <w:r>
        <w:t xml:space="preserve"> existuje objektívna verzia - informovanosť (</w:t>
      </w:r>
      <w:proofErr w:type="spellStart"/>
      <w:r>
        <w:t>informedness</w:t>
      </w:r>
      <w:proofErr w:type="spellEnd"/>
      <w:r>
        <w:t>), ktorá kvantifikuje ako veľmi je klasifikátor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Číselne vyjadruje, ako veľmi je daná podmienka zreteľná pre klasifikátor. Súčasne špecifikuje pravdepodobnosť, že daná podmienka je pre klasifikátor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klasifikátor [100].</w:t>
      </w:r>
    </w:p>
    <w:p w:rsidR="00402B05" w:rsidRDefault="00402B05" w:rsidP="00E70E7C">
      <w:pPr>
        <w:pStyle w:val="ZPNormalnyText"/>
      </w:pPr>
    </w:p>
    <w:p w:rsidR="00507C18" w:rsidRDefault="00507C18" w:rsidP="00507C18">
      <w:pPr>
        <w:pStyle w:val="ZPPodNadpisKapitolyTimesNewRoman"/>
      </w:pPr>
      <w:bookmarkStart w:id="22" w:name="_Toc24731233"/>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dataset ručne označený je potrebné pridať označenia automaticky. Roztriediť dataset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w:t>
      </w:r>
      <w:proofErr w:type="spellStart"/>
      <w:r w:rsidRPr="00507C18">
        <w:t>datasetu</w:t>
      </w:r>
      <w:proofErr w:type="spellEnd"/>
      <w:r w:rsidRPr="00507C18">
        <w:t xml:space="preserve">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malvéru.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malvér.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xml:space="preserve">, et al. za triedu považovali označenie, na ktorom sa zhodlo 5 AV zo všetkých AV. Takto im ostalo 30% pôvodného </w:t>
      </w:r>
      <w:proofErr w:type="spellStart"/>
      <w:r>
        <w:t>datasetu</w:t>
      </w:r>
      <w:proofErr w:type="spellEnd"/>
      <w:r>
        <w:t>.</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malvéru vyhodili všetky prefixy, sufixy a slová ktoré neboli kľúčové. Potom spočítali výskyt kľúčových slov pre dataset a nechali len tie, ktoré sa vyskytovali aspoň 50-krát. </w:t>
      </w:r>
      <w:r>
        <w:lastRenderedPageBreak/>
        <w:t xml:space="preserve">Pre každý malvér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ý dataset</w:t>
      </w:r>
      <w:r>
        <w:t xml:space="preserve">. Takto </w:t>
      </w:r>
      <w:r w:rsidR="00CD3EB3">
        <w:t>získali</w:t>
      </w:r>
      <w:r>
        <w:t xml:space="preserve"> presnosť až 78%.</w:t>
      </w:r>
    </w:p>
    <w:p w:rsidR="00A954FF" w:rsidRDefault="003838A6" w:rsidP="0051223D">
      <w:pPr>
        <w:pStyle w:val="ZPNadpisKapitolyTimesNewRoman"/>
      </w:pPr>
      <w:bookmarkStart w:id="23" w:name="_Toc24731234"/>
      <w:bookmarkEnd w:id="17"/>
      <w:r>
        <w:lastRenderedPageBreak/>
        <w:t>Metodológia</w:t>
      </w:r>
      <w:bookmarkEnd w:id="23"/>
    </w:p>
    <w:p w:rsidR="00A86FAE" w:rsidRDefault="00235331" w:rsidP="00A86FAE">
      <w:pPr>
        <w:pStyle w:val="ZPNormalnyText"/>
      </w:pPr>
      <w:r>
        <w:t>Proces klasifikácie malvéru s použitím selekcie atribútov musíme rozdeliť na niekoľko etáp</w:t>
      </w:r>
      <w:r w:rsidR="00A86FAE">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disasemblovaný súbor bez hlavičky, takže niektoré skupiny atribútov neboli schopní získať.</w:t>
      </w:r>
    </w:p>
    <w:p w:rsidR="00BD7CCA" w:rsidRDefault="00BD7CCA" w:rsidP="00050AC2">
      <w:pPr>
        <w:pStyle w:val="ZPNormalnyText"/>
      </w:pPr>
      <w:r>
        <w:t>Samozrejme, malvér sa časom mení a o pár rokov by nami vybrané atribúty stratili rozdeľovaciu schopnosť kvôli nov</w:t>
      </w:r>
      <w:r w:rsidR="007C7CEF">
        <w:t>ým skupinám</w:t>
      </w:r>
      <w:r>
        <w:t xml:space="preserve"> malvéru.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24731235"/>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tak sme sa rozhodli podobne ako v práci [40] takéto vzorky odstrániť. Dôvodom bolo najmä,  aby nám nevznikli</w:t>
      </w:r>
      <w:r w:rsidR="00E83162">
        <w:t xml:space="preserve"> pri </w:t>
      </w:r>
      <w:proofErr w:type="spellStart"/>
      <w:r w:rsidR="00E83162">
        <w:lastRenderedPageBreak/>
        <w:t>klastrovaní</w:t>
      </w:r>
      <w:proofErr w:type="spellEnd"/>
      <w:r w:rsidR="00884742">
        <w:t xml:space="preserve"> osobitné triedy pre zabalený a </w:t>
      </w:r>
      <w:proofErr w:type="spellStart"/>
      <w:r w:rsidR="00884742">
        <w:t>obfuskovaný</w:t>
      </w:r>
      <w:proofErr w:type="spellEnd"/>
      <w:r w:rsidR="00884742">
        <w:t xml:space="preserve"> malvér,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dataset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dataset</w:t>
      </w:r>
      <w:r w:rsidR="00DC072A">
        <w:t>.</w:t>
      </w:r>
      <w:r w:rsidR="007A60A6">
        <w:t xml:space="preserve"> Okrem toho sme si nechali aj dataset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minimálny počet zmien jedného písmena ktoré z jedného slova vytvoria iné. Povolené </w:t>
      </w:r>
      <w:r w:rsidR="008C1BDD">
        <w:lastRenderedPageBreak/>
        <w:t xml:space="preserve">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24731236"/>
      <w:r>
        <w:lastRenderedPageBreak/>
        <w:t>Extrakcia atribútov</w:t>
      </w:r>
      <w:bookmarkEnd w:id="25"/>
    </w:p>
    <w:p w:rsidR="00E95D9B" w:rsidRDefault="00E95D9B" w:rsidP="00E95D9B">
      <w:pPr>
        <w:pStyle w:val="ZPNormalnyText"/>
      </w:pPr>
      <w:r>
        <w:t xml:space="preserve">Snažili sme sa zahrnúť čo najviac atribútov použitých v nami analyzovaných 55 článkoch o klasifikácii malvéru a v riešeniach najlepších riešiteľov Microsoft Malware </w:t>
      </w:r>
      <w:proofErr w:type="spellStart"/>
      <w:r>
        <w:t>Classification</w:t>
      </w:r>
      <w:proofErr w:type="spellEnd"/>
      <w:r>
        <w:t xml:space="preserve"> </w:t>
      </w:r>
      <w:proofErr w:type="spellStart"/>
      <w:r>
        <w:t>Challenge</w:t>
      </w:r>
      <w:proofErr w:type="spellEnd"/>
      <w:r>
        <w:t xml:space="preserve">. Keďže náš dataset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24731237"/>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Disasemblovaný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extenzívne </w:t>
      </w:r>
      <w:proofErr w:type="spellStart"/>
      <w:r>
        <w:t>Anderson</w:t>
      </w:r>
      <w:proofErr w:type="spellEnd"/>
      <w:r>
        <w:t>, et al. využili v článku [58].</w:t>
      </w:r>
      <w:r w:rsidR="00F35606">
        <w:t xml:space="preserve"> Nástroje ktoré sme vyskúšali a ich </w:t>
      </w:r>
      <w:r w:rsidR="00F35606">
        <w:lastRenderedPageBreak/>
        <w:t>výstupy sú spracované v prílohe C. Niektoré nástroje mali minimálnu dokumentáciu, preto zoznam výstupov nemusí byť úplný.</w:t>
      </w:r>
      <w:r w:rsidR="002A5E88">
        <w:t xml:space="preserve"> V prílohe sú len nástroje ktoré majú možnosť vrátiť súbor s výstupom. //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Zo samotnej vzorky (spustiteľného súboru) je možné získať veľké množstvo atribútov. Programy (aj malvér)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Malvér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24731238"/>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D179FC">
        <w:t>.</w:t>
      </w:r>
    </w:p>
    <w:p w:rsidR="005F521B" w:rsidRDefault="005F521B" w:rsidP="00EC6F5B">
      <w:pPr>
        <w:ind w:firstLine="432"/>
      </w:pPr>
    </w:p>
    <w:p w:rsidR="005F521B" w:rsidRDefault="005F521B" w:rsidP="005F521B">
      <w:pPr>
        <w:pStyle w:val="ZPPodNadpisKapitolyTimesNewRoman"/>
      </w:pPr>
      <w:bookmarkStart w:id="28" w:name="_Toc24731239"/>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w:t>
      </w:r>
      <w:proofErr w:type="spellStart"/>
      <w:r>
        <w:t>datasetu</w:t>
      </w:r>
      <w:proofErr w:type="spellEnd"/>
      <w:r>
        <w:t xml:space="preserve">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datasete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v jednotlivých krokoch nerobia žiadne výpočty tak DF je oproti ostatným algoritmom rýchlejší.</w:t>
      </w:r>
    </w:p>
    <w:p w:rsidR="005F521B" w:rsidRDefault="005F521B" w:rsidP="005F521B">
      <w:pPr>
        <w:ind w:firstLine="432"/>
      </w:pPr>
      <w:r>
        <w:lastRenderedPageBreak/>
        <w:t xml:space="preserve">Okrem odstránenia atribútov ktoré sa vyskytujú v príliš malom počte vzoriek je dobré odstrániť aj atribúty ktoré majú v príliš veľkom počte vzoriek rovnakú hodnotu. Ak má atribút rovnakú hodnotu v takmer úplnej väčšine </w:t>
      </w:r>
      <w:proofErr w:type="spellStart"/>
      <w:r>
        <w:t>datasetu</w:t>
      </w:r>
      <w:proofErr w:type="spellEnd"/>
      <w:r>
        <w:t xml:space="preserve"> tak ho nemôže dobre rozdeliť. Tento fakt využíva selekcia podľa nízkej variancie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variancie je vo vzorci (13). </w:t>
      </w:r>
      <w:r w:rsidRPr="0093278C">
        <w:rPr>
          <w:i/>
        </w:rPr>
        <w:t>E</w:t>
      </w:r>
      <w:r>
        <w:t xml:space="preserve"> predstavuje priemer. Variancia meria rozpätie hodnôt premennej. Pokiaľ je rovná nule tak premenná nadobúda v celom datasete rovnakú hodnotu [24]. My vylúčime atribúty s varianciou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variancie je potrebné prechádzať dáta dva krát, ale existujú algoritmy na jeden prechod ktoré dokážu vypočítať varianciu s malou chybou [141].</w:t>
      </w:r>
    </w:p>
    <w:p w:rsidR="005F521B" w:rsidRPr="00FC3D80" w:rsidRDefault="0081241C"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nekorelujú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24731240"/>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Rozdelenie na etapy má nevýhodu – algoritmus použitý v prvej etape môže vylúčiť atribúty ktoré by lepší algoritmus v druhej etape nevylúčil a kvôli tomu môže mať horšie skóre oproti ostatným algoritmom v druhej etape ktoré pracujú ináč. Skúsiť kombináciu všetkých dvojíc algoritmov pre obe etapy je časovo príliš náročné a výsledky môžu byť ťažko interpretovateľné.</w:t>
      </w:r>
      <w:r w:rsidR="007A1A08">
        <w:t xml:space="preserve"> </w:t>
      </w:r>
      <w:r w:rsidR="00C06FEE">
        <w:t xml:space="preserve">Preto sme sa rozhodli pre všetky atribúty použiť len algoritmy ktoré toto množstvo zvládnu časovo aj </w:t>
      </w:r>
      <w:r w:rsidR="00C06FEE">
        <w:lastRenderedPageBreak/>
        <w:t>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do tisíc atribútov a skupín do sto atribútov. Prvý dataset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24731241"/>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lastRenderedPageBreak/>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 (C*A)</w:t>
      </w:r>
      <w:r>
        <w:t xml:space="preserve"> kde </w:t>
      </w:r>
      <w:r w:rsidRPr="004E2085">
        <w:rPr>
          <w:i/>
        </w:rPr>
        <w:t>C</w:t>
      </w:r>
      <w:r>
        <w:t xml:space="preserve"> je počet tried a </w:t>
      </w:r>
      <w:r w:rsidRPr="004E2085">
        <w:rPr>
          <w:i/>
        </w:rPr>
        <w:t>A</w:t>
      </w:r>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varianciu atribútu medzi skupinami. Je to suma kvadratických odchýlok priemerov jednotlivých skupín od priemeru </w:t>
      </w:r>
      <w:proofErr w:type="spellStart"/>
      <w:r w:rsidRPr="00B92C49">
        <w:t>datasetu</w:t>
      </w:r>
      <w:proofErr w:type="spellEnd"/>
      <w:r w:rsidRPr="00B92C49">
        <w:t xml:space="preserve"> </w:t>
      </w:r>
      <w:proofErr w:type="spellStart"/>
      <w:r w:rsidRPr="00B92C49">
        <w:t>nádobená</w:t>
      </w:r>
      <w:proofErr w:type="spellEnd"/>
      <w:r w:rsidRPr="00B92C49">
        <w:t xml:space="preserve">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náhodne zo spoločného zdroja. Obe MS hodnoty sú odhadom variancie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Zdrojový dataset musí mať</w:t>
      </w:r>
      <w:r w:rsidRPr="008C1633">
        <w:t xml:space="preserve"> normálnu distribúciu a</w:t>
      </w:r>
      <w:r>
        <w:t> jednotlivé triedy</w:t>
      </w:r>
      <w:r w:rsidRPr="008C1633">
        <w:t xml:space="preserve"> podobnú varianciu.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81241C"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81241C"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81241C"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6C71D8">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81241C"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81241C"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t>Nakoniec sa vypočíta samotné skóre (20).</w:t>
      </w:r>
    </w:p>
    <w:p w:rsidR="007B6AC3" w:rsidRPr="00817B06" w:rsidRDefault="0081241C"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lastRenderedPageBreak/>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81241C"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7B6AC3">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Default="007B6AC3" w:rsidP="007B6AC3"/>
    <w:p w:rsidR="007B6AC3" w:rsidRPr="007B6AC3" w:rsidRDefault="0081241C"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81241C"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 xml:space="preserve">γ je funkcia ktorá penalizuje </w:t>
      </w:r>
      <w:proofErr w:type="spellStart"/>
      <w:r w:rsidRPr="008644FD">
        <w:t>vysoku</w:t>
      </w:r>
      <w:proofErr w:type="spellEnd"/>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w:t>
      </w:r>
      <w:r>
        <w:lastRenderedPageBreak/>
        <w:t xml:space="preserve">atribút podobné hodnoty v rámci jednotlivých tried ale relatívne rozdielne hodnoty medzi triedami. Algoritmus postupuje nasledovne [149]: </w:t>
      </w:r>
    </w:p>
    <w:p w:rsidR="007B6AC3" w:rsidRDefault="007B6AC3" w:rsidP="00AB50BB">
      <w:pPr>
        <w:ind w:firstLine="720"/>
      </w:pPr>
      <w:r>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81241C"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81241C"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24731242"/>
      <w:r>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klasifikátora</w:t>
      </w:r>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klasifikátor a môže sa dosť zmeniť pri zmene parametrov alebo funkcií klasifikátora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klasifikátora a jeho trénovací algoritmus, neberú ho ako </w:t>
      </w:r>
      <w:proofErr w:type="spellStart"/>
      <w:r>
        <w:t>blackbox</w:t>
      </w:r>
      <w:proofErr w:type="spellEnd"/>
      <w:r>
        <w:t xml:space="preserve">. </w:t>
      </w:r>
      <w:r>
        <w:lastRenderedPageBreak/>
        <w:t xml:space="preserve">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w:t>
      </w:r>
      <w:r>
        <w:lastRenderedPageBreak/>
        <w:t>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81241C"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81241C"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81241C"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w:t>
      </w:r>
      <w:r>
        <w:lastRenderedPageBreak/>
        <w:t>prejavuje v časti vzorca ktorá sa odčítava kde penalizuje atribúty ktoré korelujú s už 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82278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0F2EC1" w:rsidP="000F2EC1">
      <w:pPr>
        <w:ind w:left="272" w:firstLine="360"/>
      </w:pPr>
    </w:p>
    <w:p w:rsidR="000F2EC1" w:rsidRPr="00456FE4" w:rsidRDefault="0081241C"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81241C"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24731243"/>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klasifikátorov)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keďže mal najlepšie skóre z porovnávaných klasifikátorov.</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lastRenderedPageBreak/>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dataset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81241C"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81241C"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regularizátor – penalizuje komplexitu modelu pre zabránenie overfittingu.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lastRenderedPageBreak/>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81241C"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81241C"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81241C"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81241C"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dataset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81241C"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lastRenderedPageBreak/>
        <w:t>Skóre atribútu môže závisieť od toho, koľko krát bol použitý pri najlepšom rozdelení (</w:t>
      </w:r>
      <w:proofErr w:type="spellStart"/>
      <w:r>
        <w:t>split</w:t>
      </w:r>
      <w:proofErr w:type="spellEnd"/>
      <w:r>
        <w:t>) alebo o koľko znížili chybu rozdelenia v ktorom bol použitý (</w:t>
      </w:r>
      <w:proofErr w:type="spellStart"/>
      <w:r>
        <w:t>gain</w:t>
      </w:r>
      <w:proofErr w:type="spellEnd"/>
      <w:r>
        <w:t xml:space="preserve">), prípadne priemerný </w:t>
      </w:r>
      <w:proofErr w:type="spellStart"/>
      <w:r>
        <w:t>gain</w:t>
      </w:r>
      <w:proofErr w:type="spellEnd"/>
      <w:r>
        <w:t xml:space="preserve"> na </w:t>
      </w:r>
      <w:proofErr w:type="spellStart"/>
      <w:r>
        <w:t>split</w:t>
      </w:r>
      <w:proofErr w:type="spellEnd"/>
      <w:r>
        <w:t>.</w:t>
      </w:r>
    </w:p>
    <w:p w:rsidR="00681240" w:rsidRDefault="00681240" w:rsidP="00681240">
      <w:pPr>
        <w:ind w:firstLine="720"/>
      </w:pPr>
      <w:r>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81241C"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81241C"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81241C"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81241C"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CB1F55" w:rsidRDefault="00CB1F55" w:rsidP="00CB1F55">
      <w:r>
        <w:t xml:space="preserve"> </w:t>
      </w:r>
      <w:r>
        <w:tab/>
        <w:t xml:space="preserve">V náhodnom lese potom jednotlivé stromy hlasujú na priradení triedy. Náhoda môže mať viacero podôb – stromy môžu vyberať náhodné množiny atribútov pre svoje 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dataset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81241C"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dataset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81241C"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lastRenderedPageBreak/>
        <w:t xml:space="preserve">V tomto vzorci je </w:t>
      </w:r>
      <m:oMath>
        <m:r>
          <w:rPr>
            <w:rFonts w:ascii="Cambria Math" w:hAnsi="Cambria Math"/>
          </w:rPr>
          <m:t>λ</m:t>
        </m:r>
      </m:oMath>
      <w:r>
        <w:t xml:space="preserve"> regularizačný trade-off faktor – určuje, ako veľmi bude penalizácia zložitosti (</w:t>
      </w:r>
      <w:proofErr w:type="spellStart"/>
      <w:r>
        <w:t>regularizácia</w:t>
      </w:r>
      <w:proofErr w:type="spellEnd"/>
      <w:r>
        <w:t xml:space="preserve">) vplývať na chybu. Teraz je </w:t>
      </w:r>
      <w:proofErr w:type="spellStart"/>
      <w:r>
        <w:t>minimalizačný</w:t>
      </w:r>
      <w:proofErr w:type="spellEnd"/>
      <w:r>
        <w:t xml:space="preserve"> </w:t>
      </w:r>
      <w:proofErr w:type="spellStart"/>
      <w:r>
        <w:t>problem</w:t>
      </w:r>
      <w:proofErr w:type="spellEnd"/>
      <w:r>
        <w:t xml:space="preserve"> v primárnej forme, ale obmedzenia v </w:t>
      </w:r>
      <w:proofErr w:type="spellStart"/>
      <w:r>
        <w:t>primálnej</w:t>
      </w:r>
      <w:proofErr w:type="spellEnd"/>
      <w:r>
        <w:t xml:space="preserve"> forme je ťažšie kontrolovať a preto sa využíva duálna 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81241C"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w:t>
      </w:r>
      <w:proofErr w:type="spellStart"/>
      <w:r>
        <w:t>datasetu</w:t>
      </w:r>
      <w:proofErr w:type="spellEnd"/>
      <w:r>
        <w:t xml:space="preserve">.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81241C"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w:t>
      </w:r>
      <w:r w:rsidR="00DF4C34">
        <w:lastRenderedPageBreak/>
        <w:t>(NP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81241C"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dataset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 xml:space="preserve">je </w:t>
      </w:r>
      <w:proofErr w:type="spellStart"/>
      <w:r>
        <w:t>regularizačný</w:t>
      </w:r>
      <w:proofErr w:type="spellEnd"/>
      <w:r>
        <w:t xml:space="preserve"> parameter.</w:t>
      </w:r>
    </w:p>
    <w:p w:rsidR="00C5780F" w:rsidRDefault="0081241C"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81241C"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81241C"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w:t>
      </w:r>
      <w:r>
        <w:lastRenderedPageBreak/>
        <w:t>využíva túto stratégiu uvidíme keď sa prepíše prvá časť rovnice (47) do tvaru rovnice (48).</w:t>
      </w:r>
    </w:p>
    <w:p w:rsidR="00C5780F" w:rsidRDefault="0081241C"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dataset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Takto dostaneme lepší odhad presnosti klasifikátorov a zabránime, aby došlo pri trénovaní k </w:t>
      </w:r>
      <w:proofErr w:type="spellStart"/>
      <w:r w:rsidRPr="00456FE4">
        <w:t>overfittingu</w:t>
      </w:r>
      <w:proofErr w:type="spellEnd"/>
      <w:r w:rsidRPr="00456FE4">
        <w:t xml:space="preserve"> [61], teda stavu, keď je klasifikátor príliš upravený pre konkrétny dataset a zle klasifikuje ostatné </w:t>
      </w:r>
      <w:proofErr w:type="spellStart"/>
      <w:r w:rsidRPr="00456FE4">
        <w:t>datasety</w:t>
      </w:r>
      <w:proofErr w:type="spellEnd"/>
      <w:r w:rsidRPr="00456FE4">
        <w:t xml:space="preserve"> pre rovnakú úlohu. Ako metriku použijeme </w:t>
      </w:r>
      <w:proofErr w:type="spellStart"/>
      <w:r>
        <w:lastRenderedPageBreak/>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malvéru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24731244"/>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malvéru ktorý bol v rokoch 201</w:t>
      </w:r>
      <w:r w:rsidR="0055678A">
        <w:t>7</w:t>
      </w:r>
      <w:r>
        <w:t xml:space="preserve"> a 201</w:t>
      </w:r>
      <w:r w:rsidR="0055678A">
        <w:t>8</w:t>
      </w:r>
      <w:r>
        <w:t xml:space="preserve"> získaný zo služby </w:t>
      </w:r>
      <w:proofErr w:type="spellStart"/>
      <w:r>
        <w:t>VirusTotal</w:t>
      </w:r>
      <w:proofErr w:type="spellEnd"/>
      <w:r>
        <w:t xml:space="preserve">. V tomto datasete je </w:t>
      </w:r>
      <w:r w:rsidRPr="0027308F">
        <w:t>90355</w:t>
      </w:r>
      <w:r>
        <w:t xml:space="preserve"> vzoriek</w:t>
      </w:r>
      <w:r w:rsidR="0055678A">
        <w:t xml:space="preserve"> ktoré majú veľkosť 109 GB.</w:t>
      </w:r>
      <w:r>
        <w:t xml:space="preserve"> // Laco asi vie o datasete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24731245"/>
      <w:r>
        <w:t xml:space="preserve">Tvorba </w:t>
      </w:r>
      <w:proofErr w:type="spellStart"/>
      <w:r>
        <w:t>datasetu</w:t>
      </w:r>
      <w:bookmarkEnd w:id="35"/>
      <w:proofErr w:type="spellEnd"/>
    </w:p>
    <w:p w:rsidR="00E763A6" w:rsidRDefault="0055678A" w:rsidP="00187B26">
      <w:pPr>
        <w:pStyle w:val="ZPNormalnyText"/>
      </w:pPr>
      <w:r>
        <w:t>V pôvodnom datasete je príliš veľa vzoriek na to, aby sme zvládli spracovať všetky. Preto sme najprv dataset vyčistili. Dataset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dataset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dataset, v treťom sme si nechali len vzorky</w:t>
      </w:r>
      <w:r w:rsidR="00231C49">
        <w:t xml:space="preserve"> ktoré sme chceli v prvom odstrániť</w:t>
      </w:r>
      <w:r>
        <w:t>. V </w:t>
      </w:r>
      <w:r w:rsidR="001B3B15">
        <w:t>prvom</w:t>
      </w:r>
      <w:r>
        <w:t xml:space="preserve"> datasete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datasete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24731246"/>
      <w:proofErr w:type="spellStart"/>
      <w:r>
        <w:t>Labeling</w:t>
      </w:r>
      <w:bookmarkEnd w:id="36"/>
      <w:proofErr w:type="spellEnd"/>
      <w:r>
        <w:t xml:space="preserve"> </w:t>
      </w:r>
    </w:p>
    <w:p w:rsidR="00FD3408" w:rsidRDefault="00A20491" w:rsidP="00187B26">
      <w:pPr>
        <w:pStyle w:val="ZPNormalnyText"/>
      </w:pPr>
      <w:r>
        <w:t>Pre každý zo štyroch vybraných AV sme zistili, do akých tried zaradzuje malvér. Každé označenie vzorky sa skladá z jej hierarchického názvu ktorý žiaľ nie je nijako štandardizovaný. Vo všeobecnosti je na začiatku platforma alebo typ malvéru,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t>Okrem toho, sme zlúčili tri aliasy: „</w:t>
      </w:r>
      <w:proofErr w:type="spellStart"/>
      <w:r>
        <w:t>wannacry</w:t>
      </w:r>
      <w:proofErr w:type="spellEnd"/>
      <w:r>
        <w:t>“, „</w:t>
      </w:r>
      <w:proofErr w:type="spellStart"/>
      <w:r>
        <w:t>wannacrypt</w:t>
      </w:r>
      <w:proofErr w:type="spellEnd"/>
      <w:r>
        <w:t>“, „</w:t>
      </w:r>
      <w:proofErr w:type="spellStart"/>
      <w:r>
        <w:t>wannacryptor</w:t>
      </w:r>
      <w:proofErr w:type="spellEnd"/>
      <w:r>
        <w:t>“ do jednej triedy.</w:t>
      </w:r>
      <w:r w:rsidR="00F77C51">
        <w:t xml:space="preserve"> Potom sme hľadali prienik medzi triedami ktoré ostali. Pre dataset bez </w:t>
      </w:r>
      <w:proofErr w:type="spellStart"/>
      <w:r w:rsidR="00F77C51">
        <w:t>obfuskovaných</w:t>
      </w:r>
      <w:proofErr w:type="spellEnd"/>
      <w:r w:rsidR="00F77C51">
        <w:t xml:space="preserve"> a zabalených vzoriek sme brali zhodu dvoch AV zo štyroch, pre druhý dataset sme chceli aspoň tri zhodné názvy</w:t>
      </w:r>
      <w:r w:rsidR="00BA433B">
        <w:t xml:space="preserve"> keďže pri nich je väčšia šanca že AV ich označí nesprávne</w:t>
      </w:r>
      <w:r w:rsidR="00F77C51">
        <w:t>.</w:t>
      </w:r>
      <w:r w:rsidR="00294635">
        <w:t xml:space="preserve"> Pri treťom sme zase brali len dve zhody, ináč nám ostalo málo tried.</w:t>
      </w:r>
      <w:r w:rsidR="00F77C51">
        <w:t xml:space="preserve">  </w:t>
      </w:r>
      <w:r w:rsidR="00F106A3">
        <w:t xml:space="preserve">Pre prvý dataset nám vzniklo 10 tried so </w:t>
      </w:r>
      <w:r w:rsidR="00F106A3" w:rsidRPr="00F106A3">
        <w:t>5506</w:t>
      </w:r>
      <w:r w:rsidR="00F106A3">
        <w:t xml:space="preserve"> vzorkami. Rozdelenie tried bolo nasledovné:</w:t>
      </w:r>
    </w:p>
    <w:p w:rsidR="00F106A3" w:rsidRDefault="00F106A3" w:rsidP="00F106A3">
      <w:pPr>
        <w:pStyle w:val="ZPNormalnyText"/>
        <w:ind w:firstLine="0"/>
      </w:pPr>
      <w:r w:rsidRPr="00FE0806">
        <w:rPr>
          <w:szCs w:val="24"/>
        </w:rPr>
        <w:t>('</w:t>
      </w:r>
      <w:proofErr w:type="spellStart"/>
      <w:r w:rsidRPr="00FE0806">
        <w:rPr>
          <w:szCs w:val="24"/>
        </w:rPr>
        <w:t>crytex</w:t>
      </w:r>
      <w:proofErr w:type="spellEnd"/>
      <w:r w:rsidRPr="00FE0806">
        <w:rPr>
          <w:szCs w:val="24"/>
        </w:rPr>
        <w:t>', 1135),</w:t>
      </w:r>
      <w:r>
        <w:t xml:space="preserve"> </w:t>
      </w:r>
      <w:r w:rsidRPr="00FE0806">
        <w:rPr>
          <w:szCs w:val="24"/>
        </w:rPr>
        <w:t xml:space="preserve"> ('</w:t>
      </w:r>
      <w:proofErr w:type="spellStart"/>
      <w:r w:rsidRPr="00FE0806">
        <w:rPr>
          <w:szCs w:val="24"/>
        </w:rPr>
        <w:t>msil</w:t>
      </w:r>
      <w:proofErr w:type="spellEnd"/>
      <w:r w:rsidRPr="00FE0806">
        <w:rPr>
          <w:szCs w:val="24"/>
        </w:rPr>
        <w:t>', 917),</w:t>
      </w:r>
      <w:r>
        <w:t xml:space="preserve"> </w:t>
      </w:r>
      <w:r w:rsidRPr="00FE0806">
        <w:rPr>
          <w:szCs w:val="24"/>
        </w:rPr>
        <w:t>('</w:t>
      </w:r>
      <w:proofErr w:type="spellStart"/>
      <w:r w:rsidRPr="00FE0806">
        <w:rPr>
          <w:szCs w:val="24"/>
        </w:rPr>
        <w:t>upatre</w:t>
      </w:r>
      <w:proofErr w:type="spellEnd"/>
      <w:r w:rsidRPr="00FE0806">
        <w:rPr>
          <w:szCs w:val="24"/>
        </w:rPr>
        <w:t>', 895),</w:t>
      </w:r>
      <w:r>
        <w:t xml:space="preserve"> </w:t>
      </w:r>
      <w:r w:rsidRPr="00FE0806">
        <w:rPr>
          <w:szCs w:val="24"/>
        </w:rPr>
        <w:t>('</w:t>
      </w:r>
      <w:proofErr w:type="spellStart"/>
      <w:r w:rsidRPr="00FE0806">
        <w:rPr>
          <w:szCs w:val="24"/>
        </w:rPr>
        <w:t>zbot</w:t>
      </w:r>
      <w:proofErr w:type="spellEnd"/>
      <w:r w:rsidRPr="00FE0806">
        <w:rPr>
          <w:szCs w:val="24"/>
        </w:rPr>
        <w:t>', 553),</w:t>
      </w:r>
      <w:r>
        <w:rPr>
          <w:szCs w:val="24"/>
        </w:rPr>
        <w:t xml:space="preserve"> </w:t>
      </w:r>
      <w:r w:rsidRPr="00FE0806">
        <w:rPr>
          <w:szCs w:val="24"/>
        </w:rPr>
        <w:t>('</w:t>
      </w:r>
      <w:proofErr w:type="spellStart"/>
      <w:r w:rsidRPr="00FE0806">
        <w:rPr>
          <w:szCs w:val="24"/>
        </w:rPr>
        <w:t>sality</w:t>
      </w:r>
      <w:proofErr w:type="spellEnd"/>
      <w:r w:rsidRPr="00FE0806">
        <w:rPr>
          <w:szCs w:val="24"/>
        </w:rPr>
        <w:t>', 519),</w:t>
      </w:r>
      <w:r>
        <w:rPr>
          <w:szCs w:val="24"/>
        </w:rPr>
        <w:t xml:space="preserve"> </w:t>
      </w:r>
      <w:r w:rsidRPr="00FE0806">
        <w:rPr>
          <w:szCs w:val="24"/>
        </w:rPr>
        <w:t>('</w:t>
      </w:r>
      <w:proofErr w:type="spellStart"/>
      <w:r w:rsidRPr="00FE0806">
        <w:rPr>
          <w:szCs w:val="24"/>
        </w:rPr>
        <w:t>vbkrypt</w:t>
      </w:r>
      <w:proofErr w:type="spellEnd"/>
      <w:r w:rsidRPr="00FE0806">
        <w:rPr>
          <w:szCs w:val="24"/>
        </w:rPr>
        <w:t>', 491),</w:t>
      </w:r>
      <w:r>
        <w:rPr>
          <w:szCs w:val="24"/>
        </w:rPr>
        <w:t xml:space="preserve"> </w:t>
      </w:r>
      <w:r w:rsidRPr="00FE0806">
        <w:rPr>
          <w:szCs w:val="24"/>
        </w:rPr>
        <w:t>('</w:t>
      </w:r>
      <w:proofErr w:type="spellStart"/>
      <w:r w:rsidRPr="00FE0806">
        <w:rPr>
          <w:szCs w:val="24"/>
        </w:rPr>
        <w:t>neshta</w:t>
      </w:r>
      <w:proofErr w:type="spellEnd"/>
      <w:r w:rsidRPr="00FE0806">
        <w:rPr>
          <w:szCs w:val="24"/>
        </w:rPr>
        <w:t>', 487),</w:t>
      </w:r>
      <w:r>
        <w:t xml:space="preserve"> </w:t>
      </w:r>
      <w:r w:rsidRPr="00FE0806">
        <w:rPr>
          <w:szCs w:val="24"/>
        </w:rPr>
        <w:t>('</w:t>
      </w:r>
      <w:proofErr w:type="spellStart"/>
      <w:r w:rsidRPr="00FE0806">
        <w:rPr>
          <w:szCs w:val="24"/>
        </w:rPr>
        <w:t>runouce</w:t>
      </w:r>
      <w:proofErr w:type="spellEnd"/>
      <w:r w:rsidRPr="00FE0806">
        <w:rPr>
          <w:szCs w:val="24"/>
        </w:rPr>
        <w:t>', 326),</w:t>
      </w:r>
      <w:r>
        <w:t xml:space="preserve"> </w:t>
      </w:r>
      <w:r w:rsidRPr="00FE0806">
        <w:rPr>
          <w:szCs w:val="24"/>
        </w:rPr>
        <w:t>('</w:t>
      </w:r>
      <w:proofErr w:type="spellStart"/>
      <w:r w:rsidRPr="00FE0806">
        <w:rPr>
          <w:szCs w:val="24"/>
        </w:rPr>
        <w:t>linkury</w:t>
      </w:r>
      <w:proofErr w:type="spellEnd"/>
      <w:r w:rsidRPr="00FE0806">
        <w:rPr>
          <w:szCs w:val="24"/>
        </w:rPr>
        <w:t>', 96),</w:t>
      </w:r>
      <w:r>
        <w:t xml:space="preserve"> </w:t>
      </w:r>
      <w:r w:rsidRPr="00FE0806">
        <w:rPr>
          <w:szCs w:val="24"/>
        </w:rPr>
        <w:t>('</w:t>
      </w:r>
      <w:proofErr w:type="spellStart"/>
      <w:r w:rsidRPr="00FE0806">
        <w:rPr>
          <w:szCs w:val="24"/>
        </w:rPr>
        <w:t>wannacry</w:t>
      </w:r>
      <w:proofErr w:type="spellEnd"/>
      <w:r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Tretí dataset mal X tried s X vzorkami. Rozdelenie tried bolo nasledovné:</w:t>
      </w:r>
    </w:p>
    <w:p w:rsidR="00DD3610" w:rsidRDefault="00DD3610" w:rsidP="00F106A3">
      <w:r>
        <w:t>//TODO dopíš rozdelenie tried</w:t>
      </w:r>
      <w:r w:rsidR="00C86275">
        <w:t xml:space="preserve"> pre tretí dataset</w:t>
      </w:r>
    </w:p>
    <w:p w:rsidR="00083DE3" w:rsidRDefault="00F106A3" w:rsidP="00F106A3">
      <w:pPr>
        <w:pStyle w:val="ZPNormalnyText"/>
        <w:ind w:firstLine="0"/>
      </w:pPr>
      <w:r>
        <w:t xml:space="preserve"> </w:t>
      </w:r>
      <w:r>
        <w:tab/>
        <w:t xml:space="preserve">Keďže používame </w:t>
      </w:r>
      <w:proofErr w:type="spellStart"/>
      <w:r>
        <w:t>accuracy</w:t>
      </w:r>
      <w:proofErr w:type="spellEnd"/>
      <w:r>
        <w:t>, nie je dobré mať príliš veľké rozdiely vo veľkosti tried. Môže sa stať, že klasifikátor sa rozhodne príliš sa zamerať na najväčšiu triedu a najmenšiu ignoruje, lebo z najväčšej triedu budú najväčšie zisky v </w:t>
      </w:r>
      <w:proofErr w:type="spellStart"/>
      <w:r>
        <w:t>accuracy</w:t>
      </w:r>
      <w:proofErr w:type="spellEnd"/>
      <w:r>
        <w:t>, kým rozdelením najmenšej sa získa minimum. Preto sme  v prvom datasete obmedzili veľkosť triedy na 100</w:t>
      </w:r>
      <w:r w:rsidR="005B214E">
        <w:t>,</w:t>
      </w:r>
      <w:r>
        <w:t xml:space="preserve"> v druhom na 200 </w:t>
      </w:r>
      <w:r w:rsidR="005B214E">
        <w:t>a v treťom na X //TODO dopíš</w:t>
      </w:r>
      <w:r>
        <w:t>.</w:t>
      </w:r>
      <w:r w:rsidR="005B13CF">
        <w:t xml:space="preserve"> V prvom nám teraz ostalo </w:t>
      </w:r>
      <w:r w:rsidR="005B13CF" w:rsidRPr="005B13CF">
        <w:t>9</w:t>
      </w:r>
      <w:r w:rsidR="005B13CF">
        <w:t>82</w:t>
      </w:r>
      <w:r w:rsidR="0009082D">
        <w:t>,</w:t>
      </w:r>
      <w:r w:rsidR="005B13CF">
        <w:t xml:space="preserve"> v druhom </w:t>
      </w:r>
      <w:r w:rsidR="005B13CF" w:rsidRPr="005B13CF">
        <w:t>1581</w:t>
      </w:r>
      <w:r w:rsidR="0009082D">
        <w:t xml:space="preserve"> a v treťom X //TODO  dopíš</w:t>
      </w:r>
      <w:r w:rsidR="005B13CF">
        <w:t xml:space="preserve"> vzoriek.</w:t>
      </w:r>
      <w:r w:rsidR="00A520A8">
        <w:t xml:space="preserve"> Pri tvorbe atribútov ktorú sme robili po tomto kroku sme niektoré vzorky museli vylúčiť, neskôr popíšeme prečo. V prvom datasete sme vylúčili 13</w:t>
      </w:r>
      <w:r w:rsidR="0009082D">
        <w:t xml:space="preserve">, </w:t>
      </w:r>
      <w:r w:rsidR="00A520A8">
        <w:t>v druhom 22</w:t>
      </w:r>
      <w:r w:rsidR="0009082D">
        <w:t xml:space="preserve"> a v treťom X //TODO dopíš</w:t>
      </w:r>
      <w:r w:rsidR="00A520A8">
        <w:t xml:space="preserve"> vzoriek. </w:t>
      </w:r>
      <w:r w:rsidR="00A650FA">
        <w:t>V</w:t>
      </w:r>
      <w:r w:rsidR="00A520A8">
        <w:t xml:space="preserve"> najmenšej triede zostal rovnaký počet vzoriek, takže nerovnosť medzi triedami sa ešte znížila.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X //TODO dopíš</w:t>
      </w:r>
      <w:r w:rsidR="00A520A8">
        <w:t xml:space="preserve"> vzoriek.</w:t>
      </w:r>
      <w:r w:rsidR="00A650FA">
        <w:t xml:space="preserve"> Toto sú finálne veľkosti</w:t>
      </w:r>
      <w:r w:rsidR="0009082D">
        <w:t xml:space="preserve"> </w:t>
      </w:r>
      <w:proofErr w:type="spellStart"/>
      <w:r w:rsidR="00A650FA">
        <w:t>datasetov</w:t>
      </w:r>
      <w:proofErr w:type="spellEnd"/>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datasete – konkrétne sme počítali v koľkých vzorkách sa vo VT reportoch </w:t>
      </w:r>
      <w:r w:rsidR="008010C5">
        <w:t xml:space="preserve">vyskytli reťazce </w:t>
      </w:r>
      <w:r w:rsidR="006E280E">
        <w:lastRenderedPageBreak/>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w:t>
      </w:r>
      <w:proofErr w:type="spellStart"/>
      <w:r w:rsidR="00A650FA">
        <w:t>datasetu</w:t>
      </w:r>
      <w:proofErr w:type="spellEnd"/>
      <w:r w:rsidR="00A650FA">
        <w:t>.</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V prvom datasete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datasete sme za minimálnu veľkosť klastra zadali 181 – veľkosť najmenšej triedy. </w:t>
      </w:r>
      <w:proofErr w:type="spellStart"/>
      <w:r>
        <w:t>Outlier</w:t>
      </w:r>
      <w:r w:rsidR="00397E87">
        <w:t>ov</w:t>
      </w:r>
      <w:proofErr w:type="spellEnd"/>
      <w:r>
        <w:t xml:space="preserve"> bolo až 266. Ostatné vzorky sa zlúčili len do 5 tried s týmito početnosťami: </w:t>
      </w:r>
      <w:r w:rsidRPr="00387380">
        <w:t>341, 340, 215,</w:t>
      </w:r>
      <w:r>
        <w:t xml:space="preserve"> </w:t>
      </w:r>
      <w:r w:rsidRPr="00387380">
        <w:t>199, 198</w:t>
      </w:r>
    </w:p>
    <w:p w:rsidR="005B13CF" w:rsidRDefault="008A441E" w:rsidP="0041596D">
      <w:pPr>
        <w:pStyle w:val="ZPNormalnyText"/>
        <w:ind w:firstLine="432"/>
      </w:pPr>
      <w:r>
        <w:t xml:space="preserve"> //TODO dopíš, dopíš aj </w:t>
      </w:r>
      <w:r w:rsidR="00387380">
        <w:t>pre</w:t>
      </w:r>
      <w:r w:rsidR="0009082D">
        <w:t xml:space="preserve"> tretí</w:t>
      </w:r>
      <w:r>
        <w:t xml:space="preserve"> dataset.</w:t>
      </w:r>
    </w:p>
    <w:p w:rsidR="001F46F3" w:rsidRDefault="0041596D" w:rsidP="005754E2">
      <w:pPr>
        <w:pStyle w:val="ZPNormalnyText"/>
        <w:ind w:firstLine="432"/>
      </w:pPr>
      <w:r>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lastRenderedPageBreak/>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81241C"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81241C"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datasete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7" w:name="_Toc24731247"/>
      <w:r>
        <w:t>Extrakcia dát</w:t>
      </w:r>
      <w:bookmarkEnd w:id="37"/>
    </w:p>
    <w:p w:rsidR="00B51CB7" w:rsidRDefault="00263D79" w:rsidP="00C614FD">
      <w:pPr>
        <w:pStyle w:val="ZPNormalnyText"/>
        <w:ind w:firstLine="432"/>
      </w:pPr>
      <w:r>
        <w:t xml:space="preserve">Po tom, čo sme vyčistili dataset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w:t>
      </w:r>
      <w:r>
        <w:lastRenderedPageBreak/>
        <w:t xml:space="preserve">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Python</w:t>
      </w:r>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datasete</w:t>
      </w:r>
      <w:r>
        <w:t>. Preto s</w:t>
      </w:r>
      <w:r w:rsidR="00A07B6A">
        <w:t>me sa rozhodli</w:t>
      </w:r>
      <w:r>
        <w:t xml:space="preserve"> použi</w:t>
      </w:r>
      <w:r w:rsidR="00A07B6A">
        <w:t>ť</w:t>
      </w:r>
      <w:r>
        <w:t xml:space="preserve"> objdump a súbory </w:t>
      </w:r>
      <w:r w:rsidR="00A07B6A">
        <w:t xml:space="preserve">pri ktorých mal počas behu chyby sme vyhodili. </w:t>
      </w:r>
      <w:r w:rsidR="00245106">
        <w:t>Z tohto dôvodu sme odstránili</w:t>
      </w:r>
      <w:r w:rsidR="00A07B6A">
        <w:t xml:space="preserve"> 13</w:t>
      </w:r>
      <w:r w:rsidR="00245106">
        <w:t xml:space="preserve"> vzoriek</w:t>
      </w:r>
      <w:r w:rsidR="00A07B6A">
        <w:t xml:space="preserve"> z prvého </w:t>
      </w:r>
      <w:proofErr w:type="spellStart"/>
      <w:r w:rsidR="00A07B6A">
        <w:t>datasetu</w:t>
      </w:r>
      <w:proofErr w:type="spellEnd"/>
      <w:r w:rsidR="00F02164">
        <w:t>,</w:t>
      </w:r>
      <w:r w:rsidR="00A07B6A">
        <w:t> 22 z</w:t>
      </w:r>
      <w:r w:rsidR="00F02164">
        <w:t> </w:t>
      </w:r>
      <w:r w:rsidR="00A07B6A">
        <w:t>druhého</w:t>
      </w:r>
      <w:r w:rsidR="00F02164">
        <w:t xml:space="preserve"> a X //TODO dopíš z tretieho</w:t>
      </w:r>
      <w:r w:rsidR="00A07B6A">
        <w:t>.</w:t>
      </w:r>
      <w:r w:rsidR="00245106">
        <w:t xml:space="preserve"> Tieto vzorky sme spomínali v minulej podkapitole.</w:t>
      </w:r>
    </w:p>
    <w:p w:rsidR="00B41FA3" w:rsidRDefault="00C614FD" w:rsidP="00525405">
      <w:pPr>
        <w:pStyle w:val="ZPNormalnyText"/>
        <w:ind w:firstLine="432"/>
      </w:pPr>
      <w:r>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dataset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8" w:name="_Toc24731248"/>
      <w:r>
        <w:t>Extrakcia atribútov</w:t>
      </w:r>
      <w:bookmarkEnd w:id="38"/>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datasete atribúty na tri skupiny: všetky atribúty </w:t>
      </w:r>
      <w:proofErr w:type="spellStart"/>
      <w:r w:rsidR="003A1807">
        <w:t>datasetu</w:t>
      </w:r>
      <w:proofErr w:type="spellEnd"/>
      <w:r w:rsidR="003A1807">
        <w:t>,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39" w:name="_Toc24731249"/>
      <w:r>
        <w:lastRenderedPageBreak/>
        <w:t>Prvý dataset</w:t>
      </w:r>
      <w:bookmarkEnd w:id="39"/>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varianciu</w:t>
      </w:r>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r w:rsidRPr="00E13C29">
        <w:t xml:space="preserve">Variancia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úbor a hodnoty sa líšia dosť na to, aby prešla varianciou</w:t>
      </w:r>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varianciu,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varianciou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Dôvod, prečo sa vylúčil pomer veľkostí sekcií k veľkosti súboru je ten, že v daných sekciách malo len malé množstvo vzoriek nenulovú veľkosť, ale tá bola veľmi malá a preto sa jej pomer k veľkosti súboru blížil nule, takže pri výpočte variancie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varianciu.</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w:t>
      </w:r>
      <w:r>
        <w:lastRenderedPageBreak/>
        <w:t xml:space="preserve">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variancie – pri 28 B veľkosti</w:t>
      </w:r>
      <w:r w:rsidR="002C7871">
        <w:t xml:space="preserve"> Python</w:t>
      </w:r>
      <w:r w:rsidR="00BA2DD1">
        <w:t xml:space="preserve"> </w:t>
      </w:r>
      <w:proofErr w:type="spellStart"/>
      <w:r w:rsidR="00BA2DD1">
        <w:t>integer</w:t>
      </w:r>
      <w:proofErr w:type="spellEnd"/>
      <w:r w:rsidR="00BA2DD1">
        <w:t xml:space="preserve"> to je 125 GB dát pre celú maticu </w:t>
      </w:r>
      <w:proofErr w:type="spellStart"/>
      <w:r w:rsidR="00BA2DD1">
        <w:t>datasetu</w:t>
      </w:r>
      <w:proofErr w:type="spellEnd"/>
      <w:r w:rsidR="00BA2DD1">
        <w:t>. 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Variancia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lastRenderedPageBreak/>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 nám ostalo 5567 atribútov v druhej skupine a 766 v </w:t>
      </w:r>
      <w:r w:rsidR="00BE6E61">
        <w:t>tretej</w:t>
      </w:r>
      <w:r w:rsidR="00F1435E">
        <w:t xml:space="preserve"> skupine. </w:t>
      </w:r>
    </w:p>
    <w:p w:rsidR="00C3726E" w:rsidRDefault="00C3726E" w:rsidP="00525405">
      <w:pPr>
        <w:pStyle w:val="ZPNormalnyText"/>
        <w:ind w:firstLine="432"/>
      </w:pPr>
    </w:p>
    <w:p w:rsidR="00D8552C" w:rsidRDefault="00D8552C" w:rsidP="00D8552C">
      <w:pPr>
        <w:pStyle w:val="ZPPodNadpis3urovenTimesNewRoman"/>
      </w:pPr>
      <w:bookmarkStart w:id="40" w:name="_Toc24731250"/>
      <w:r>
        <w:t>Druhý</w:t>
      </w:r>
      <w:r w:rsidR="00C15EB7">
        <w:t xml:space="preserve"> a tretí</w:t>
      </w:r>
      <w:r>
        <w:t xml:space="preserve"> dataset</w:t>
      </w:r>
      <w:bookmarkEnd w:id="40"/>
    </w:p>
    <w:p w:rsidR="00D8552C" w:rsidRDefault="00BC1693" w:rsidP="00525405">
      <w:pPr>
        <w:pStyle w:val="ZPNormalnyText"/>
        <w:ind w:firstLine="432"/>
      </w:pPr>
      <w:r>
        <w:t>Podobný text</w:t>
      </w:r>
      <w:r w:rsidR="00866BAE">
        <w:t xml:space="preserve"> ako v predošlej podkapitole</w:t>
      </w:r>
      <w:r>
        <w:t>, doplním neskôr</w:t>
      </w:r>
    </w:p>
    <w:p w:rsidR="003E4915" w:rsidRDefault="003E4915" w:rsidP="00525405">
      <w:pPr>
        <w:pStyle w:val="ZPNormalnyText"/>
        <w:ind w:firstLine="432"/>
      </w:pPr>
    </w:p>
    <w:p w:rsidR="00C3726E" w:rsidRDefault="00C3726E" w:rsidP="00C3726E">
      <w:pPr>
        <w:pStyle w:val="ZPPodNadpisKapitolyTimesNewRoman"/>
      </w:pPr>
      <w:bookmarkStart w:id="41" w:name="_Toc24731251"/>
      <w:r>
        <w:t>Selekcia atribútov</w:t>
      </w:r>
      <w:bookmarkEnd w:id="41"/>
    </w:p>
    <w:p w:rsidR="007A2453" w:rsidRDefault="007A2453" w:rsidP="007A2453">
      <w:pPr>
        <w:pStyle w:val="ZPPodNadpis3urovenTimesNewRoman"/>
      </w:pPr>
      <w:bookmarkStart w:id="42" w:name="_Toc24731252"/>
      <w:r>
        <w:t>Prvotná selekcia</w:t>
      </w:r>
      <w:r w:rsidR="000B0645">
        <w:t xml:space="preserve"> a predspracovanie</w:t>
      </w:r>
      <w:bookmarkEnd w:id="42"/>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datasete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3" w:name="_Hlk24574516"/>
      <w:r w:rsidR="00F80374">
        <w:t>stratifikovanú</w:t>
      </w:r>
      <w:r w:rsidR="00E93244">
        <w:t xml:space="preserve"> 10-fold kros-validáciu sme to zmenili</w:t>
      </w:r>
      <w:r w:rsidR="00A62C83">
        <w:t xml:space="preserve">. </w:t>
      </w:r>
      <w:r w:rsidR="00F80374">
        <w:t xml:space="preserve">Stratifikácia zachováva pomer tried, </w:t>
      </w:r>
      <w:r w:rsidR="00F80374">
        <w:lastRenderedPageBreak/>
        <w:t xml:space="preserve">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3"/>
      <w:r w:rsidR="00A62C83">
        <w:t xml:space="preserve">sme rozhodli, že aspoň 10 prvkov musí mať nenulovú hodnotu aby atribút prešiel cez DF. </w:t>
      </w:r>
      <w:r w:rsidR="00A2142A">
        <w:t xml:space="preserve">V druhom datasete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X vzoriek, prah </w:t>
      </w:r>
      <w:r w:rsidR="000D2C51">
        <w:t>bol Y //TODO dopíš.</w:t>
      </w:r>
    </w:p>
    <w:p w:rsidR="00C3726E" w:rsidRDefault="00E14B6B" w:rsidP="00525405">
      <w:pPr>
        <w:pStyle w:val="ZPNormalnyText"/>
        <w:ind w:firstLine="432"/>
      </w:pPr>
      <w:r>
        <w:t>Keďže v niektorých skupinách bolo príliš veľa atribútov tak sme chceli počet zmenšiť už teraz v prvom kroku. Preto sme pre skupiny v ktorých je nad 100 000 atribútov za hranicu určili 20 pre prvý dataset</w:t>
      </w:r>
      <w:r w:rsidR="000D2C51">
        <w:t>,</w:t>
      </w:r>
      <w:r>
        <w:t> 25 pre druhý</w:t>
      </w:r>
      <w:r w:rsidR="000D2C51">
        <w:t xml:space="preserve"> a X pre tretí //TODO dopíš</w:t>
      </w:r>
      <w:r>
        <w:t>. Okrem toho sme vylúčili v týchto skupinách aj prvky ktoré v takmer celom datasete nemali nulovú hodnotu</w:t>
      </w:r>
      <w:r w:rsidR="00497468">
        <w:t xml:space="preserve"> – aspoň 950 vzoriek v prvom datasete</w:t>
      </w:r>
      <w:r w:rsidR="00D03A1D">
        <w:t>,</w:t>
      </w:r>
      <w:r w:rsidR="00497468">
        <w:t> 1540 v</w:t>
      </w:r>
      <w:r w:rsidR="00D03A1D">
        <w:t> </w:t>
      </w:r>
      <w:r w:rsidR="00497468">
        <w:t>druhom</w:t>
      </w:r>
      <w:r w:rsidR="00D03A1D">
        <w:t xml:space="preserve"> a X v treťom //TODO dopíš</w:t>
      </w:r>
      <w:r>
        <w:t>.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selekcia pomocou nízkej variancie, stále počas extrakcie. Prahy variancie,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varianciou pri nejakej skupine, tak to spomíname pri extrakcii aj s dôvodom.</w:t>
      </w:r>
      <w:r w:rsidR="00D923E8">
        <w:t xml:space="preserve"> </w:t>
      </w:r>
      <w:r w:rsidR="009953B3">
        <w:t>Väčšinou sme pri príliš malých skupinách nerobili DF, len varianciu.</w:t>
      </w:r>
      <w:r w:rsidR="00174188">
        <w:t xml:space="preserve"> Hlavný cieľ prvotnej selekcie je redukovať počet atribútov a preto sa sústredíme na hlavne veľké skupiny. Jadro 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w:t>
      </w:r>
      <w:r w:rsidR="00BB2223">
        <w:rPr>
          <w:szCs w:val="24"/>
        </w:rPr>
        <w:lastRenderedPageBreak/>
        <w:t>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r w:rsidR="001F11DC">
        <w:t>P</w:t>
      </w:r>
      <w:r>
        <w:t xml:space="preserve">ython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r w:rsidR="00166DD7">
        <w:rPr>
          <w:szCs w:val="24"/>
        </w:rPr>
        <w:t xml:space="preserve">Python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varianciou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varianciu.</w:t>
      </w:r>
    </w:p>
    <w:p w:rsidR="009A213C" w:rsidRPr="009A213C" w:rsidRDefault="009A213C" w:rsidP="009A213C">
      <w:pPr>
        <w:pStyle w:val="ZPNormalnyText"/>
        <w:ind w:firstLine="432"/>
        <w:rPr>
          <w:szCs w:val="24"/>
        </w:rPr>
      </w:pPr>
      <w:r>
        <w:rPr>
          <w:szCs w:val="24"/>
        </w:rPr>
        <w:lastRenderedPageBreak/>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4" w:name="_Toc24731253"/>
      <w:r>
        <w:t>Výber metód</w:t>
      </w:r>
      <w:bookmarkEnd w:id="44"/>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313343"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 xml:space="preserve">), potom ohodnotenie atribútov pre </w:t>
      </w:r>
      <w:proofErr w:type="spellStart"/>
      <w:r>
        <w:t>CatBoost</w:t>
      </w:r>
      <w:proofErr w:type="spellEnd"/>
      <w:r>
        <w:t xml:space="preserve">, </w:t>
      </w:r>
      <w:proofErr w:type="spellStart"/>
      <w:r>
        <w:t>RandomForestClassifier</w:t>
      </w:r>
      <w:proofErr w:type="spellEnd"/>
      <w:r>
        <w:t xml:space="preserve"> (RFC) s </w:t>
      </w:r>
      <w:proofErr w:type="spellStart"/>
      <w:r>
        <w:t>RegularizedForest</w:t>
      </w:r>
      <w:proofErr w:type="spellEnd"/>
      <w:r>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dataset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lastRenderedPageBreak/>
        <w:t xml:space="preserve">Na prvom datasete sme porovnali metódy na presnosť. </w:t>
      </w:r>
      <w:r>
        <w:rPr>
          <w:szCs w:val="24"/>
        </w:rPr>
        <w:t>Z 5567 atribútov v druhej skupine každý algoritmus</w:t>
      </w:r>
      <w:r w:rsidR="00B06770">
        <w:rPr>
          <w:szCs w:val="24"/>
        </w:rPr>
        <w:t xml:space="preserve"> </w:t>
      </w:r>
      <w:r w:rsidR="00133339">
        <w:rPr>
          <w:szCs w:val="24"/>
        </w:rPr>
        <w:t>ktorý sme chceli použiť na celý dataset</w:t>
      </w:r>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dataset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 xml:space="preserve">Na tretej skupine atribútov (766) sme zase vyskúšali pomalšie metódy. Tiež mali vybrať 10% (76) a na rovnakých klasifikáciách sme porovnali výsledky. Pre porovnanie </w:t>
      </w:r>
      <w:r>
        <w:lastRenderedPageBreak/>
        <w:t>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dataset. Pre prvý dataset nám vyšlo 79 atribútov. //TODO  </w:t>
      </w:r>
      <w:proofErr w:type="spellStart"/>
      <w:r>
        <w:t>doplni</w:t>
      </w:r>
      <w:proofErr w:type="spellEnd"/>
      <w:r>
        <w:t xml:space="preserve"> pre ostatné.</w:t>
      </w:r>
      <w:r w:rsidR="00B861F3">
        <w:t xml:space="preserve"> Tento počet atribútov potom selektujeme na všetkých troch skupinách.</w:t>
      </w:r>
    </w:p>
    <w:p w:rsidR="00ED5C49" w:rsidRDefault="00ED5C49" w:rsidP="00803D9E">
      <w:pPr>
        <w:ind w:firstLine="576"/>
      </w:pPr>
      <w:r>
        <w:t xml:space="preserve">Pri druhom a treťom datasete sme robili len rýchle selekcie. Najprv sme zistili na troch skupinách atribútov ktoré </w:t>
      </w:r>
      <w:proofErr w:type="spellStart"/>
      <w:r>
        <w:t>labels</w:t>
      </w:r>
      <w:proofErr w:type="spellEnd"/>
      <w:r>
        <w:t xml:space="preserve"> sú lepšie (</w:t>
      </w:r>
      <w:proofErr w:type="spellStart"/>
      <w:r>
        <w:t>klastrované</w:t>
      </w:r>
      <w:proofErr w:type="spellEnd"/>
      <w:r>
        <w:t xml:space="preserve"> alebo </w:t>
      </w:r>
      <w:proofErr w:type="spellStart"/>
      <w:r>
        <w:t>splitované</w:t>
      </w:r>
      <w:proofErr w:type="spellEnd"/>
      <w:r>
        <w:t xml:space="preserve">) a na tých </w:t>
      </w:r>
      <w:proofErr w:type="spellStart"/>
      <w:r>
        <w:t>labels</w:t>
      </w:r>
      <w:proofErr w:type="spellEnd"/>
      <w:r>
        <w:t xml:space="preserve"> sme urobili selekciu a klasifikáciu.</w:t>
      </w:r>
      <w:r w:rsidR="005D36C3">
        <w:t xml:space="preserve"> Pomalé metódy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5" w:name="_Toc24731254"/>
      <w:r>
        <w:t>Klasifikácia a výsledky</w:t>
      </w:r>
      <w:bookmarkEnd w:id="45"/>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datasete,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CPU, len na GPU. Keďže vyžadujú </w:t>
      </w:r>
      <w:proofErr w:type="spellStart"/>
      <w:r w:rsidR="00B70B79">
        <w:t>Nvidia</w:t>
      </w:r>
      <w:proofErr w:type="spellEnd"/>
      <w:r w:rsidR="00B70B79">
        <w:t xml:space="preserve"> grafickú kartu a my máme AMD tak sme ho </w:t>
      </w:r>
      <w:r w:rsidR="00B70B79">
        <w:lastRenderedPageBreak/>
        <w:t>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6" w:name="_Toc24731255"/>
      <w:r>
        <w:t>Výber metód</w:t>
      </w:r>
      <w:bookmarkEnd w:id="46"/>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lastRenderedPageBreak/>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datasete tak zo stromov ju zvládlo len RFC, tak sme ho nechali, nech máme stromový algoritmus na celý dataset.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dataset sme použil</w:t>
      </w:r>
      <w:r w:rsidR="00547EDE">
        <w:t>i</w:t>
      </w:r>
      <w:r w:rsidR="00D81BB2">
        <w:t xml:space="preserve"> len </w:t>
      </w:r>
      <w:proofErr w:type="spellStart"/>
      <w:r w:rsidR="00D81BB2">
        <w:t>linearSVC</w:t>
      </w:r>
      <w:proofErr w:type="spellEnd"/>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7" w:name="_Toc24731256"/>
      <w:r>
        <w:lastRenderedPageBreak/>
        <w:t>Analýza výsledkov</w:t>
      </w:r>
      <w:bookmarkEnd w:id="47"/>
    </w:p>
    <w:p w:rsidR="00FD3408" w:rsidRDefault="00D77C07" w:rsidP="00187B26">
      <w:pPr>
        <w:pStyle w:val="ZPNormalnyText"/>
        <w:rPr>
          <w:highlight w:val="lightGray"/>
        </w:rPr>
      </w:pPr>
      <w:r>
        <w:t>Zatiaľ tu mám len otázky ktoré chcem zodpovedať keď budem mať všetky výsledky.</w:t>
      </w:r>
      <w:r w:rsidR="00187B26">
        <w:rPr>
          <w:highlight w:val="lightGray"/>
        </w:rPr>
        <w:t xml:space="preserve"> </w:t>
      </w:r>
    </w:p>
    <w:p w:rsidR="00402B05" w:rsidRDefault="00402B05" w:rsidP="00187B26">
      <w:pPr>
        <w:pStyle w:val="ZPNormalnyText"/>
        <w:rPr>
          <w:highlight w:val="lightGray"/>
        </w:rPr>
      </w:pPr>
    </w:p>
    <w:p w:rsidR="00FD3408" w:rsidRDefault="00BB474E" w:rsidP="00FD3408">
      <w:pPr>
        <w:pStyle w:val="ZPPodNadpisKapitolyTimesNewRoman"/>
      </w:pPr>
      <w:bookmarkStart w:id="48" w:name="_Toc24731257"/>
      <w:r>
        <w:t>Prvý dataset</w:t>
      </w:r>
      <w:bookmarkEnd w:id="48"/>
    </w:p>
    <w:p w:rsidR="00A974BC" w:rsidRDefault="0081476D" w:rsidP="00187B26">
      <w:pPr>
        <w:pStyle w:val="ZPNormalnyText"/>
      </w:pPr>
      <w:r>
        <w:t>Mala druhá a tretia skupina atribútov porovnateľné výsledky klasifikácie so všetkými atribútmi? Vybral FCBF dobrý počet atribútov (pomer počtu a výsledku)</w:t>
      </w:r>
      <w:r w:rsidR="00F8260F">
        <w:t>?</w:t>
      </w:r>
      <w:r w:rsidR="009C64CC">
        <w:t xml:space="preserve"> Aký počet atribútov mal najlepšie výsledky?</w:t>
      </w:r>
      <w:r w:rsidR="00F8260F">
        <w:t xml:space="preserve"> Sú </w:t>
      </w:r>
      <w:proofErr w:type="spellStart"/>
      <w:r w:rsidR="00F8260F">
        <w:t>embedded</w:t>
      </w:r>
      <w:proofErr w:type="spellEnd"/>
      <w:r w:rsidR="00F8260F">
        <w:t xml:space="preserve"> metódy dobré len na vlastnom </w:t>
      </w:r>
      <w:proofErr w:type="spellStart"/>
      <w:r w:rsidR="00F8260F">
        <w:t>klasifikátore</w:t>
      </w:r>
      <w:proofErr w:type="spellEnd"/>
      <w:r w:rsidR="00F8260F">
        <w:t>?</w:t>
      </w:r>
      <w:r w:rsidR="00494DB6">
        <w:t xml:space="preserve"> </w:t>
      </w:r>
    </w:p>
    <w:p w:rsidR="00FD3408" w:rsidRDefault="00494DB6" w:rsidP="00187B26">
      <w:pPr>
        <w:pStyle w:val="ZPNormalnyText"/>
        <w:rPr>
          <w:highlight w:val="lightGray"/>
        </w:rPr>
      </w:pPr>
      <w:r>
        <w:t>Ktoré metódy selekcie vylepšili pôvodné skóre? Ktoré z nich boli konzistentné (pre rôzne počty atribútov a rôzne metódy selekcie)?</w:t>
      </w:r>
      <w:r w:rsidR="00A974BC">
        <w:t xml:space="preserve"> Do ktorej skupiny patrili (rýchle, pomalé, </w:t>
      </w:r>
      <w:proofErr w:type="spellStart"/>
      <w:r w:rsidR="00A974BC">
        <w:t>embedded</w:t>
      </w:r>
      <w:proofErr w:type="spellEnd"/>
      <w:r w:rsidR="00A974BC">
        <w:t>)</w:t>
      </w:r>
      <w:r w:rsidR="009C64CC">
        <w:t>? Pre aký počet atribútov mali najlepšie skóre</w:t>
      </w:r>
      <w:r w:rsidR="002C4720">
        <w:t>?</w:t>
      </w:r>
      <w:r w:rsidR="006A22A3">
        <w:t xml:space="preserve"> Boli niektoré z týchto metód úspešnejšie pri jednom </w:t>
      </w:r>
      <w:proofErr w:type="spellStart"/>
      <w:r w:rsidR="006A22A3">
        <w:t>labelingu</w:t>
      </w:r>
      <w:proofErr w:type="spellEnd"/>
      <w:r w:rsidR="006A22A3">
        <w:t xml:space="preserve"> (len prvý dataset)?</w:t>
      </w:r>
      <w:r w:rsidR="00DF5B51">
        <w:t xml:space="preserve"> Aké atribúty vyberali?</w:t>
      </w:r>
      <w:r w:rsidR="00014214">
        <w:t xml:space="preserve"> Ktoré skupiny atribútov sa vyskytli v najväčšom počte úspešných selekcií?</w:t>
      </w:r>
    </w:p>
    <w:p w:rsidR="00A76CF7" w:rsidRDefault="00A76CF7" w:rsidP="00187B26">
      <w:pPr>
        <w:pStyle w:val="ZPNormalnyText"/>
        <w:rPr>
          <w:highlight w:val="lightGray"/>
        </w:rPr>
      </w:pPr>
    </w:p>
    <w:p w:rsidR="00A76CF7" w:rsidRDefault="00A76CF7" w:rsidP="00A76CF7">
      <w:pPr>
        <w:pStyle w:val="ZPPodNadpisKapitolyTimesNewRoman"/>
      </w:pPr>
      <w:bookmarkStart w:id="49" w:name="_Toc24731258"/>
      <w:r>
        <w:t>Druhý dataset</w:t>
      </w:r>
      <w:bookmarkEnd w:id="49"/>
    </w:p>
    <w:p w:rsidR="00A76CF7" w:rsidRDefault="000F6CC6" w:rsidP="00A76CF7">
      <w:pPr>
        <w:pStyle w:val="ZPNormalnyText"/>
      </w:pPr>
      <w:r>
        <w:t>Rovnaké otázky ako v predošlom.</w:t>
      </w:r>
    </w:p>
    <w:p w:rsidR="00A76CF7" w:rsidRDefault="00A76CF7" w:rsidP="00A76CF7">
      <w:pPr>
        <w:pStyle w:val="ZPNormalnyText"/>
        <w:rPr>
          <w:highlight w:val="lightGray"/>
        </w:rPr>
      </w:pPr>
      <w:r>
        <w:rPr>
          <w:highlight w:val="lightGray"/>
        </w:rPr>
        <w:t xml:space="preserve">  </w:t>
      </w:r>
    </w:p>
    <w:p w:rsidR="00A76CF7" w:rsidRDefault="00A76CF7" w:rsidP="00A76CF7">
      <w:pPr>
        <w:pStyle w:val="ZPPodNadpisKapitolyTimesNewRoman"/>
      </w:pPr>
      <w:bookmarkStart w:id="50" w:name="_Toc24731259"/>
      <w:r>
        <w:t>Tretí dataset</w:t>
      </w:r>
      <w:bookmarkEnd w:id="50"/>
    </w:p>
    <w:p w:rsidR="00A76CF7" w:rsidRDefault="003C1058" w:rsidP="00A76CF7">
      <w:pPr>
        <w:pStyle w:val="ZPNormalnyText"/>
        <w:rPr>
          <w:highlight w:val="lightGray"/>
        </w:rPr>
      </w:pPr>
      <w:r>
        <w:t>Rovnaké otázky ako v predošlom.</w:t>
      </w:r>
    </w:p>
    <w:p w:rsidR="00402B05" w:rsidRPr="00187B26" w:rsidRDefault="00402B05" w:rsidP="00187B26">
      <w:pPr>
        <w:pStyle w:val="ZPNormalnyText"/>
        <w:rPr>
          <w:highlight w:val="lightGray"/>
        </w:rPr>
      </w:pPr>
    </w:p>
    <w:p w:rsidR="00FD3408" w:rsidRDefault="00FC3759" w:rsidP="00FD3408">
      <w:pPr>
        <w:pStyle w:val="ZPPodNadpisKapitolyTimesNewRoman"/>
      </w:pPr>
      <w:bookmarkStart w:id="51" w:name="_Toc24731260"/>
      <w:r>
        <w:t>Globálne pozorovani</w:t>
      </w:r>
      <w:r w:rsidR="00DF759E">
        <w:t>a</w:t>
      </w:r>
      <w:bookmarkEnd w:id="51"/>
    </w:p>
    <w:p w:rsidR="00FD3408" w:rsidRDefault="00B06279" w:rsidP="00187B26">
      <w:pPr>
        <w:pStyle w:val="ZPNormalnyText"/>
        <w:rPr>
          <w:highlight w:val="lightGray"/>
        </w:rPr>
      </w:pPr>
      <w:r>
        <w:t>Boli rozdiely medzi najlepšími me</w:t>
      </w:r>
      <w:r w:rsidR="008E7B21">
        <w:t xml:space="preserve">tódami selekcie medzi rôznymi </w:t>
      </w:r>
      <w:proofErr w:type="spellStart"/>
      <w:r w:rsidR="008E7B21">
        <w:t>datasetmi</w:t>
      </w:r>
      <w:proofErr w:type="spellEnd"/>
      <w:r w:rsidR="008E7B21">
        <w:t xml:space="preserve">? Bol v každom datasete lepší </w:t>
      </w:r>
      <w:proofErr w:type="spellStart"/>
      <w:r w:rsidR="008E7B21">
        <w:t>labeling</w:t>
      </w:r>
      <w:proofErr w:type="spellEnd"/>
      <w:r w:rsidR="008E7B21">
        <w:t xml:space="preserve"> cez </w:t>
      </w:r>
      <w:proofErr w:type="spellStart"/>
      <w:r w:rsidR="008E7B21">
        <w:t>klastrovanie</w:t>
      </w:r>
      <w:proofErr w:type="spellEnd"/>
      <w:r w:rsidR="008E7B21">
        <w:t>?</w:t>
      </w:r>
      <w:r w:rsidR="00185DF7">
        <w:t xml:space="preserve"> Vyberali</w:t>
      </w:r>
      <w:r w:rsidR="00421CCF">
        <w:t xml:space="preserve"> jednotlivé</w:t>
      </w:r>
      <w:r w:rsidR="00185DF7">
        <w:t xml:space="preserve"> najlepšie selekcie atribúty z rovnakých skupín vo všetkých </w:t>
      </w:r>
      <w:proofErr w:type="spellStart"/>
      <w:r w:rsidR="00185DF7">
        <w:t>datasetoch</w:t>
      </w:r>
      <w:proofErr w:type="spellEnd"/>
      <w:r w:rsidR="00185DF7">
        <w:t>? Ak nie, ktoré atribúty sa pridali medzi najlepšie a ktoré vypadli?</w:t>
      </w:r>
    </w:p>
    <w:p w:rsidR="00402B05" w:rsidRPr="00187B26" w:rsidRDefault="00402B05" w:rsidP="00187B26">
      <w:pPr>
        <w:pStyle w:val="ZPNormalnyText"/>
        <w:rPr>
          <w:highlight w:val="lightGray"/>
        </w:rPr>
      </w:pPr>
    </w:p>
    <w:p w:rsidR="00FD3408" w:rsidRDefault="00FD3408" w:rsidP="00353C54">
      <w:pPr>
        <w:pStyle w:val="ZPNormalnyText"/>
      </w:pPr>
    </w:p>
    <w:p w:rsidR="00A954FF" w:rsidRDefault="00A954FF" w:rsidP="00C861A1">
      <w:pPr>
        <w:pStyle w:val="ZPNadpisKapitolyTimesNewRoman"/>
        <w:numPr>
          <w:ilvl w:val="0"/>
          <w:numId w:val="0"/>
        </w:numPr>
        <w:ind w:left="432" w:hanging="432"/>
      </w:pPr>
      <w:bookmarkStart w:id="52" w:name="_Toc224306955"/>
      <w:bookmarkStart w:id="53" w:name="_Toc102191192"/>
      <w:bookmarkStart w:id="54" w:name="_Toc24731261"/>
      <w:r>
        <w:lastRenderedPageBreak/>
        <w:t>Záver</w:t>
      </w:r>
      <w:bookmarkEnd w:id="52"/>
      <w:bookmarkEnd w:id="53"/>
      <w:bookmarkEnd w:id="54"/>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5" w:name="_Toc224306956"/>
      <w:bookmarkStart w:id="56" w:name="_Toc102191193"/>
      <w:bookmarkStart w:id="57" w:name="_Toc24731262"/>
      <w:r>
        <w:rPr>
          <w:rFonts w:ascii="Times New Roman" w:hAnsi="Times New Roman"/>
        </w:rPr>
        <w:lastRenderedPageBreak/>
        <w:t>Zoznam použitej literatúry</w:t>
      </w:r>
      <w:bookmarkEnd w:id="55"/>
      <w:bookmarkEnd w:id="56"/>
      <w:bookmarkEnd w:id="57"/>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dataset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dataset.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8" w:name="_Toc224306957"/>
      <w:bookmarkStart w:id="59" w:name="_Toc102191194"/>
      <w:bookmarkStart w:id="60" w:name="_Toc24731263"/>
      <w:r>
        <w:rPr>
          <w:rFonts w:ascii="Times New Roman" w:hAnsi="Times New Roman"/>
        </w:rPr>
        <w:lastRenderedPageBreak/>
        <w:t>Prílohy</w:t>
      </w:r>
      <w:bookmarkEnd w:id="58"/>
      <w:bookmarkEnd w:id="59"/>
      <w:bookmarkEnd w:id="60"/>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1" w:name="_Ref23353888"/>
      <w:r>
        <w:t>Podobné práce</w:t>
      </w:r>
      <w:bookmarkEnd w:id="61"/>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 xml:space="preserve">Výsledky prvého </w:t>
      </w:r>
      <w:proofErr w:type="spellStart"/>
      <w:r>
        <w:t>datasetu</w:t>
      </w:r>
      <w:proofErr w:type="spellEnd"/>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2" w:name="_Toc24731264"/>
      <w:r>
        <w:rPr>
          <w:rFonts w:ascii="Times New Roman" w:hAnsi="Times New Roman"/>
        </w:rPr>
        <w:lastRenderedPageBreak/>
        <w:t xml:space="preserve">Príloha B – </w:t>
      </w:r>
      <w:r w:rsidR="0063276C">
        <w:rPr>
          <w:rFonts w:ascii="Times New Roman" w:hAnsi="Times New Roman"/>
        </w:rPr>
        <w:t>práce o klasifikácii malvéru</w:t>
      </w:r>
      <w:bookmarkEnd w:id="62"/>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opcode,  metadata,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3" w:name="_Toc24731265"/>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3"/>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4" w:name="_Toc24731266"/>
      <w:r>
        <w:rPr>
          <w:rFonts w:ascii="Times New Roman" w:hAnsi="Times New Roman"/>
        </w:rPr>
        <w:lastRenderedPageBreak/>
        <w:t xml:space="preserve">Príloha D – výsledky prvého </w:t>
      </w:r>
      <w:proofErr w:type="spellStart"/>
      <w:r>
        <w:rPr>
          <w:rFonts w:ascii="Times New Roman" w:hAnsi="Times New Roman"/>
        </w:rPr>
        <w:t>datasetu</w:t>
      </w:r>
      <w:bookmarkEnd w:id="64"/>
      <w:proofErr w:type="spellEnd"/>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131529">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131529">
        <w:rPr>
          <w:noProof/>
          <w:sz w:val="24"/>
          <w:szCs w:val="24"/>
        </w:rPr>
        <w:t>2</w:t>
      </w:r>
      <w:r w:rsidRPr="00A92E3F">
        <w:rPr>
          <w:sz w:val="24"/>
          <w:szCs w:val="24"/>
        </w:rPr>
        <w:fldChar w:fldCharType="end"/>
      </w:r>
      <w:r w:rsidRPr="00A92E3F">
        <w:rPr>
          <w:sz w:val="24"/>
          <w:szCs w:val="24"/>
        </w:rPr>
        <w:t xml:space="preserve"> časy metód selekcie pri výbere 500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DC3D14" w:rsidP="00A612E0">
            <w:pPr>
              <w:pStyle w:val="ZPNormalnyText"/>
              <w:ind w:firstLine="0"/>
            </w:pPr>
            <w:r w:rsidRPr="00DC3D14">
              <w:t>0:00:02.469151</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DC3D14" w:rsidP="00A612E0">
            <w:pPr>
              <w:pStyle w:val="ZPNormalnyText"/>
              <w:ind w:firstLine="0"/>
            </w:pPr>
            <w:r w:rsidRPr="00DC3D14">
              <w:t>0:04:31.192547</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DC3D14" w:rsidP="00A612E0">
            <w:pPr>
              <w:pStyle w:val="ZPNormalnyText"/>
              <w:ind w:firstLine="0"/>
            </w:pPr>
            <w:r w:rsidRPr="00DC3D14">
              <w:t>0:00:04.812868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DC3D14" w:rsidP="00A612E0">
            <w:pPr>
              <w:pStyle w:val="ZPNormalnyText"/>
              <w:ind w:firstLine="0"/>
            </w:pPr>
            <w:r w:rsidRPr="00DC3D14">
              <w:t>0:30:33.937980</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DC3D14" w:rsidP="00A612E0">
            <w:pPr>
              <w:pStyle w:val="ZPNormalnyText"/>
              <w:ind w:firstLine="0"/>
            </w:pPr>
            <w:r w:rsidRPr="00DC3D14">
              <w:t>0:00:25.455066</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DC3D14" w:rsidP="00A612E0">
            <w:pPr>
              <w:pStyle w:val="ZPNormalnyText"/>
              <w:ind w:firstLine="0"/>
            </w:pPr>
            <w:r w:rsidRPr="00DC3D14">
              <w:t>0:04:30.895651</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DC3D14" w:rsidP="00A612E0">
            <w:pPr>
              <w:pStyle w:val="ZPNormalnyText"/>
              <w:ind w:firstLine="0"/>
            </w:pPr>
            <w:r w:rsidRPr="00DC3D14">
              <w:t>0:38:25.074741</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DC3D14" w:rsidP="00A612E0">
            <w:pPr>
              <w:pStyle w:val="ZPNormalnyText"/>
              <w:ind w:firstLine="0"/>
            </w:pPr>
            <w:r w:rsidRPr="00DC3D14">
              <w:t>0:11:54.963856</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DC3D14" w:rsidP="00A612E0">
            <w:pPr>
              <w:pStyle w:val="ZPNormalnyText"/>
              <w:ind w:firstLine="0"/>
            </w:pPr>
            <w:r w:rsidRPr="00DC3D14">
              <w:t>0:18:41.851148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DC3D14" w:rsidP="00A612E0">
            <w:pPr>
              <w:pStyle w:val="ZPNormalnyText"/>
              <w:ind w:firstLine="0"/>
            </w:pPr>
            <w:r w:rsidRPr="00DC3D14">
              <w:t>0:18:33.153848</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DC3D14" w:rsidP="00A612E0">
            <w:pPr>
              <w:pStyle w:val="ZPNormalnyText"/>
              <w:ind w:firstLine="0"/>
            </w:pPr>
            <w:r w:rsidRPr="00DC3D14">
              <w:t>0:18:33.181851</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DC3D14" w:rsidP="00A612E0">
            <w:pPr>
              <w:pStyle w:val="ZPNormalnyText"/>
              <w:ind w:firstLine="0"/>
            </w:pPr>
            <w:r w:rsidRPr="00DC3D14">
              <w:t>0:19:08.409007</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DC3D14" w:rsidP="00A612E0">
            <w:pPr>
              <w:pStyle w:val="ZPNormalnyText"/>
              <w:ind w:firstLine="0"/>
            </w:pPr>
            <w:r w:rsidRPr="00DC3D14">
              <w:t>0:00:09.469471</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DC3D14" w:rsidP="00A612E0">
            <w:pPr>
              <w:pStyle w:val="ZPNormalnyText"/>
              <w:ind w:firstLine="0"/>
            </w:pPr>
            <w:r w:rsidRPr="00DC3D14">
              <w:t>0:03:16.405594</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DC3D14" w:rsidP="00A612E0">
            <w:pPr>
              <w:pStyle w:val="ZPNormalnyText"/>
              <w:ind w:firstLine="0"/>
            </w:pPr>
            <w:r w:rsidRPr="00DC3D14">
              <w:t>0:04:12.613009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DC3D14" w:rsidP="00A612E0">
            <w:pPr>
              <w:pStyle w:val="ZPNormalnyText"/>
              <w:ind w:firstLine="0"/>
            </w:pPr>
            <w:r w:rsidRPr="00DC3D14">
              <w:t>0:00:47.244694</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DC3D14" w:rsidP="00A612E0">
            <w:pPr>
              <w:pStyle w:val="ZPNormalnyText"/>
              <w:ind w:firstLine="0"/>
            </w:pPr>
            <w:r w:rsidRPr="00DC3D14">
              <w:t>0:02:44.965700</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DC3D14" w:rsidP="00A612E0">
            <w:pPr>
              <w:pStyle w:val="ZPNormalnyText"/>
              <w:ind w:firstLine="0"/>
            </w:pPr>
            <w:r w:rsidRPr="00DC3D14">
              <w:t>0:05:44.800013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131529">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EB1E09" w:rsidRDefault="00EB1E09">
      <w:pPr>
        <w:rPr>
          <w:szCs w:val="20"/>
        </w:rPr>
      </w:pPr>
    </w:p>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131529">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0" w:type="auto"/>
        <w:tblLook w:val="04A0" w:firstRow="1" w:lastRow="0" w:firstColumn="1" w:lastColumn="0" w:noHBand="0" w:noVBand="1"/>
      </w:tblPr>
      <w:tblGrid>
        <w:gridCol w:w="1698"/>
        <w:gridCol w:w="1698"/>
        <w:gridCol w:w="1699"/>
        <w:gridCol w:w="1699"/>
        <w:gridCol w:w="1699"/>
      </w:tblGrid>
      <w:tr w:rsidR="00E47A6B" w:rsidTr="00E47A6B">
        <w:tc>
          <w:tcPr>
            <w:tcW w:w="1698" w:type="dxa"/>
          </w:tcPr>
          <w:p w:rsidR="00E47A6B" w:rsidRDefault="00E47A6B" w:rsidP="00E47A6B">
            <w:pPr>
              <w:pStyle w:val="ZPNormalnyText"/>
              <w:ind w:firstLine="0"/>
            </w:pPr>
            <w:r>
              <w:t>Počet atribútov</w:t>
            </w:r>
          </w:p>
        </w:tc>
        <w:tc>
          <w:tcPr>
            <w:tcW w:w="1698" w:type="dxa"/>
          </w:tcPr>
          <w:p w:rsidR="00E47A6B" w:rsidRDefault="00E47A6B" w:rsidP="00E47A6B">
            <w:pPr>
              <w:pStyle w:val="ZPNormalnyText"/>
              <w:ind w:firstLine="0"/>
            </w:pPr>
            <w:r>
              <w:t>Stromy min.</w:t>
            </w:r>
          </w:p>
        </w:tc>
        <w:tc>
          <w:tcPr>
            <w:tcW w:w="1699" w:type="dxa"/>
          </w:tcPr>
          <w:p w:rsidR="00E47A6B" w:rsidRDefault="00E47A6B" w:rsidP="00E47A6B">
            <w:pPr>
              <w:pStyle w:val="ZPNormalnyText"/>
              <w:ind w:firstLine="0"/>
            </w:pPr>
            <w:r>
              <w:t>Stromy max.</w:t>
            </w:r>
          </w:p>
        </w:tc>
        <w:tc>
          <w:tcPr>
            <w:tcW w:w="1699" w:type="dxa"/>
          </w:tcPr>
          <w:p w:rsidR="00E47A6B" w:rsidRDefault="00E47A6B" w:rsidP="00E47A6B">
            <w:pPr>
              <w:pStyle w:val="ZPNormalnyText"/>
              <w:ind w:firstLine="0"/>
            </w:pPr>
            <w:r>
              <w:t>SVM min.</w:t>
            </w:r>
          </w:p>
        </w:tc>
        <w:tc>
          <w:tcPr>
            <w:tcW w:w="1699" w:type="dxa"/>
          </w:tcPr>
          <w:p w:rsidR="00E47A6B" w:rsidRDefault="00E47A6B" w:rsidP="00E47A6B">
            <w:pPr>
              <w:pStyle w:val="ZPNormalnyText"/>
              <w:ind w:firstLine="0"/>
            </w:pPr>
            <w:r>
              <w:t>SVM max.</w:t>
            </w:r>
          </w:p>
        </w:tc>
      </w:tr>
      <w:tr w:rsidR="00E47A6B" w:rsidTr="00E47A6B">
        <w:tc>
          <w:tcPr>
            <w:tcW w:w="1698" w:type="dxa"/>
          </w:tcPr>
          <w:p w:rsidR="00E47A6B" w:rsidRDefault="007703D1">
            <w:pPr>
              <w:rPr>
                <w:szCs w:val="20"/>
              </w:rPr>
            </w:pPr>
            <w:proofErr w:type="spellStart"/>
            <w:r>
              <w:rPr>
                <w:szCs w:val="20"/>
              </w:rPr>
              <w:t>Klastrovanie</w:t>
            </w:r>
            <w:proofErr w:type="spellEnd"/>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5B25F6" w:rsidTr="00E47A6B">
        <w:tc>
          <w:tcPr>
            <w:tcW w:w="1698" w:type="dxa"/>
          </w:tcPr>
          <w:p w:rsidR="005B25F6" w:rsidRDefault="005B25F6" w:rsidP="005B25F6">
            <w:pPr>
              <w:pStyle w:val="ZPNormalnyText"/>
              <w:ind w:firstLine="0"/>
            </w:pPr>
            <w:r w:rsidRPr="00A612E0">
              <w:t>486136</w:t>
            </w:r>
          </w:p>
        </w:tc>
        <w:tc>
          <w:tcPr>
            <w:tcW w:w="1698" w:type="dxa"/>
          </w:tcPr>
          <w:p w:rsidR="005B25F6" w:rsidRDefault="005B25F6" w:rsidP="005B25F6">
            <w:r w:rsidRPr="007C10D6">
              <w:t>94</w:t>
            </w:r>
            <w:r>
              <w:t>.</w:t>
            </w:r>
            <w:r w:rsidRPr="007C10D6">
              <w:t>95</w:t>
            </w:r>
            <w:r>
              <w:t>%</w:t>
            </w:r>
          </w:p>
        </w:tc>
        <w:tc>
          <w:tcPr>
            <w:tcW w:w="1699" w:type="dxa"/>
          </w:tcPr>
          <w:p w:rsidR="005B25F6" w:rsidRDefault="005B25F6" w:rsidP="005B25F6">
            <w:r w:rsidRPr="007C10D6">
              <w:t>94</w:t>
            </w:r>
            <w:r>
              <w:t>.</w:t>
            </w:r>
            <w:r w:rsidRPr="007C10D6">
              <w:t>95</w:t>
            </w:r>
            <w:r>
              <w:t>%</w:t>
            </w:r>
          </w:p>
        </w:tc>
        <w:tc>
          <w:tcPr>
            <w:tcW w:w="169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69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E47A6B">
        <w:tc>
          <w:tcPr>
            <w:tcW w:w="1698" w:type="dxa"/>
          </w:tcPr>
          <w:p w:rsidR="00E47A6B" w:rsidRDefault="00E47A6B" w:rsidP="00E47A6B">
            <w:pPr>
              <w:pStyle w:val="ZPNormalnyText"/>
              <w:ind w:firstLine="0"/>
            </w:pPr>
            <w:r w:rsidRPr="00A612E0">
              <w:t>5567</w:t>
            </w:r>
          </w:p>
        </w:tc>
        <w:tc>
          <w:tcPr>
            <w:tcW w:w="169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69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69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69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E47A6B">
        <w:tc>
          <w:tcPr>
            <w:tcW w:w="1698" w:type="dxa"/>
          </w:tcPr>
          <w:p w:rsidR="00E47A6B" w:rsidRDefault="00E47A6B" w:rsidP="00E47A6B">
            <w:pPr>
              <w:pStyle w:val="ZPNormalnyText"/>
              <w:ind w:firstLine="0"/>
            </w:pPr>
            <w:r w:rsidRPr="002C300D">
              <w:t>766</w:t>
            </w:r>
          </w:p>
        </w:tc>
        <w:tc>
          <w:tcPr>
            <w:tcW w:w="169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69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69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69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E47A6B">
        <w:tc>
          <w:tcPr>
            <w:tcW w:w="1698" w:type="dxa"/>
          </w:tcPr>
          <w:p w:rsidR="00E47A6B" w:rsidRDefault="00AD3C08">
            <w:pPr>
              <w:rPr>
                <w:szCs w:val="20"/>
              </w:rPr>
            </w:pPr>
            <w:r>
              <w:rPr>
                <w:szCs w:val="20"/>
              </w:rPr>
              <w:t>Konsenzus:</w:t>
            </w:r>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EA65C4" w:rsidTr="00E47A6B">
        <w:tc>
          <w:tcPr>
            <w:tcW w:w="1698" w:type="dxa"/>
          </w:tcPr>
          <w:p w:rsidR="00EA65C4" w:rsidRDefault="00EA65C4" w:rsidP="00EA65C4">
            <w:pPr>
              <w:pStyle w:val="ZPNormalnyText"/>
              <w:ind w:firstLine="0"/>
            </w:pPr>
            <w:r w:rsidRPr="00A612E0">
              <w:t>486136</w:t>
            </w:r>
          </w:p>
        </w:tc>
        <w:tc>
          <w:tcPr>
            <w:tcW w:w="1698" w:type="dxa"/>
          </w:tcPr>
          <w:p w:rsidR="00EA65C4" w:rsidRDefault="009135E5" w:rsidP="00EA65C4">
            <w:r w:rsidRPr="009135E5">
              <w:t>95</w:t>
            </w:r>
            <w:r>
              <w:t>.</w:t>
            </w:r>
            <w:r w:rsidRPr="009135E5">
              <w:t>64</w:t>
            </w:r>
            <w:r>
              <w:t>%</w:t>
            </w:r>
          </w:p>
        </w:tc>
        <w:tc>
          <w:tcPr>
            <w:tcW w:w="1699" w:type="dxa"/>
          </w:tcPr>
          <w:p w:rsidR="00EA65C4" w:rsidRDefault="00EA65C4" w:rsidP="00EA65C4">
            <w:r w:rsidRPr="007C10D6">
              <w:t>9</w:t>
            </w:r>
            <w:r w:rsidR="009135E5">
              <w:t>5</w:t>
            </w:r>
            <w:r>
              <w:t>.</w:t>
            </w:r>
            <w:r w:rsidR="009135E5">
              <w:t>64</w:t>
            </w:r>
            <w:r>
              <w:t>%</w:t>
            </w:r>
          </w:p>
        </w:tc>
        <w:tc>
          <w:tcPr>
            <w:tcW w:w="169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69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E47A6B">
        <w:tc>
          <w:tcPr>
            <w:tcW w:w="1698" w:type="dxa"/>
          </w:tcPr>
          <w:p w:rsidR="00EA65C4" w:rsidRDefault="00EA65C4" w:rsidP="00EA65C4">
            <w:pPr>
              <w:pStyle w:val="ZPNormalnyText"/>
              <w:ind w:firstLine="0"/>
            </w:pPr>
            <w:r w:rsidRPr="00A612E0">
              <w:t>5567</w:t>
            </w:r>
          </w:p>
        </w:tc>
        <w:tc>
          <w:tcPr>
            <w:tcW w:w="169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69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69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69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E47A6B">
        <w:tc>
          <w:tcPr>
            <w:tcW w:w="1698" w:type="dxa"/>
          </w:tcPr>
          <w:p w:rsidR="00EA65C4" w:rsidRDefault="00EA65C4" w:rsidP="00EA65C4">
            <w:pPr>
              <w:pStyle w:val="ZPNormalnyText"/>
              <w:ind w:firstLine="0"/>
            </w:pPr>
            <w:r w:rsidRPr="002C300D">
              <w:t>766</w:t>
            </w:r>
          </w:p>
        </w:tc>
        <w:tc>
          <w:tcPr>
            <w:tcW w:w="169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69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69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69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99154D" w:rsidRDefault="0099154D">
      <w:pPr>
        <w:rPr>
          <w:szCs w:val="20"/>
        </w:rPr>
      </w:pPr>
    </w:p>
    <w:p w:rsidR="006B3823" w:rsidRDefault="006B3823">
      <w:pPr>
        <w:rPr>
          <w:szCs w:val="20"/>
        </w:rPr>
      </w:pPr>
      <w:r>
        <w:rPr>
          <w:szCs w:val="20"/>
        </w:rPr>
        <w:t>Nasledujúce tabuľky sú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131529">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5E7364">
        <w:tc>
          <w:tcPr>
            <w:tcW w:w="2122" w:type="dxa"/>
          </w:tcPr>
          <w:p w:rsidR="00991F7F" w:rsidRDefault="005E7364">
            <w:pPr>
              <w:rPr>
                <w:szCs w:val="20"/>
              </w:rPr>
            </w:pPr>
            <w:r w:rsidRPr="005E7364">
              <w:rPr>
                <w:szCs w:val="20"/>
              </w:rPr>
              <w:t>FCBF</w:t>
            </w:r>
          </w:p>
        </w:tc>
        <w:tc>
          <w:tcPr>
            <w:tcW w:w="1701" w:type="dxa"/>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5E7364">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lastRenderedPageBreak/>
              <w:t>mutual_info</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131529">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chi-square</w:t>
            </w:r>
            <w:proofErr w:type="spellEnd"/>
          </w:p>
        </w:tc>
        <w:tc>
          <w:tcPr>
            <w:tcW w:w="1701" w:type="dxa"/>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DC6A9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DC6A9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DC6A9B">
        <w:tc>
          <w:tcPr>
            <w:tcW w:w="2122" w:type="dxa"/>
          </w:tcPr>
          <w:p w:rsidR="00024C7B" w:rsidRPr="005E7364" w:rsidRDefault="00024C7B" w:rsidP="00DC6A9B">
            <w:pPr>
              <w:rPr>
                <w:szCs w:val="20"/>
              </w:rPr>
            </w:pPr>
            <w:proofErr w:type="spellStart"/>
            <w:r w:rsidRPr="0055787D">
              <w:rPr>
                <w:szCs w:val="20"/>
              </w:rPr>
              <w:t>mutual_info</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DC6A9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DC6A9B">
        <w:tc>
          <w:tcPr>
            <w:tcW w:w="2122" w:type="dxa"/>
          </w:tcPr>
          <w:p w:rsidR="00024C7B" w:rsidRPr="005E7364" w:rsidRDefault="00024C7B" w:rsidP="00DC6A9B">
            <w:pPr>
              <w:rPr>
                <w:szCs w:val="20"/>
              </w:rPr>
            </w:pPr>
            <w:r w:rsidRPr="0055787D">
              <w:rPr>
                <w:szCs w:val="20"/>
              </w:rPr>
              <w:t>RFC</w:t>
            </w:r>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DC6A9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DC6A9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DC6A9B">
        <w:tc>
          <w:tcPr>
            <w:tcW w:w="2122" w:type="dxa"/>
          </w:tcPr>
          <w:p w:rsidR="00024C7B" w:rsidRPr="005E7364" w:rsidRDefault="00024C7B" w:rsidP="00DC6A9B">
            <w:pPr>
              <w:rPr>
                <w:szCs w:val="20"/>
              </w:rPr>
            </w:pPr>
            <w:proofErr w:type="spellStart"/>
            <w:r w:rsidRPr="0055787D">
              <w:rPr>
                <w:szCs w:val="20"/>
              </w:rPr>
              <w:lastRenderedPageBreak/>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DC6A9B">
        <w:tc>
          <w:tcPr>
            <w:tcW w:w="2122" w:type="dxa"/>
          </w:tcPr>
          <w:p w:rsidR="00024C7B" w:rsidRPr="005E7364" w:rsidRDefault="00024C7B" w:rsidP="00DC6A9B">
            <w:pPr>
              <w:rPr>
                <w:szCs w:val="20"/>
              </w:rPr>
            </w:pPr>
            <w:r w:rsidRPr="0055787D">
              <w:rPr>
                <w:szCs w:val="20"/>
              </w:rPr>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DC6A9B">
        <w:tc>
          <w:tcPr>
            <w:tcW w:w="2122" w:type="dxa"/>
          </w:tcPr>
          <w:p w:rsidR="00024C7B" w:rsidRPr="005E7364" w:rsidRDefault="00024C7B" w:rsidP="00DC6A9B">
            <w:pPr>
              <w:rPr>
                <w:szCs w:val="20"/>
              </w:rPr>
            </w:pPr>
            <w:r w:rsidRPr="0055787D">
              <w:rPr>
                <w:szCs w:val="20"/>
              </w:rPr>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DC6A9B">
        <w:tc>
          <w:tcPr>
            <w:tcW w:w="2122" w:type="dxa"/>
          </w:tcPr>
          <w:p w:rsidR="00024C7B" w:rsidRPr="005E7364" w:rsidRDefault="00024C7B" w:rsidP="00DC6A9B">
            <w:pPr>
              <w:rPr>
                <w:szCs w:val="20"/>
              </w:rPr>
            </w:pPr>
            <w:r w:rsidRPr="0055787D">
              <w:rPr>
                <w:szCs w:val="20"/>
              </w:rPr>
              <w:t>SVC_L1</w:t>
            </w:r>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DC6A9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131529">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B06279">
        <w:tc>
          <w:tcPr>
            <w:tcW w:w="2122" w:type="dxa"/>
          </w:tcPr>
          <w:p w:rsidR="00582F7B" w:rsidRDefault="00582F7B" w:rsidP="00B06279">
            <w:pPr>
              <w:rPr>
                <w:szCs w:val="20"/>
              </w:rPr>
            </w:pPr>
            <w:proofErr w:type="spellStart"/>
            <w:r w:rsidRPr="005E7364">
              <w:rPr>
                <w:szCs w:val="20"/>
              </w:rPr>
              <w:t>chi-square</w:t>
            </w:r>
            <w:proofErr w:type="spellEnd"/>
          </w:p>
        </w:tc>
        <w:tc>
          <w:tcPr>
            <w:tcW w:w="1701" w:type="dxa"/>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B06279">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B06279">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B06279">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B06279">
        <w:tc>
          <w:tcPr>
            <w:tcW w:w="2122" w:type="dxa"/>
          </w:tcPr>
          <w:p w:rsidR="00582F7B" w:rsidRPr="005E7364" w:rsidRDefault="00582F7B" w:rsidP="00B06279">
            <w:pPr>
              <w:rPr>
                <w:szCs w:val="20"/>
              </w:rPr>
            </w:pPr>
            <w:proofErr w:type="spellStart"/>
            <w:r w:rsidRPr="0055787D">
              <w:rPr>
                <w:szCs w:val="20"/>
              </w:rPr>
              <w:t>mutual_info</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B06279">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B06279">
        <w:tc>
          <w:tcPr>
            <w:tcW w:w="2122" w:type="dxa"/>
          </w:tcPr>
          <w:p w:rsidR="00582F7B" w:rsidRPr="005E7364" w:rsidRDefault="00582F7B" w:rsidP="00B06279">
            <w:pPr>
              <w:rPr>
                <w:szCs w:val="20"/>
              </w:rPr>
            </w:pPr>
            <w:r w:rsidRPr="0055787D">
              <w:rPr>
                <w:szCs w:val="20"/>
              </w:rPr>
              <w:t>RFC</w:t>
            </w:r>
          </w:p>
        </w:tc>
        <w:tc>
          <w:tcPr>
            <w:tcW w:w="1701" w:type="dxa"/>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B06279">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tcPr>
          <w:p w:rsidR="00582F7B" w:rsidRDefault="00582F7B" w:rsidP="00B06279">
            <w:pPr>
              <w:rPr>
                <w:szCs w:val="20"/>
              </w:rPr>
            </w:pPr>
            <w:r w:rsidRPr="002B779E">
              <w:rPr>
                <w:szCs w:val="20"/>
              </w:rPr>
              <w:t>99</w:t>
            </w:r>
            <w:r>
              <w:rPr>
                <w:szCs w:val="20"/>
              </w:rPr>
              <w:t>.</w:t>
            </w:r>
            <w:r w:rsidRPr="002B779E">
              <w:rPr>
                <w:szCs w:val="20"/>
              </w:rPr>
              <w:t>28</w:t>
            </w:r>
          </w:p>
        </w:tc>
      </w:tr>
      <w:tr w:rsidR="00582F7B" w:rsidTr="00B06279">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582F7B" w:rsidRPr="00E274FD" w:rsidRDefault="00E274FD" w:rsidP="00B06279">
            <w:r w:rsidRPr="00E274FD">
              <w:t>97</w:t>
            </w:r>
            <w:r w:rsidR="003A25B8">
              <w:t>.</w:t>
            </w:r>
            <w:r w:rsidRPr="00E274FD">
              <w:t>63</w:t>
            </w:r>
          </w:p>
        </w:tc>
        <w:tc>
          <w:tcPr>
            <w:tcW w:w="1701" w:type="dxa"/>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tcPr>
          <w:p w:rsidR="00582F7B" w:rsidRDefault="00582F7B" w:rsidP="00B06279">
            <w:pPr>
              <w:rPr>
                <w:szCs w:val="20"/>
              </w:rPr>
            </w:pPr>
            <w:r w:rsidRPr="00076D70">
              <w:rPr>
                <w:szCs w:val="20"/>
              </w:rPr>
              <w:t>99</w:t>
            </w:r>
            <w:r>
              <w:rPr>
                <w:szCs w:val="20"/>
              </w:rPr>
              <w:t>.</w:t>
            </w:r>
            <w:r w:rsidRPr="00076D70">
              <w:rPr>
                <w:szCs w:val="20"/>
              </w:rPr>
              <w:t>28</w:t>
            </w:r>
          </w:p>
        </w:tc>
      </w:tr>
      <w:tr w:rsidR="00582F7B" w:rsidTr="00B06279">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tcPr>
          <w:p w:rsidR="00582F7B" w:rsidRDefault="00D45F68" w:rsidP="00B06279">
            <w:pPr>
              <w:rPr>
                <w:szCs w:val="20"/>
              </w:rPr>
            </w:pPr>
            <w:r w:rsidRPr="00D45F68">
              <w:rPr>
                <w:szCs w:val="20"/>
              </w:rPr>
              <w:t>97</w:t>
            </w:r>
            <w:r>
              <w:rPr>
                <w:szCs w:val="20"/>
              </w:rPr>
              <w:t>.</w:t>
            </w:r>
            <w:r w:rsidRPr="00D45F68">
              <w:rPr>
                <w:szCs w:val="20"/>
              </w:rPr>
              <w:t>12</w:t>
            </w:r>
          </w:p>
        </w:tc>
        <w:tc>
          <w:tcPr>
            <w:tcW w:w="1552" w:type="dxa"/>
          </w:tcPr>
          <w:p w:rsidR="00582F7B" w:rsidRDefault="00D45F68" w:rsidP="00B06279">
            <w:pPr>
              <w:rPr>
                <w:szCs w:val="20"/>
              </w:rPr>
            </w:pPr>
            <w:r w:rsidRPr="00D45F68">
              <w:rPr>
                <w:szCs w:val="20"/>
              </w:rPr>
              <w:t>98</w:t>
            </w:r>
            <w:r>
              <w:rPr>
                <w:szCs w:val="20"/>
              </w:rPr>
              <w:t>.</w:t>
            </w:r>
            <w:r w:rsidRPr="00D45F68">
              <w:rPr>
                <w:szCs w:val="20"/>
              </w:rPr>
              <w:t>96</w:t>
            </w:r>
          </w:p>
        </w:tc>
      </w:tr>
      <w:tr w:rsidR="00582F7B" w:rsidTr="00B06279">
        <w:tc>
          <w:tcPr>
            <w:tcW w:w="2122" w:type="dxa"/>
          </w:tcPr>
          <w:p w:rsidR="00582F7B" w:rsidRPr="005E7364" w:rsidRDefault="00582F7B" w:rsidP="00B06279">
            <w:pPr>
              <w:rPr>
                <w:szCs w:val="20"/>
              </w:rPr>
            </w:pPr>
            <w:r w:rsidRPr="0055787D">
              <w:rPr>
                <w:szCs w:val="20"/>
              </w:rPr>
              <w:t>SGD_L1</w:t>
            </w:r>
          </w:p>
        </w:tc>
        <w:tc>
          <w:tcPr>
            <w:tcW w:w="1701" w:type="dxa"/>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tcPr>
          <w:p w:rsidR="00582F7B" w:rsidRPr="005E7364" w:rsidRDefault="00176A66" w:rsidP="00B06279">
            <w:pPr>
              <w:rPr>
                <w:szCs w:val="20"/>
              </w:rPr>
            </w:pPr>
            <w:r>
              <w:rPr>
                <w:szCs w:val="20"/>
              </w:rPr>
              <w:t>98</w:t>
            </w:r>
            <w:r w:rsidR="003A25B8">
              <w:rPr>
                <w:szCs w:val="20"/>
              </w:rPr>
              <w:t>.</w:t>
            </w:r>
            <w:r>
              <w:rPr>
                <w:szCs w:val="20"/>
              </w:rPr>
              <w:t>66</w:t>
            </w:r>
          </w:p>
        </w:tc>
        <w:tc>
          <w:tcPr>
            <w:tcW w:w="1417" w:type="dxa"/>
          </w:tcPr>
          <w:p w:rsidR="00582F7B" w:rsidRDefault="00D45F68" w:rsidP="00B06279">
            <w:pPr>
              <w:rPr>
                <w:szCs w:val="20"/>
              </w:rPr>
            </w:pPr>
            <w:r w:rsidRPr="00D45F68">
              <w:rPr>
                <w:szCs w:val="20"/>
              </w:rPr>
              <w:t>97</w:t>
            </w:r>
            <w:r>
              <w:rPr>
                <w:szCs w:val="20"/>
              </w:rPr>
              <w:t>.</w:t>
            </w:r>
            <w:r w:rsidRPr="00D45F68">
              <w:rPr>
                <w:szCs w:val="20"/>
              </w:rPr>
              <w:t>52</w:t>
            </w:r>
          </w:p>
        </w:tc>
        <w:tc>
          <w:tcPr>
            <w:tcW w:w="1552" w:type="dxa"/>
          </w:tcPr>
          <w:p w:rsidR="00582F7B" w:rsidRDefault="00D45F68" w:rsidP="00B06279">
            <w:pPr>
              <w:rPr>
                <w:szCs w:val="20"/>
              </w:rPr>
            </w:pPr>
            <w:r w:rsidRPr="00D45F68">
              <w:rPr>
                <w:szCs w:val="20"/>
              </w:rPr>
              <w:t>98</w:t>
            </w:r>
            <w:r>
              <w:rPr>
                <w:szCs w:val="20"/>
              </w:rPr>
              <w:t>.</w:t>
            </w:r>
            <w:r w:rsidRPr="00D45F68">
              <w:rPr>
                <w:szCs w:val="20"/>
              </w:rPr>
              <w:t>86</w:t>
            </w:r>
          </w:p>
        </w:tc>
      </w:tr>
      <w:tr w:rsidR="00582F7B" w:rsidTr="00B06279">
        <w:tc>
          <w:tcPr>
            <w:tcW w:w="2122" w:type="dxa"/>
          </w:tcPr>
          <w:p w:rsidR="00582F7B" w:rsidRPr="005E7364" w:rsidRDefault="00582F7B" w:rsidP="00B06279">
            <w:pPr>
              <w:rPr>
                <w:szCs w:val="20"/>
              </w:rPr>
            </w:pPr>
            <w:r w:rsidRPr="0055787D">
              <w:rPr>
                <w:szCs w:val="20"/>
              </w:rPr>
              <w:t>SGD_L2</w:t>
            </w:r>
          </w:p>
        </w:tc>
        <w:tc>
          <w:tcPr>
            <w:tcW w:w="1701" w:type="dxa"/>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tcPr>
          <w:p w:rsidR="00582F7B" w:rsidRDefault="00D45F68" w:rsidP="00B06279">
            <w:pPr>
              <w:rPr>
                <w:szCs w:val="20"/>
              </w:rPr>
            </w:pPr>
            <w:r w:rsidRPr="00D45F68">
              <w:rPr>
                <w:szCs w:val="20"/>
              </w:rPr>
              <w:t>97</w:t>
            </w:r>
            <w:r>
              <w:rPr>
                <w:szCs w:val="20"/>
              </w:rPr>
              <w:t>.</w:t>
            </w:r>
            <w:r w:rsidRPr="00D45F68">
              <w:rPr>
                <w:szCs w:val="20"/>
              </w:rPr>
              <w:t>12</w:t>
            </w:r>
          </w:p>
        </w:tc>
        <w:tc>
          <w:tcPr>
            <w:tcW w:w="1552" w:type="dxa"/>
          </w:tcPr>
          <w:p w:rsidR="00582F7B" w:rsidRDefault="00D45F68" w:rsidP="00B06279">
            <w:pPr>
              <w:rPr>
                <w:szCs w:val="20"/>
              </w:rPr>
            </w:pPr>
            <w:r w:rsidRPr="00D45F68">
              <w:rPr>
                <w:szCs w:val="20"/>
              </w:rPr>
              <w:t>98</w:t>
            </w:r>
            <w:r>
              <w:rPr>
                <w:szCs w:val="20"/>
              </w:rPr>
              <w:t>.</w:t>
            </w:r>
            <w:r w:rsidRPr="00D45F68">
              <w:rPr>
                <w:szCs w:val="20"/>
              </w:rPr>
              <w:t>96</w:t>
            </w:r>
          </w:p>
        </w:tc>
      </w:tr>
      <w:tr w:rsidR="00582F7B" w:rsidTr="00B06279">
        <w:tc>
          <w:tcPr>
            <w:tcW w:w="2122" w:type="dxa"/>
          </w:tcPr>
          <w:p w:rsidR="00582F7B" w:rsidRPr="005E7364" w:rsidRDefault="00582F7B" w:rsidP="00B06279">
            <w:pPr>
              <w:rPr>
                <w:szCs w:val="20"/>
              </w:rPr>
            </w:pPr>
            <w:r w:rsidRPr="0055787D">
              <w:rPr>
                <w:szCs w:val="20"/>
              </w:rPr>
              <w:t>SVC_L1</w:t>
            </w:r>
          </w:p>
        </w:tc>
        <w:tc>
          <w:tcPr>
            <w:tcW w:w="1701" w:type="dxa"/>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tcPr>
          <w:p w:rsidR="00582F7B" w:rsidRDefault="00D45F68" w:rsidP="00B06279">
            <w:pPr>
              <w:rPr>
                <w:szCs w:val="20"/>
              </w:rPr>
            </w:pPr>
            <w:r w:rsidRPr="00D45F68">
              <w:rPr>
                <w:szCs w:val="20"/>
              </w:rPr>
              <w:t>96</w:t>
            </w:r>
            <w:r>
              <w:rPr>
                <w:szCs w:val="20"/>
              </w:rPr>
              <w:t>.</w:t>
            </w:r>
            <w:r w:rsidRPr="00D45F68">
              <w:rPr>
                <w:szCs w:val="20"/>
              </w:rPr>
              <w:t>91</w:t>
            </w:r>
          </w:p>
        </w:tc>
        <w:tc>
          <w:tcPr>
            <w:tcW w:w="1552" w:type="dxa"/>
          </w:tcPr>
          <w:p w:rsidR="00582F7B" w:rsidRDefault="00D45F68" w:rsidP="00B06279">
            <w:pPr>
              <w:rPr>
                <w:szCs w:val="20"/>
              </w:rPr>
            </w:pPr>
            <w:r w:rsidRPr="00D45F68">
              <w:rPr>
                <w:szCs w:val="20"/>
              </w:rPr>
              <w:t>99</w:t>
            </w:r>
            <w:r>
              <w:rPr>
                <w:szCs w:val="20"/>
              </w:rPr>
              <w:t>.</w:t>
            </w:r>
            <w:r w:rsidRPr="00D45F68">
              <w:rPr>
                <w:szCs w:val="20"/>
              </w:rPr>
              <w:t>58</w:t>
            </w:r>
          </w:p>
        </w:tc>
      </w:tr>
      <w:tr w:rsidR="00582F7B" w:rsidTr="00B06279">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t xml:space="preserve">Tab. </w:t>
      </w:r>
      <w:fldSimple w:instr=" SEQ Tabuľka \* ARABIC ">
        <w:r>
          <w:rPr>
            <w:noProof/>
          </w:rPr>
          <w:t>8</w:t>
        </w:r>
      </w:fldSimple>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122"/>
        <w:gridCol w:w="1701"/>
        <w:gridCol w:w="1701"/>
        <w:gridCol w:w="1417"/>
        <w:gridCol w:w="1552"/>
      </w:tblGrid>
      <w:tr w:rsidR="00131529" w:rsidTr="00B06279">
        <w:tc>
          <w:tcPr>
            <w:tcW w:w="2122" w:type="dxa"/>
          </w:tcPr>
          <w:p w:rsidR="00131529" w:rsidRDefault="00131529" w:rsidP="00B06279">
            <w:pPr>
              <w:rPr>
                <w:szCs w:val="20"/>
              </w:rPr>
            </w:pPr>
            <w:r>
              <w:rPr>
                <w:szCs w:val="20"/>
              </w:rPr>
              <w:t>Metóda</w:t>
            </w:r>
          </w:p>
        </w:tc>
        <w:tc>
          <w:tcPr>
            <w:tcW w:w="1701" w:type="dxa"/>
          </w:tcPr>
          <w:p w:rsidR="00131529" w:rsidRDefault="00131529" w:rsidP="00B06279">
            <w:pPr>
              <w:rPr>
                <w:szCs w:val="20"/>
              </w:rPr>
            </w:pPr>
            <w:r>
              <w:rPr>
                <w:szCs w:val="20"/>
              </w:rPr>
              <w:t>Stromy min.</w:t>
            </w:r>
          </w:p>
        </w:tc>
        <w:tc>
          <w:tcPr>
            <w:tcW w:w="1701" w:type="dxa"/>
          </w:tcPr>
          <w:p w:rsidR="00131529" w:rsidRDefault="00131529" w:rsidP="00B06279">
            <w:pPr>
              <w:rPr>
                <w:szCs w:val="20"/>
              </w:rPr>
            </w:pPr>
            <w:r>
              <w:rPr>
                <w:szCs w:val="20"/>
              </w:rPr>
              <w:t>Stromy max.</w:t>
            </w:r>
          </w:p>
        </w:tc>
        <w:tc>
          <w:tcPr>
            <w:tcW w:w="1417" w:type="dxa"/>
          </w:tcPr>
          <w:p w:rsidR="00131529" w:rsidRDefault="00131529" w:rsidP="00B06279">
            <w:pPr>
              <w:rPr>
                <w:szCs w:val="20"/>
              </w:rPr>
            </w:pPr>
            <w:r>
              <w:rPr>
                <w:szCs w:val="20"/>
              </w:rPr>
              <w:t>SVM min.</w:t>
            </w:r>
          </w:p>
        </w:tc>
        <w:tc>
          <w:tcPr>
            <w:tcW w:w="1552" w:type="dxa"/>
          </w:tcPr>
          <w:p w:rsidR="00131529" w:rsidRDefault="00131529" w:rsidP="00B06279">
            <w:pPr>
              <w:rPr>
                <w:szCs w:val="20"/>
              </w:rPr>
            </w:pPr>
            <w:r>
              <w:rPr>
                <w:szCs w:val="20"/>
              </w:rPr>
              <w:t>SVM max.</w:t>
            </w:r>
          </w:p>
        </w:tc>
      </w:tr>
      <w:tr w:rsidR="00131529" w:rsidTr="00B06279">
        <w:tc>
          <w:tcPr>
            <w:tcW w:w="2122"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701" w:type="dxa"/>
          </w:tcPr>
          <w:p w:rsidR="00131529" w:rsidRDefault="00763918" w:rsidP="00B06279">
            <w:pPr>
              <w:rPr>
                <w:szCs w:val="20"/>
              </w:rPr>
            </w:pPr>
            <w:r w:rsidRPr="00763918">
              <w:rPr>
                <w:szCs w:val="20"/>
              </w:rPr>
              <w:t>5839</w:t>
            </w:r>
          </w:p>
        </w:tc>
        <w:tc>
          <w:tcPr>
            <w:tcW w:w="1701" w:type="dxa"/>
          </w:tcPr>
          <w:p w:rsidR="00131529" w:rsidRDefault="00763918" w:rsidP="00B06279">
            <w:pPr>
              <w:rPr>
                <w:szCs w:val="20"/>
              </w:rPr>
            </w:pPr>
            <w:r w:rsidRPr="00763918">
              <w:rPr>
                <w:szCs w:val="20"/>
              </w:rPr>
              <w:t>9037</w:t>
            </w:r>
          </w:p>
        </w:tc>
        <w:tc>
          <w:tcPr>
            <w:tcW w:w="1417" w:type="dxa"/>
          </w:tcPr>
          <w:p w:rsidR="00131529" w:rsidRDefault="00131529" w:rsidP="00B06279">
            <w:pPr>
              <w:rPr>
                <w:szCs w:val="20"/>
              </w:rPr>
            </w:pPr>
            <w:r w:rsidRPr="008A74B9">
              <w:rPr>
                <w:szCs w:val="20"/>
              </w:rPr>
              <w:t>42</w:t>
            </w:r>
            <w:r>
              <w:rPr>
                <w:szCs w:val="20"/>
              </w:rPr>
              <w:t>.</w:t>
            </w:r>
            <w:r w:rsidRPr="008A74B9">
              <w:rPr>
                <w:szCs w:val="20"/>
              </w:rPr>
              <w:t>52</w:t>
            </w:r>
          </w:p>
        </w:tc>
        <w:tc>
          <w:tcPr>
            <w:tcW w:w="1552" w:type="dxa"/>
          </w:tcPr>
          <w:p w:rsidR="00131529" w:rsidRDefault="00131529" w:rsidP="00B06279">
            <w:pPr>
              <w:rPr>
                <w:szCs w:val="20"/>
              </w:rPr>
            </w:pPr>
            <w:r w:rsidRPr="008A74B9">
              <w:rPr>
                <w:szCs w:val="20"/>
              </w:rPr>
              <w:t>80</w:t>
            </w:r>
            <w:r>
              <w:rPr>
                <w:szCs w:val="20"/>
              </w:rPr>
              <w:t>.</w:t>
            </w:r>
            <w:r w:rsidRPr="008A74B9">
              <w:rPr>
                <w:szCs w:val="20"/>
              </w:rPr>
              <w:t>74</w:t>
            </w:r>
          </w:p>
        </w:tc>
      </w:tr>
      <w:tr w:rsidR="00763918" w:rsidTr="00B06279">
        <w:tc>
          <w:tcPr>
            <w:tcW w:w="2122" w:type="dxa"/>
          </w:tcPr>
          <w:p w:rsidR="00763918" w:rsidRPr="005E7364" w:rsidRDefault="00763918" w:rsidP="00B06279">
            <w:pPr>
              <w:rPr>
                <w:szCs w:val="20"/>
              </w:rPr>
            </w:pPr>
            <w:proofErr w:type="spellStart"/>
            <w:r w:rsidRPr="00763918">
              <w:rPr>
                <w:szCs w:val="20"/>
              </w:rPr>
              <w:t>CatBoost</w:t>
            </w:r>
            <w:proofErr w:type="spellEnd"/>
          </w:p>
        </w:tc>
        <w:tc>
          <w:tcPr>
            <w:tcW w:w="1701" w:type="dxa"/>
          </w:tcPr>
          <w:p w:rsidR="00763918" w:rsidRPr="00763918" w:rsidRDefault="00763918" w:rsidP="00B06279">
            <w:pPr>
              <w:rPr>
                <w:szCs w:val="20"/>
              </w:rPr>
            </w:pPr>
            <w:r w:rsidRPr="00763918">
              <w:rPr>
                <w:szCs w:val="20"/>
              </w:rPr>
              <w:t>9659</w:t>
            </w:r>
          </w:p>
        </w:tc>
        <w:tc>
          <w:tcPr>
            <w:tcW w:w="1701" w:type="dxa"/>
          </w:tcPr>
          <w:p w:rsidR="00763918" w:rsidRPr="00763918" w:rsidRDefault="00763918" w:rsidP="00B06279">
            <w:pPr>
              <w:rPr>
                <w:szCs w:val="20"/>
              </w:rPr>
            </w:pPr>
            <w:r w:rsidRPr="00763918">
              <w:rPr>
                <w:szCs w:val="20"/>
              </w:rPr>
              <w:t>9885</w:t>
            </w:r>
          </w:p>
        </w:tc>
        <w:tc>
          <w:tcPr>
            <w:tcW w:w="1417" w:type="dxa"/>
          </w:tcPr>
          <w:p w:rsidR="00763918" w:rsidRPr="008A74B9" w:rsidRDefault="00763918" w:rsidP="00B06279">
            <w:pPr>
              <w:rPr>
                <w:szCs w:val="20"/>
              </w:rPr>
            </w:pPr>
          </w:p>
        </w:tc>
        <w:tc>
          <w:tcPr>
            <w:tcW w:w="1552" w:type="dxa"/>
          </w:tcPr>
          <w:p w:rsidR="00763918" w:rsidRPr="008A74B9" w:rsidRDefault="00763918" w:rsidP="00B06279">
            <w:pPr>
              <w:rPr>
                <w:szCs w:val="20"/>
              </w:rPr>
            </w:pPr>
          </w:p>
        </w:tc>
      </w:tr>
      <w:tr w:rsidR="00131529" w:rsidTr="00B06279">
        <w:tc>
          <w:tcPr>
            <w:tcW w:w="2122" w:type="dxa"/>
          </w:tcPr>
          <w:p w:rsidR="00131529" w:rsidRDefault="00131529" w:rsidP="00B06279">
            <w:pPr>
              <w:rPr>
                <w:szCs w:val="20"/>
              </w:rPr>
            </w:pPr>
            <w:proofErr w:type="spellStart"/>
            <w:r w:rsidRPr="005E7364">
              <w:rPr>
                <w:szCs w:val="20"/>
              </w:rPr>
              <w:t>chi-square</w:t>
            </w:r>
            <w:proofErr w:type="spellEnd"/>
          </w:p>
        </w:tc>
        <w:tc>
          <w:tcPr>
            <w:tcW w:w="1701" w:type="dxa"/>
          </w:tcPr>
          <w:p w:rsidR="00131529" w:rsidRDefault="00763918" w:rsidP="00B06279">
            <w:pPr>
              <w:rPr>
                <w:szCs w:val="20"/>
              </w:rPr>
            </w:pPr>
            <w:r w:rsidRPr="00763918">
              <w:rPr>
                <w:szCs w:val="20"/>
              </w:rPr>
              <w:t>937</w:t>
            </w:r>
          </w:p>
        </w:tc>
        <w:tc>
          <w:tcPr>
            <w:tcW w:w="1701" w:type="dxa"/>
          </w:tcPr>
          <w:p w:rsidR="00131529" w:rsidRDefault="00763918" w:rsidP="00B06279">
            <w:pPr>
              <w:rPr>
                <w:szCs w:val="20"/>
              </w:rPr>
            </w:pPr>
            <w:r w:rsidRPr="00763918">
              <w:rPr>
                <w:szCs w:val="20"/>
              </w:rPr>
              <w:t>974</w:t>
            </w:r>
          </w:p>
        </w:tc>
        <w:tc>
          <w:tcPr>
            <w:tcW w:w="1417" w:type="dxa"/>
          </w:tcPr>
          <w:p w:rsidR="00131529" w:rsidRDefault="00131529" w:rsidP="00B06279">
            <w:pPr>
              <w:rPr>
                <w:szCs w:val="20"/>
              </w:rPr>
            </w:pPr>
            <w:r w:rsidRPr="008A74B9">
              <w:rPr>
                <w:szCs w:val="20"/>
              </w:rPr>
              <w:t>83</w:t>
            </w:r>
            <w:r>
              <w:rPr>
                <w:szCs w:val="20"/>
              </w:rPr>
              <w:t>.</w:t>
            </w:r>
            <w:r w:rsidRPr="008A74B9">
              <w:rPr>
                <w:szCs w:val="20"/>
              </w:rPr>
              <w:t>48</w:t>
            </w:r>
          </w:p>
        </w:tc>
        <w:tc>
          <w:tcPr>
            <w:tcW w:w="1552" w:type="dxa"/>
          </w:tcPr>
          <w:p w:rsidR="00131529" w:rsidRDefault="00131529" w:rsidP="00B06279">
            <w:pPr>
              <w:rPr>
                <w:szCs w:val="20"/>
              </w:rPr>
            </w:pPr>
            <w:r w:rsidRPr="008A74B9">
              <w:rPr>
                <w:szCs w:val="20"/>
              </w:rPr>
              <w:t>97</w:t>
            </w:r>
            <w:r>
              <w:rPr>
                <w:szCs w:val="20"/>
              </w:rPr>
              <w:t>.</w:t>
            </w:r>
            <w:r w:rsidRPr="008A74B9">
              <w:rPr>
                <w:szCs w:val="20"/>
              </w:rPr>
              <w:t>73</w:t>
            </w:r>
          </w:p>
        </w:tc>
      </w:tr>
      <w:tr w:rsidR="00763918" w:rsidTr="00B06279">
        <w:tc>
          <w:tcPr>
            <w:tcW w:w="2122" w:type="dxa"/>
          </w:tcPr>
          <w:p w:rsidR="00763918" w:rsidRPr="005E7364" w:rsidRDefault="00763918" w:rsidP="00B06279">
            <w:pPr>
              <w:rPr>
                <w:szCs w:val="20"/>
              </w:rPr>
            </w:pPr>
            <w:r w:rsidRPr="00763918">
              <w:rPr>
                <w:szCs w:val="20"/>
              </w:rPr>
              <w:t>CIFE</w:t>
            </w:r>
          </w:p>
        </w:tc>
        <w:tc>
          <w:tcPr>
            <w:tcW w:w="1701" w:type="dxa"/>
          </w:tcPr>
          <w:p w:rsidR="00763918" w:rsidRPr="00763918" w:rsidRDefault="00763918" w:rsidP="00B06279">
            <w:pPr>
              <w:rPr>
                <w:szCs w:val="20"/>
              </w:rPr>
            </w:pPr>
            <w:r w:rsidRPr="00763918">
              <w:rPr>
                <w:szCs w:val="20"/>
              </w:rPr>
              <w:t>9041</w:t>
            </w:r>
          </w:p>
        </w:tc>
        <w:tc>
          <w:tcPr>
            <w:tcW w:w="1701" w:type="dxa"/>
          </w:tcPr>
          <w:p w:rsidR="00763918" w:rsidRPr="00763918" w:rsidRDefault="00763918" w:rsidP="00763918">
            <w:pPr>
              <w:rPr>
                <w:szCs w:val="20"/>
              </w:rPr>
            </w:pPr>
            <w:r w:rsidRPr="00763918">
              <w:rPr>
                <w:szCs w:val="20"/>
              </w:rPr>
              <w:t>9617</w:t>
            </w:r>
          </w:p>
        </w:tc>
        <w:tc>
          <w:tcPr>
            <w:tcW w:w="1417" w:type="dxa"/>
          </w:tcPr>
          <w:p w:rsidR="00763918" w:rsidRPr="008A74B9" w:rsidRDefault="00763918" w:rsidP="00B06279">
            <w:pPr>
              <w:rPr>
                <w:szCs w:val="20"/>
              </w:rPr>
            </w:pPr>
          </w:p>
        </w:tc>
        <w:tc>
          <w:tcPr>
            <w:tcW w:w="1552" w:type="dxa"/>
          </w:tcPr>
          <w:p w:rsidR="00763918" w:rsidRPr="008A74B9" w:rsidRDefault="00763918" w:rsidP="00B06279">
            <w:pPr>
              <w:rPr>
                <w:szCs w:val="20"/>
              </w:rPr>
            </w:pPr>
          </w:p>
        </w:tc>
      </w:tr>
      <w:tr w:rsidR="00763918" w:rsidTr="00B06279">
        <w:tc>
          <w:tcPr>
            <w:tcW w:w="2122" w:type="dxa"/>
          </w:tcPr>
          <w:p w:rsidR="00763918" w:rsidRPr="00763918" w:rsidRDefault="00763918" w:rsidP="00B06279">
            <w:pPr>
              <w:rPr>
                <w:szCs w:val="20"/>
              </w:rPr>
            </w:pPr>
            <w:r w:rsidRPr="00763918">
              <w:rPr>
                <w:szCs w:val="20"/>
              </w:rPr>
              <w:t>CMIM</w:t>
            </w:r>
          </w:p>
        </w:tc>
        <w:tc>
          <w:tcPr>
            <w:tcW w:w="1701" w:type="dxa"/>
          </w:tcPr>
          <w:p w:rsidR="00763918" w:rsidRPr="00763918" w:rsidRDefault="00763918" w:rsidP="00B06279">
            <w:pPr>
              <w:rPr>
                <w:szCs w:val="20"/>
              </w:rPr>
            </w:pPr>
            <w:r w:rsidRPr="00763918">
              <w:rPr>
                <w:szCs w:val="20"/>
              </w:rPr>
              <w:t>8647</w:t>
            </w:r>
          </w:p>
        </w:tc>
        <w:tc>
          <w:tcPr>
            <w:tcW w:w="1701" w:type="dxa"/>
          </w:tcPr>
          <w:p w:rsidR="00763918" w:rsidRPr="00763918" w:rsidRDefault="00763918" w:rsidP="00763918">
            <w:pPr>
              <w:rPr>
                <w:szCs w:val="20"/>
              </w:rPr>
            </w:pPr>
            <w:r w:rsidRPr="00763918">
              <w:rPr>
                <w:szCs w:val="20"/>
              </w:rPr>
              <w:t>9463</w:t>
            </w:r>
          </w:p>
        </w:tc>
        <w:tc>
          <w:tcPr>
            <w:tcW w:w="1417" w:type="dxa"/>
          </w:tcPr>
          <w:p w:rsidR="00763918" w:rsidRPr="008A74B9" w:rsidRDefault="00763918" w:rsidP="00B06279">
            <w:pPr>
              <w:rPr>
                <w:szCs w:val="20"/>
              </w:rPr>
            </w:pPr>
          </w:p>
        </w:tc>
        <w:tc>
          <w:tcPr>
            <w:tcW w:w="1552" w:type="dxa"/>
          </w:tcPr>
          <w:p w:rsidR="00763918" w:rsidRPr="008A74B9" w:rsidRDefault="00763918" w:rsidP="00B06279">
            <w:pPr>
              <w:rPr>
                <w:szCs w:val="20"/>
              </w:rPr>
            </w:pPr>
          </w:p>
        </w:tc>
      </w:tr>
      <w:tr w:rsidR="00763918" w:rsidTr="00B06279">
        <w:tc>
          <w:tcPr>
            <w:tcW w:w="2122" w:type="dxa"/>
          </w:tcPr>
          <w:p w:rsidR="00763918" w:rsidRPr="00763918" w:rsidRDefault="00763918" w:rsidP="00763918">
            <w:pPr>
              <w:rPr>
                <w:szCs w:val="20"/>
              </w:rPr>
            </w:pPr>
            <w:r>
              <w:rPr>
                <w:szCs w:val="20"/>
              </w:rPr>
              <w:t>DISR</w:t>
            </w:r>
          </w:p>
        </w:tc>
        <w:tc>
          <w:tcPr>
            <w:tcW w:w="1701" w:type="dxa"/>
          </w:tcPr>
          <w:p w:rsidR="00763918" w:rsidRPr="00763918" w:rsidRDefault="00763918" w:rsidP="00B06279">
            <w:pPr>
              <w:rPr>
                <w:szCs w:val="20"/>
              </w:rPr>
            </w:pPr>
            <w:r w:rsidRPr="00763918">
              <w:rPr>
                <w:szCs w:val="20"/>
              </w:rPr>
              <w:t>9504</w:t>
            </w:r>
          </w:p>
        </w:tc>
        <w:tc>
          <w:tcPr>
            <w:tcW w:w="1701" w:type="dxa"/>
          </w:tcPr>
          <w:p w:rsidR="00763918" w:rsidRPr="00763918" w:rsidRDefault="00763918" w:rsidP="00763918">
            <w:pPr>
              <w:rPr>
                <w:szCs w:val="20"/>
              </w:rPr>
            </w:pPr>
            <w:r w:rsidRPr="00763918">
              <w:rPr>
                <w:szCs w:val="20"/>
              </w:rPr>
              <w:t>9844</w:t>
            </w:r>
          </w:p>
        </w:tc>
        <w:tc>
          <w:tcPr>
            <w:tcW w:w="1417" w:type="dxa"/>
          </w:tcPr>
          <w:p w:rsidR="00763918" w:rsidRPr="008A74B9" w:rsidRDefault="00763918" w:rsidP="00B06279">
            <w:pPr>
              <w:rPr>
                <w:szCs w:val="20"/>
              </w:rPr>
            </w:pPr>
          </w:p>
        </w:tc>
        <w:tc>
          <w:tcPr>
            <w:tcW w:w="1552" w:type="dxa"/>
          </w:tcPr>
          <w:p w:rsidR="00763918" w:rsidRPr="008A74B9" w:rsidRDefault="00763918" w:rsidP="00B06279">
            <w:pPr>
              <w:rPr>
                <w:szCs w:val="20"/>
              </w:rPr>
            </w:pPr>
          </w:p>
        </w:tc>
      </w:tr>
      <w:tr w:rsidR="00131529" w:rsidTr="00B06279">
        <w:tc>
          <w:tcPr>
            <w:tcW w:w="2122" w:type="dxa"/>
          </w:tcPr>
          <w:p w:rsidR="00131529" w:rsidRDefault="00131529" w:rsidP="00B06279">
            <w:pPr>
              <w:rPr>
                <w:szCs w:val="20"/>
              </w:rPr>
            </w:pPr>
            <w:proofErr w:type="spellStart"/>
            <w:r w:rsidRPr="005E7364">
              <w:rPr>
                <w:szCs w:val="20"/>
              </w:rPr>
              <w:t>Fisher</w:t>
            </w:r>
            <w:proofErr w:type="spellEnd"/>
          </w:p>
        </w:tc>
        <w:tc>
          <w:tcPr>
            <w:tcW w:w="1701" w:type="dxa"/>
          </w:tcPr>
          <w:p w:rsidR="00131529" w:rsidRDefault="00763918" w:rsidP="00B06279">
            <w:pPr>
              <w:rPr>
                <w:szCs w:val="20"/>
              </w:rPr>
            </w:pPr>
            <w:r w:rsidRPr="00763918">
              <w:rPr>
                <w:szCs w:val="20"/>
              </w:rPr>
              <w:t>5807</w:t>
            </w:r>
          </w:p>
        </w:tc>
        <w:tc>
          <w:tcPr>
            <w:tcW w:w="1701" w:type="dxa"/>
          </w:tcPr>
          <w:p w:rsidR="00131529" w:rsidRDefault="00763918" w:rsidP="00B06279">
            <w:pPr>
              <w:rPr>
                <w:szCs w:val="20"/>
              </w:rPr>
            </w:pPr>
            <w:r w:rsidRPr="00763918">
              <w:rPr>
                <w:szCs w:val="20"/>
              </w:rPr>
              <w:t>9036</w:t>
            </w:r>
          </w:p>
        </w:tc>
        <w:tc>
          <w:tcPr>
            <w:tcW w:w="1417" w:type="dxa"/>
          </w:tcPr>
          <w:p w:rsidR="00131529" w:rsidRDefault="00131529" w:rsidP="00B06279">
            <w:pPr>
              <w:rPr>
                <w:szCs w:val="20"/>
              </w:rPr>
            </w:pPr>
            <w:r w:rsidRPr="008A74B9">
              <w:rPr>
                <w:szCs w:val="20"/>
              </w:rPr>
              <w:t>42</w:t>
            </w:r>
            <w:r>
              <w:rPr>
                <w:szCs w:val="20"/>
              </w:rPr>
              <w:t>.</w:t>
            </w:r>
            <w:r w:rsidRPr="008A74B9">
              <w:rPr>
                <w:szCs w:val="20"/>
              </w:rPr>
              <w:t>52</w:t>
            </w:r>
          </w:p>
        </w:tc>
        <w:tc>
          <w:tcPr>
            <w:tcW w:w="1552" w:type="dxa"/>
          </w:tcPr>
          <w:p w:rsidR="00131529" w:rsidRDefault="00131529" w:rsidP="00B06279">
            <w:pPr>
              <w:rPr>
                <w:szCs w:val="20"/>
              </w:rPr>
            </w:pPr>
            <w:r w:rsidRPr="008A74B9">
              <w:rPr>
                <w:szCs w:val="20"/>
              </w:rPr>
              <w:t>80</w:t>
            </w:r>
            <w:r>
              <w:rPr>
                <w:szCs w:val="20"/>
              </w:rPr>
              <w:t>.</w:t>
            </w:r>
            <w:r w:rsidRPr="008A74B9">
              <w:rPr>
                <w:szCs w:val="20"/>
              </w:rPr>
              <w:t>74</w:t>
            </w:r>
          </w:p>
        </w:tc>
      </w:tr>
      <w:tr w:rsidR="00131529" w:rsidTr="00B06279">
        <w:tc>
          <w:tcPr>
            <w:tcW w:w="2122" w:type="dxa"/>
          </w:tcPr>
          <w:p w:rsidR="00131529" w:rsidRDefault="00131529" w:rsidP="00B06279">
            <w:pPr>
              <w:rPr>
                <w:szCs w:val="20"/>
              </w:rPr>
            </w:pPr>
            <w:proofErr w:type="spellStart"/>
            <w:r w:rsidRPr="005E7364">
              <w:rPr>
                <w:szCs w:val="20"/>
              </w:rPr>
              <w:t>Gini</w:t>
            </w:r>
            <w:proofErr w:type="spellEnd"/>
          </w:p>
        </w:tc>
        <w:tc>
          <w:tcPr>
            <w:tcW w:w="1701" w:type="dxa"/>
          </w:tcPr>
          <w:p w:rsidR="00131529" w:rsidRDefault="00330C4B" w:rsidP="00B06279">
            <w:pPr>
              <w:rPr>
                <w:szCs w:val="20"/>
              </w:rPr>
            </w:pPr>
            <w:r w:rsidRPr="00330C4B">
              <w:rPr>
                <w:szCs w:val="20"/>
              </w:rPr>
              <w:t>7793</w:t>
            </w:r>
          </w:p>
        </w:tc>
        <w:tc>
          <w:tcPr>
            <w:tcW w:w="1701" w:type="dxa"/>
          </w:tcPr>
          <w:p w:rsidR="00131529" w:rsidRDefault="00330C4B" w:rsidP="00B06279">
            <w:pPr>
              <w:rPr>
                <w:szCs w:val="20"/>
              </w:rPr>
            </w:pPr>
            <w:r w:rsidRPr="00330C4B">
              <w:rPr>
                <w:szCs w:val="20"/>
              </w:rPr>
              <w:t>9513</w:t>
            </w:r>
            <w:r w:rsidR="00062578">
              <w:rPr>
                <w:szCs w:val="20"/>
              </w:rPr>
              <w:t xml:space="preserve"> </w:t>
            </w:r>
            <w:r w:rsidR="0002331D">
              <w:rPr>
                <w:szCs w:val="20"/>
              </w:rPr>
              <w:t>!!!dokonč</w:t>
            </w:r>
            <w:bookmarkStart w:id="65" w:name="_GoBack"/>
            <w:bookmarkEnd w:id="65"/>
          </w:p>
        </w:tc>
        <w:tc>
          <w:tcPr>
            <w:tcW w:w="1417" w:type="dxa"/>
          </w:tcPr>
          <w:p w:rsidR="00131529" w:rsidRDefault="00131529" w:rsidP="00B06279">
            <w:pPr>
              <w:rPr>
                <w:szCs w:val="20"/>
              </w:rPr>
            </w:pPr>
            <w:r w:rsidRPr="0038134A">
              <w:rPr>
                <w:szCs w:val="20"/>
              </w:rPr>
              <w:t>68</w:t>
            </w:r>
            <w:r>
              <w:rPr>
                <w:szCs w:val="20"/>
              </w:rPr>
              <w:t>.</w:t>
            </w:r>
            <w:r w:rsidRPr="0038134A">
              <w:rPr>
                <w:szCs w:val="20"/>
              </w:rPr>
              <w:t>47</w:t>
            </w:r>
          </w:p>
        </w:tc>
        <w:tc>
          <w:tcPr>
            <w:tcW w:w="1552" w:type="dxa"/>
          </w:tcPr>
          <w:p w:rsidR="00131529" w:rsidRDefault="00131529" w:rsidP="00B06279">
            <w:pPr>
              <w:rPr>
                <w:szCs w:val="20"/>
              </w:rPr>
            </w:pPr>
            <w:r w:rsidRPr="0038134A">
              <w:rPr>
                <w:szCs w:val="20"/>
              </w:rPr>
              <w:t>96</w:t>
            </w:r>
            <w:r>
              <w:rPr>
                <w:szCs w:val="20"/>
              </w:rPr>
              <w:t>.</w:t>
            </w:r>
            <w:r w:rsidRPr="0038134A">
              <w:rPr>
                <w:szCs w:val="20"/>
              </w:rPr>
              <w:t>29</w:t>
            </w:r>
          </w:p>
        </w:tc>
      </w:tr>
      <w:tr w:rsidR="00131529" w:rsidTr="00B06279">
        <w:tc>
          <w:tcPr>
            <w:tcW w:w="2122" w:type="dxa"/>
          </w:tcPr>
          <w:p w:rsidR="00131529" w:rsidRDefault="00131529" w:rsidP="00B06279">
            <w:pPr>
              <w:rPr>
                <w:szCs w:val="20"/>
              </w:rPr>
            </w:pPr>
            <w:proofErr w:type="spellStart"/>
            <w:r w:rsidRPr="005E7364">
              <w:rPr>
                <w:szCs w:val="20"/>
              </w:rPr>
              <w:t>Laplacian</w:t>
            </w:r>
            <w:proofErr w:type="spellEnd"/>
          </w:p>
        </w:tc>
        <w:tc>
          <w:tcPr>
            <w:tcW w:w="1701" w:type="dxa"/>
          </w:tcPr>
          <w:p w:rsidR="00131529" w:rsidRDefault="00131529" w:rsidP="00B06279">
            <w:pPr>
              <w:rPr>
                <w:szCs w:val="20"/>
              </w:rPr>
            </w:pPr>
            <w:r w:rsidRPr="00E274FD">
              <w:rPr>
                <w:szCs w:val="20"/>
              </w:rPr>
              <w:t>59</w:t>
            </w:r>
            <w:r>
              <w:rPr>
                <w:szCs w:val="20"/>
              </w:rPr>
              <w:t>.</w:t>
            </w:r>
            <w:r w:rsidRPr="00E274FD">
              <w:rPr>
                <w:szCs w:val="20"/>
              </w:rPr>
              <w:t>06</w:t>
            </w:r>
          </w:p>
        </w:tc>
        <w:tc>
          <w:tcPr>
            <w:tcW w:w="1701" w:type="dxa"/>
          </w:tcPr>
          <w:p w:rsidR="00131529" w:rsidRDefault="00131529" w:rsidP="00B06279">
            <w:pPr>
              <w:rPr>
                <w:szCs w:val="20"/>
              </w:rPr>
            </w:pPr>
            <w:r w:rsidRPr="00E274FD">
              <w:rPr>
                <w:szCs w:val="20"/>
              </w:rPr>
              <w:t>92</w:t>
            </w:r>
            <w:r>
              <w:rPr>
                <w:szCs w:val="20"/>
              </w:rPr>
              <w:t>.</w:t>
            </w:r>
            <w:r w:rsidRPr="00E274FD">
              <w:rPr>
                <w:szCs w:val="20"/>
              </w:rPr>
              <w:t>65</w:t>
            </w:r>
          </w:p>
        </w:tc>
        <w:tc>
          <w:tcPr>
            <w:tcW w:w="1417" w:type="dxa"/>
          </w:tcPr>
          <w:p w:rsidR="00131529" w:rsidRDefault="00131529" w:rsidP="00B06279">
            <w:pPr>
              <w:rPr>
                <w:szCs w:val="20"/>
              </w:rPr>
            </w:pPr>
            <w:r w:rsidRPr="0038134A">
              <w:rPr>
                <w:szCs w:val="20"/>
              </w:rPr>
              <w:t>26</w:t>
            </w:r>
            <w:r>
              <w:rPr>
                <w:szCs w:val="20"/>
              </w:rPr>
              <w:t>.</w:t>
            </w:r>
            <w:r w:rsidRPr="0038134A">
              <w:rPr>
                <w:szCs w:val="20"/>
              </w:rPr>
              <w:t>53</w:t>
            </w:r>
          </w:p>
        </w:tc>
        <w:tc>
          <w:tcPr>
            <w:tcW w:w="1552" w:type="dxa"/>
          </w:tcPr>
          <w:p w:rsidR="00131529" w:rsidRDefault="00131529" w:rsidP="00B06279">
            <w:pPr>
              <w:rPr>
                <w:szCs w:val="20"/>
              </w:rPr>
            </w:pPr>
            <w:r w:rsidRPr="0038134A">
              <w:rPr>
                <w:szCs w:val="20"/>
              </w:rPr>
              <w:t>65</w:t>
            </w:r>
            <w:r>
              <w:rPr>
                <w:szCs w:val="20"/>
              </w:rPr>
              <w:t>.</w:t>
            </w:r>
            <w:r w:rsidRPr="0038134A">
              <w:rPr>
                <w:szCs w:val="20"/>
              </w:rPr>
              <w:t>9</w:t>
            </w:r>
          </w:p>
        </w:tc>
      </w:tr>
      <w:tr w:rsidR="00131529" w:rsidTr="00B06279">
        <w:tc>
          <w:tcPr>
            <w:tcW w:w="2122"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701" w:type="dxa"/>
          </w:tcPr>
          <w:p w:rsidR="00131529" w:rsidRDefault="00131529" w:rsidP="00B06279">
            <w:pPr>
              <w:rPr>
                <w:szCs w:val="20"/>
              </w:rPr>
            </w:pPr>
            <w:r w:rsidRPr="00E274FD">
              <w:rPr>
                <w:szCs w:val="20"/>
              </w:rPr>
              <w:t>97</w:t>
            </w:r>
            <w:r>
              <w:rPr>
                <w:szCs w:val="20"/>
              </w:rPr>
              <w:t>.</w:t>
            </w:r>
            <w:r w:rsidRPr="00E274FD">
              <w:rPr>
                <w:szCs w:val="20"/>
              </w:rPr>
              <w:t>63</w:t>
            </w:r>
          </w:p>
        </w:tc>
        <w:tc>
          <w:tcPr>
            <w:tcW w:w="1701" w:type="dxa"/>
          </w:tcPr>
          <w:p w:rsidR="00131529" w:rsidRDefault="00131529" w:rsidP="00B06279">
            <w:pPr>
              <w:rPr>
                <w:szCs w:val="20"/>
              </w:rPr>
            </w:pPr>
            <w:r w:rsidRPr="00E274FD">
              <w:rPr>
                <w:szCs w:val="20"/>
              </w:rPr>
              <w:t>99</w:t>
            </w:r>
            <w:r>
              <w:rPr>
                <w:szCs w:val="20"/>
              </w:rPr>
              <w:t>.</w:t>
            </w:r>
            <w:r w:rsidRPr="00E274FD">
              <w:rPr>
                <w:szCs w:val="20"/>
              </w:rPr>
              <w:t>26</w:t>
            </w:r>
          </w:p>
        </w:tc>
        <w:tc>
          <w:tcPr>
            <w:tcW w:w="1417" w:type="dxa"/>
          </w:tcPr>
          <w:p w:rsidR="00131529" w:rsidRDefault="00131529" w:rsidP="00B06279">
            <w:pPr>
              <w:rPr>
                <w:szCs w:val="20"/>
              </w:rPr>
            </w:pPr>
            <w:r w:rsidRPr="0038134A">
              <w:rPr>
                <w:szCs w:val="20"/>
              </w:rPr>
              <w:t>93</w:t>
            </w:r>
            <w:r>
              <w:rPr>
                <w:szCs w:val="20"/>
              </w:rPr>
              <w:t>.</w:t>
            </w:r>
            <w:r w:rsidRPr="0038134A">
              <w:rPr>
                <w:szCs w:val="20"/>
              </w:rPr>
              <w:t>08</w:t>
            </w:r>
          </w:p>
        </w:tc>
        <w:tc>
          <w:tcPr>
            <w:tcW w:w="1552" w:type="dxa"/>
          </w:tcPr>
          <w:p w:rsidR="00131529" w:rsidRDefault="00131529" w:rsidP="00B06279">
            <w:pPr>
              <w:rPr>
                <w:szCs w:val="20"/>
              </w:rPr>
            </w:pPr>
            <w:r w:rsidRPr="0038134A">
              <w:rPr>
                <w:szCs w:val="20"/>
              </w:rPr>
              <w:t>99</w:t>
            </w:r>
            <w:r>
              <w:rPr>
                <w:szCs w:val="20"/>
              </w:rPr>
              <w:t>.</w:t>
            </w:r>
            <w:r w:rsidRPr="0038134A">
              <w:rPr>
                <w:szCs w:val="20"/>
              </w:rPr>
              <w:t>06</w:t>
            </w:r>
          </w:p>
        </w:tc>
      </w:tr>
      <w:tr w:rsidR="00131529" w:rsidTr="00B06279">
        <w:tc>
          <w:tcPr>
            <w:tcW w:w="2122" w:type="dxa"/>
          </w:tcPr>
          <w:p w:rsidR="00131529" w:rsidRPr="005E7364" w:rsidRDefault="00131529" w:rsidP="00B06279">
            <w:pPr>
              <w:rPr>
                <w:szCs w:val="20"/>
              </w:rPr>
            </w:pPr>
            <w:r w:rsidRPr="0055787D">
              <w:rPr>
                <w:szCs w:val="20"/>
              </w:rPr>
              <w:t xml:space="preserve">LGBM </w:t>
            </w:r>
            <w:proofErr w:type="spellStart"/>
            <w:r w:rsidRPr="0055787D">
              <w:rPr>
                <w:szCs w:val="20"/>
              </w:rPr>
              <w:t>split</w:t>
            </w:r>
            <w:proofErr w:type="spellEnd"/>
          </w:p>
        </w:tc>
        <w:tc>
          <w:tcPr>
            <w:tcW w:w="1701" w:type="dxa"/>
          </w:tcPr>
          <w:p w:rsidR="00131529" w:rsidRPr="005E7364" w:rsidRDefault="00131529" w:rsidP="00B06279">
            <w:pPr>
              <w:rPr>
                <w:szCs w:val="20"/>
              </w:rPr>
            </w:pPr>
            <w:r w:rsidRPr="00E274FD">
              <w:rPr>
                <w:szCs w:val="20"/>
              </w:rPr>
              <w:t>97</w:t>
            </w:r>
            <w:r>
              <w:rPr>
                <w:szCs w:val="20"/>
              </w:rPr>
              <w:t>.</w:t>
            </w:r>
            <w:r w:rsidRPr="00E274FD">
              <w:rPr>
                <w:szCs w:val="20"/>
              </w:rPr>
              <w:t>42</w:t>
            </w:r>
          </w:p>
        </w:tc>
        <w:tc>
          <w:tcPr>
            <w:tcW w:w="1701" w:type="dxa"/>
          </w:tcPr>
          <w:p w:rsidR="00131529" w:rsidRPr="005E7364" w:rsidRDefault="00131529" w:rsidP="00B06279">
            <w:pPr>
              <w:rPr>
                <w:szCs w:val="20"/>
              </w:rPr>
            </w:pPr>
            <w:r w:rsidRPr="00E274FD">
              <w:rPr>
                <w:szCs w:val="20"/>
              </w:rPr>
              <w:t>99</w:t>
            </w:r>
            <w:r>
              <w:rPr>
                <w:szCs w:val="20"/>
              </w:rPr>
              <w:t>.</w:t>
            </w:r>
            <w:r w:rsidRPr="00E274FD">
              <w:rPr>
                <w:szCs w:val="20"/>
              </w:rPr>
              <w:t>16</w:t>
            </w:r>
          </w:p>
        </w:tc>
        <w:tc>
          <w:tcPr>
            <w:tcW w:w="1417" w:type="dxa"/>
          </w:tcPr>
          <w:p w:rsidR="00131529" w:rsidRDefault="00131529" w:rsidP="00B06279">
            <w:pPr>
              <w:rPr>
                <w:szCs w:val="20"/>
              </w:rPr>
            </w:pPr>
            <w:r w:rsidRPr="005A063E">
              <w:rPr>
                <w:szCs w:val="20"/>
              </w:rPr>
              <w:t>94</w:t>
            </w:r>
            <w:r>
              <w:rPr>
                <w:szCs w:val="20"/>
              </w:rPr>
              <w:t>.</w:t>
            </w:r>
            <w:r w:rsidRPr="005A063E">
              <w:rPr>
                <w:szCs w:val="20"/>
              </w:rPr>
              <w:t>02</w:t>
            </w:r>
          </w:p>
        </w:tc>
        <w:tc>
          <w:tcPr>
            <w:tcW w:w="1552" w:type="dxa"/>
          </w:tcPr>
          <w:p w:rsidR="00131529" w:rsidRDefault="00131529" w:rsidP="00B06279">
            <w:pPr>
              <w:rPr>
                <w:szCs w:val="20"/>
              </w:rPr>
            </w:pPr>
            <w:r w:rsidRPr="005A063E">
              <w:rPr>
                <w:szCs w:val="20"/>
              </w:rPr>
              <w:t>98</w:t>
            </w:r>
            <w:r>
              <w:rPr>
                <w:szCs w:val="20"/>
              </w:rPr>
              <w:t>.</w:t>
            </w:r>
            <w:r w:rsidRPr="005A063E">
              <w:rPr>
                <w:szCs w:val="20"/>
              </w:rPr>
              <w:t>66</w:t>
            </w:r>
          </w:p>
        </w:tc>
      </w:tr>
      <w:tr w:rsidR="00131529" w:rsidTr="00B06279">
        <w:tc>
          <w:tcPr>
            <w:tcW w:w="2122" w:type="dxa"/>
          </w:tcPr>
          <w:p w:rsidR="00131529" w:rsidRPr="005E7364" w:rsidRDefault="00131529" w:rsidP="00B06279">
            <w:pPr>
              <w:rPr>
                <w:szCs w:val="20"/>
              </w:rPr>
            </w:pPr>
            <w:proofErr w:type="spellStart"/>
            <w:r w:rsidRPr="0055787D">
              <w:rPr>
                <w:szCs w:val="20"/>
              </w:rPr>
              <w:t>mutual_info</w:t>
            </w:r>
            <w:proofErr w:type="spellEnd"/>
          </w:p>
        </w:tc>
        <w:tc>
          <w:tcPr>
            <w:tcW w:w="1701" w:type="dxa"/>
          </w:tcPr>
          <w:p w:rsidR="00131529" w:rsidRPr="005E7364" w:rsidRDefault="00131529" w:rsidP="00B06279">
            <w:pPr>
              <w:rPr>
                <w:szCs w:val="20"/>
              </w:rPr>
            </w:pPr>
            <w:r w:rsidRPr="00E274FD">
              <w:rPr>
                <w:szCs w:val="20"/>
              </w:rPr>
              <w:t>92</w:t>
            </w:r>
            <w:r>
              <w:rPr>
                <w:szCs w:val="20"/>
              </w:rPr>
              <w:t>.</w:t>
            </w:r>
            <w:r w:rsidRPr="00E274FD">
              <w:rPr>
                <w:szCs w:val="20"/>
              </w:rPr>
              <w:t>16</w:t>
            </w:r>
          </w:p>
        </w:tc>
        <w:tc>
          <w:tcPr>
            <w:tcW w:w="1701" w:type="dxa"/>
          </w:tcPr>
          <w:p w:rsidR="00131529" w:rsidRPr="005E7364" w:rsidRDefault="00131529" w:rsidP="00B06279">
            <w:pPr>
              <w:rPr>
                <w:szCs w:val="20"/>
              </w:rPr>
            </w:pPr>
            <w:r w:rsidRPr="00E274FD">
              <w:rPr>
                <w:szCs w:val="20"/>
              </w:rPr>
              <w:t>97</w:t>
            </w:r>
            <w:r>
              <w:rPr>
                <w:szCs w:val="20"/>
              </w:rPr>
              <w:t>.</w:t>
            </w:r>
            <w:r w:rsidRPr="00E274FD">
              <w:rPr>
                <w:szCs w:val="20"/>
              </w:rPr>
              <w:t>3</w:t>
            </w:r>
            <w:r>
              <w:rPr>
                <w:szCs w:val="20"/>
              </w:rPr>
              <w:t>1</w:t>
            </w:r>
          </w:p>
        </w:tc>
        <w:tc>
          <w:tcPr>
            <w:tcW w:w="1417" w:type="dxa"/>
          </w:tcPr>
          <w:p w:rsidR="00131529" w:rsidRDefault="00131529" w:rsidP="00B06279">
            <w:pPr>
              <w:rPr>
                <w:szCs w:val="20"/>
              </w:rPr>
            </w:pPr>
            <w:r w:rsidRPr="00EE1D5F">
              <w:rPr>
                <w:szCs w:val="20"/>
              </w:rPr>
              <w:t>57</w:t>
            </w:r>
            <w:r>
              <w:rPr>
                <w:szCs w:val="20"/>
              </w:rPr>
              <w:t>.</w:t>
            </w:r>
            <w:r w:rsidRPr="00EE1D5F">
              <w:rPr>
                <w:szCs w:val="20"/>
              </w:rPr>
              <w:t>3</w:t>
            </w:r>
          </w:p>
        </w:tc>
        <w:tc>
          <w:tcPr>
            <w:tcW w:w="1552" w:type="dxa"/>
          </w:tcPr>
          <w:p w:rsidR="00131529" w:rsidRDefault="00131529" w:rsidP="00B06279">
            <w:pPr>
              <w:rPr>
                <w:szCs w:val="20"/>
              </w:rPr>
            </w:pPr>
            <w:r w:rsidRPr="00D45F68">
              <w:rPr>
                <w:szCs w:val="20"/>
              </w:rPr>
              <w:t>94</w:t>
            </w:r>
            <w:r>
              <w:rPr>
                <w:szCs w:val="20"/>
              </w:rPr>
              <w:t>.</w:t>
            </w:r>
            <w:r w:rsidRPr="00D45F68">
              <w:rPr>
                <w:szCs w:val="20"/>
              </w:rPr>
              <w:t>45</w:t>
            </w:r>
          </w:p>
        </w:tc>
      </w:tr>
      <w:tr w:rsidR="00131529" w:rsidTr="00B06279">
        <w:tc>
          <w:tcPr>
            <w:tcW w:w="2122" w:type="dxa"/>
          </w:tcPr>
          <w:p w:rsidR="00131529" w:rsidRPr="005E7364" w:rsidRDefault="00131529" w:rsidP="00B06279">
            <w:pPr>
              <w:rPr>
                <w:szCs w:val="20"/>
              </w:rPr>
            </w:pPr>
            <w:proofErr w:type="spellStart"/>
            <w:r w:rsidRPr="0055787D">
              <w:rPr>
                <w:szCs w:val="20"/>
              </w:rPr>
              <w:t>ReliefF</w:t>
            </w:r>
            <w:proofErr w:type="spellEnd"/>
          </w:p>
        </w:tc>
        <w:tc>
          <w:tcPr>
            <w:tcW w:w="1701" w:type="dxa"/>
          </w:tcPr>
          <w:p w:rsidR="00131529" w:rsidRPr="005E7364" w:rsidRDefault="00131529" w:rsidP="00B06279">
            <w:pPr>
              <w:rPr>
                <w:szCs w:val="20"/>
              </w:rPr>
            </w:pPr>
            <w:r w:rsidRPr="00E274FD">
              <w:rPr>
                <w:szCs w:val="20"/>
              </w:rPr>
              <w:t>92</w:t>
            </w:r>
            <w:r>
              <w:rPr>
                <w:szCs w:val="20"/>
              </w:rPr>
              <w:t>.</w:t>
            </w:r>
            <w:r w:rsidRPr="00E274FD">
              <w:rPr>
                <w:szCs w:val="20"/>
              </w:rPr>
              <w:t>68</w:t>
            </w:r>
          </w:p>
        </w:tc>
        <w:tc>
          <w:tcPr>
            <w:tcW w:w="1701" w:type="dxa"/>
          </w:tcPr>
          <w:p w:rsidR="00131529" w:rsidRPr="005E7364" w:rsidRDefault="00131529" w:rsidP="00B06279">
            <w:pPr>
              <w:rPr>
                <w:szCs w:val="20"/>
              </w:rPr>
            </w:pPr>
            <w:r w:rsidRPr="00E274FD">
              <w:rPr>
                <w:szCs w:val="20"/>
              </w:rPr>
              <w:t>97</w:t>
            </w:r>
            <w:r>
              <w:rPr>
                <w:szCs w:val="20"/>
              </w:rPr>
              <w:t>.</w:t>
            </w:r>
            <w:r w:rsidRPr="00E274FD">
              <w:rPr>
                <w:szCs w:val="20"/>
              </w:rPr>
              <w:t>3</w:t>
            </w:r>
            <w:r>
              <w:rPr>
                <w:szCs w:val="20"/>
              </w:rPr>
              <w:t>2</w:t>
            </w:r>
          </w:p>
        </w:tc>
        <w:tc>
          <w:tcPr>
            <w:tcW w:w="1417" w:type="dxa"/>
          </w:tcPr>
          <w:p w:rsidR="00131529" w:rsidRDefault="00131529" w:rsidP="00B06279">
            <w:pPr>
              <w:rPr>
                <w:szCs w:val="20"/>
              </w:rPr>
            </w:pPr>
            <w:r w:rsidRPr="00D45F68">
              <w:rPr>
                <w:szCs w:val="20"/>
              </w:rPr>
              <w:t>58</w:t>
            </w:r>
            <w:r>
              <w:rPr>
                <w:szCs w:val="20"/>
              </w:rPr>
              <w:t>.</w:t>
            </w:r>
            <w:r w:rsidRPr="00D45F68">
              <w:rPr>
                <w:szCs w:val="20"/>
              </w:rPr>
              <w:t>72</w:t>
            </w:r>
          </w:p>
        </w:tc>
        <w:tc>
          <w:tcPr>
            <w:tcW w:w="1552" w:type="dxa"/>
          </w:tcPr>
          <w:p w:rsidR="00131529" w:rsidRDefault="00131529" w:rsidP="00B06279">
            <w:pPr>
              <w:rPr>
                <w:szCs w:val="20"/>
              </w:rPr>
            </w:pPr>
            <w:r w:rsidRPr="00D45F68">
              <w:rPr>
                <w:szCs w:val="20"/>
              </w:rPr>
              <w:t>94</w:t>
            </w:r>
            <w:r>
              <w:rPr>
                <w:szCs w:val="20"/>
              </w:rPr>
              <w:t>.</w:t>
            </w:r>
            <w:r w:rsidRPr="00D45F68">
              <w:rPr>
                <w:szCs w:val="20"/>
              </w:rPr>
              <w:t>94</w:t>
            </w:r>
          </w:p>
        </w:tc>
      </w:tr>
      <w:tr w:rsidR="00131529" w:rsidTr="00B06279">
        <w:tc>
          <w:tcPr>
            <w:tcW w:w="2122" w:type="dxa"/>
          </w:tcPr>
          <w:p w:rsidR="00131529" w:rsidRPr="005E7364" w:rsidRDefault="00131529" w:rsidP="00B06279">
            <w:pPr>
              <w:rPr>
                <w:szCs w:val="20"/>
              </w:rPr>
            </w:pPr>
            <w:r w:rsidRPr="0055787D">
              <w:rPr>
                <w:szCs w:val="20"/>
              </w:rPr>
              <w:t>RFC</w:t>
            </w:r>
          </w:p>
        </w:tc>
        <w:tc>
          <w:tcPr>
            <w:tcW w:w="1701" w:type="dxa"/>
          </w:tcPr>
          <w:p w:rsidR="00131529" w:rsidRPr="005E7364" w:rsidRDefault="00131529" w:rsidP="00B06279">
            <w:pPr>
              <w:rPr>
                <w:szCs w:val="20"/>
              </w:rPr>
            </w:pPr>
            <w:r w:rsidRPr="00E274FD">
              <w:rPr>
                <w:szCs w:val="20"/>
              </w:rPr>
              <w:t>96</w:t>
            </w:r>
            <w:r>
              <w:rPr>
                <w:szCs w:val="20"/>
              </w:rPr>
              <w:t>.</w:t>
            </w:r>
            <w:r w:rsidRPr="00E274FD">
              <w:rPr>
                <w:szCs w:val="20"/>
              </w:rPr>
              <w:t>6</w:t>
            </w:r>
          </w:p>
        </w:tc>
        <w:tc>
          <w:tcPr>
            <w:tcW w:w="1701" w:type="dxa"/>
          </w:tcPr>
          <w:p w:rsidR="00131529" w:rsidRPr="005E7364" w:rsidRDefault="00131529" w:rsidP="00B06279">
            <w:pPr>
              <w:rPr>
                <w:szCs w:val="20"/>
              </w:rPr>
            </w:pPr>
            <w:r w:rsidRPr="00E274FD">
              <w:rPr>
                <w:szCs w:val="20"/>
              </w:rPr>
              <w:t>98</w:t>
            </w:r>
            <w:r>
              <w:rPr>
                <w:szCs w:val="20"/>
              </w:rPr>
              <w:t>.</w:t>
            </w:r>
            <w:r w:rsidRPr="00E274FD">
              <w:rPr>
                <w:szCs w:val="20"/>
              </w:rPr>
              <w:t>85</w:t>
            </w:r>
          </w:p>
        </w:tc>
        <w:tc>
          <w:tcPr>
            <w:tcW w:w="1417" w:type="dxa"/>
          </w:tcPr>
          <w:p w:rsidR="00131529" w:rsidRDefault="00131529" w:rsidP="00B06279">
            <w:pPr>
              <w:rPr>
                <w:szCs w:val="20"/>
              </w:rPr>
            </w:pPr>
            <w:r w:rsidRPr="00D45F68">
              <w:rPr>
                <w:szCs w:val="20"/>
              </w:rPr>
              <w:t>91</w:t>
            </w:r>
            <w:r>
              <w:rPr>
                <w:szCs w:val="20"/>
              </w:rPr>
              <w:t>.</w:t>
            </w:r>
            <w:r w:rsidRPr="00D45F68">
              <w:rPr>
                <w:szCs w:val="20"/>
              </w:rPr>
              <w:t>62</w:t>
            </w:r>
          </w:p>
        </w:tc>
        <w:tc>
          <w:tcPr>
            <w:tcW w:w="1552" w:type="dxa"/>
          </w:tcPr>
          <w:p w:rsidR="00131529" w:rsidRDefault="00131529" w:rsidP="00B06279">
            <w:pPr>
              <w:rPr>
                <w:szCs w:val="20"/>
              </w:rPr>
            </w:pPr>
            <w:r w:rsidRPr="00D45F68">
              <w:rPr>
                <w:szCs w:val="20"/>
              </w:rPr>
              <w:t>98</w:t>
            </w:r>
            <w:r>
              <w:rPr>
                <w:szCs w:val="20"/>
              </w:rPr>
              <w:t>.</w:t>
            </w:r>
            <w:r w:rsidRPr="00D45F68">
              <w:rPr>
                <w:szCs w:val="20"/>
              </w:rPr>
              <w:t>05</w:t>
            </w:r>
          </w:p>
        </w:tc>
      </w:tr>
      <w:tr w:rsidR="00131529" w:rsidTr="00B06279">
        <w:tc>
          <w:tcPr>
            <w:tcW w:w="2122" w:type="dxa"/>
          </w:tcPr>
          <w:p w:rsidR="00131529" w:rsidRPr="005E7364" w:rsidRDefault="00131529" w:rsidP="00B06279">
            <w:pPr>
              <w:rPr>
                <w:szCs w:val="20"/>
              </w:rPr>
            </w:pPr>
            <w:r w:rsidRPr="0055787D">
              <w:rPr>
                <w:szCs w:val="20"/>
              </w:rPr>
              <w:t>SPEC</w:t>
            </w:r>
          </w:p>
        </w:tc>
        <w:tc>
          <w:tcPr>
            <w:tcW w:w="1701" w:type="dxa"/>
          </w:tcPr>
          <w:p w:rsidR="00131529" w:rsidRPr="005E7364" w:rsidRDefault="00131529" w:rsidP="00B06279">
            <w:pPr>
              <w:rPr>
                <w:szCs w:val="20"/>
              </w:rPr>
            </w:pPr>
            <w:r w:rsidRPr="00E274FD">
              <w:rPr>
                <w:szCs w:val="20"/>
              </w:rPr>
              <w:t>90</w:t>
            </w:r>
            <w:r>
              <w:rPr>
                <w:szCs w:val="20"/>
              </w:rPr>
              <w:t>.</w:t>
            </w:r>
            <w:r w:rsidRPr="00E274FD">
              <w:rPr>
                <w:szCs w:val="20"/>
              </w:rPr>
              <w:t>94</w:t>
            </w:r>
          </w:p>
        </w:tc>
        <w:tc>
          <w:tcPr>
            <w:tcW w:w="1701" w:type="dxa"/>
          </w:tcPr>
          <w:p w:rsidR="00131529" w:rsidRPr="005E7364" w:rsidRDefault="00131529" w:rsidP="00B06279">
            <w:pPr>
              <w:rPr>
                <w:szCs w:val="20"/>
              </w:rPr>
            </w:pPr>
            <w:r w:rsidRPr="00E274FD">
              <w:rPr>
                <w:szCs w:val="20"/>
              </w:rPr>
              <w:t>95</w:t>
            </w:r>
            <w:r>
              <w:rPr>
                <w:szCs w:val="20"/>
              </w:rPr>
              <w:t>.</w:t>
            </w:r>
            <w:r w:rsidRPr="00E274FD">
              <w:rPr>
                <w:szCs w:val="20"/>
              </w:rPr>
              <w:t>86</w:t>
            </w:r>
          </w:p>
        </w:tc>
        <w:tc>
          <w:tcPr>
            <w:tcW w:w="1417" w:type="dxa"/>
          </w:tcPr>
          <w:p w:rsidR="00131529" w:rsidRDefault="00131529" w:rsidP="00B06279">
            <w:pPr>
              <w:rPr>
                <w:szCs w:val="20"/>
              </w:rPr>
            </w:pPr>
            <w:r w:rsidRPr="00D45F68">
              <w:rPr>
                <w:szCs w:val="20"/>
              </w:rPr>
              <w:t>56</w:t>
            </w:r>
            <w:r>
              <w:rPr>
                <w:szCs w:val="20"/>
              </w:rPr>
              <w:t>.</w:t>
            </w:r>
            <w:r w:rsidRPr="00D45F68">
              <w:rPr>
                <w:szCs w:val="20"/>
              </w:rPr>
              <w:t>68</w:t>
            </w:r>
          </w:p>
        </w:tc>
        <w:tc>
          <w:tcPr>
            <w:tcW w:w="1552" w:type="dxa"/>
          </w:tcPr>
          <w:p w:rsidR="00131529" w:rsidRDefault="00131529" w:rsidP="00B06279">
            <w:pPr>
              <w:rPr>
                <w:szCs w:val="20"/>
              </w:rPr>
            </w:pPr>
            <w:r w:rsidRPr="00D45F68">
              <w:rPr>
                <w:szCs w:val="20"/>
              </w:rPr>
              <w:t>90</w:t>
            </w:r>
            <w:r>
              <w:rPr>
                <w:szCs w:val="20"/>
              </w:rPr>
              <w:t>.</w:t>
            </w:r>
            <w:r w:rsidRPr="00D45F68">
              <w:rPr>
                <w:szCs w:val="20"/>
              </w:rPr>
              <w:t>49</w:t>
            </w:r>
          </w:p>
        </w:tc>
      </w:tr>
      <w:tr w:rsidR="00131529" w:rsidTr="00B06279">
        <w:tc>
          <w:tcPr>
            <w:tcW w:w="2122"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tcPr>
          <w:p w:rsidR="00131529" w:rsidRPr="005E7364" w:rsidRDefault="00131529" w:rsidP="00B06279">
            <w:pPr>
              <w:rPr>
                <w:szCs w:val="20"/>
              </w:rPr>
            </w:pPr>
            <w:r w:rsidRPr="00E274FD">
              <w:rPr>
                <w:szCs w:val="20"/>
              </w:rPr>
              <w:t>97</w:t>
            </w:r>
            <w:r>
              <w:rPr>
                <w:szCs w:val="20"/>
              </w:rPr>
              <w:t>.</w:t>
            </w:r>
            <w:r w:rsidRPr="00E274FD">
              <w:rPr>
                <w:szCs w:val="20"/>
              </w:rPr>
              <w:t>63</w:t>
            </w:r>
          </w:p>
        </w:tc>
        <w:tc>
          <w:tcPr>
            <w:tcW w:w="1701" w:type="dxa"/>
          </w:tcPr>
          <w:p w:rsidR="00131529" w:rsidRPr="005E7364" w:rsidRDefault="00131529" w:rsidP="00B06279">
            <w:pPr>
              <w:rPr>
                <w:szCs w:val="20"/>
              </w:rPr>
            </w:pPr>
            <w:r w:rsidRPr="009C7990">
              <w:rPr>
                <w:szCs w:val="20"/>
              </w:rPr>
              <w:t>99</w:t>
            </w:r>
            <w:r>
              <w:rPr>
                <w:szCs w:val="20"/>
              </w:rPr>
              <w:t>.</w:t>
            </w:r>
            <w:r w:rsidRPr="009C7990">
              <w:rPr>
                <w:szCs w:val="20"/>
              </w:rPr>
              <w:t>48</w:t>
            </w:r>
          </w:p>
        </w:tc>
        <w:tc>
          <w:tcPr>
            <w:tcW w:w="1417" w:type="dxa"/>
          </w:tcPr>
          <w:p w:rsidR="00131529" w:rsidRDefault="00131529" w:rsidP="00B06279">
            <w:pPr>
              <w:rPr>
                <w:szCs w:val="20"/>
              </w:rPr>
            </w:pPr>
            <w:r w:rsidRPr="00D45F68">
              <w:rPr>
                <w:szCs w:val="20"/>
              </w:rPr>
              <w:t>95</w:t>
            </w:r>
            <w:r>
              <w:rPr>
                <w:szCs w:val="20"/>
              </w:rPr>
              <w:t>.</w:t>
            </w:r>
            <w:r w:rsidRPr="00D45F68">
              <w:rPr>
                <w:szCs w:val="20"/>
              </w:rPr>
              <w:t>05</w:t>
            </w:r>
          </w:p>
        </w:tc>
        <w:tc>
          <w:tcPr>
            <w:tcW w:w="1552" w:type="dxa"/>
          </w:tcPr>
          <w:p w:rsidR="00131529" w:rsidRDefault="00131529" w:rsidP="00B06279">
            <w:pPr>
              <w:rPr>
                <w:szCs w:val="20"/>
              </w:rPr>
            </w:pPr>
            <w:r w:rsidRPr="002B779E">
              <w:rPr>
                <w:szCs w:val="20"/>
              </w:rPr>
              <w:t>99</w:t>
            </w:r>
            <w:r>
              <w:rPr>
                <w:szCs w:val="20"/>
              </w:rPr>
              <w:t>.</w:t>
            </w:r>
            <w:r w:rsidRPr="002B779E">
              <w:rPr>
                <w:szCs w:val="20"/>
              </w:rPr>
              <w:t>28</w:t>
            </w:r>
          </w:p>
        </w:tc>
      </w:tr>
      <w:tr w:rsidR="00131529" w:rsidTr="00B06279">
        <w:tc>
          <w:tcPr>
            <w:tcW w:w="2122"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tcPr>
          <w:p w:rsidR="00131529" w:rsidRPr="00E274FD" w:rsidRDefault="00131529" w:rsidP="00B06279">
            <w:r w:rsidRPr="00E274FD">
              <w:t>97</w:t>
            </w:r>
            <w:r>
              <w:t>.</w:t>
            </w:r>
            <w:r w:rsidRPr="00E274FD">
              <w:t>63</w:t>
            </w:r>
          </w:p>
        </w:tc>
        <w:tc>
          <w:tcPr>
            <w:tcW w:w="1701" w:type="dxa"/>
          </w:tcPr>
          <w:p w:rsidR="00131529" w:rsidRPr="005E7364" w:rsidRDefault="00131529" w:rsidP="00B06279">
            <w:pPr>
              <w:rPr>
                <w:szCs w:val="20"/>
              </w:rPr>
            </w:pPr>
            <w:r w:rsidRPr="009C7990">
              <w:rPr>
                <w:szCs w:val="20"/>
              </w:rPr>
              <w:t>99</w:t>
            </w:r>
            <w:r>
              <w:rPr>
                <w:szCs w:val="20"/>
              </w:rPr>
              <w:t>.</w:t>
            </w:r>
            <w:r w:rsidRPr="009C7990">
              <w:rPr>
                <w:szCs w:val="20"/>
              </w:rPr>
              <w:t>48</w:t>
            </w:r>
          </w:p>
        </w:tc>
        <w:tc>
          <w:tcPr>
            <w:tcW w:w="1417" w:type="dxa"/>
          </w:tcPr>
          <w:p w:rsidR="00131529" w:rsidRDefault="00131529" w:rsidP="00B06279">
            <w:pPr>
              <w:rPr>
                <w:szCs w:val="20"/>
              </w:rPr>
            </w:pPr>
            <w:r w:rsidRPr="00D45F68">
              <w:rPr>
                <w:szCs w:val="20"/>
              </w:rPr>
              <w:t>94</w:t>
            </w:r>
            <w:r>
              <w:rPr>
                <w:szCs w:val="20"/>
              </w:rPr>
              <w:t>.</w:t>
            </w:r>
            <w:r w:rsidRPr="00D45F68">
              <w:rPr>
                <w:szCs w:val="20"/>
              </w:rPr>
              <w:t>84</w:t>
            </w:r>
          </w:p>
        </w:tc>
        <w:tc>
          <w:tcPr>
            <w:tcW w:w="1552" w:type="dxa"/>
          </w:tcPr>
          <w:p w:rsidR="00131529" w:rsidRDefault="00131529" w:rsidP="00B06279">
            <w:pPr>
              <w:rPr>
                <w:szCs w:val="20"/>
              </w:rPr>
            </w:pPr>
            <w:r w:rsidRPr="00076D70">
              <w:rPr>
                <w:szCs w:val="20"/>
              </w:rPr>
              <w:t>99</w:t>
            </w:r>
            <w:r>
              <w:rPr>
                <w:szCs w:val="20"/>
              </w:rPr>
              <w:t>.</w:t>
            </w:r>
            <w:r w:rsidRPr="00076D70">
              <w:rPr>
                <w:szCs w:val="20"/>
              </w:rPr>
              <w:t>28</w:t>
            </w:r>
          </w:p>
        </w:tc>
      </w:tr>
      <w:tr w:rsidR="00131529" w:rsidTr="00B06279">
        <w:tc>
          <w:tcPr>
            <w:tcW w:w="2122" w:type="dxa"/>
          </w:tcPr>
          <w:p w:rsidR="00131529" w:rsidRPr="005E7364" w:rsidRDefault="00131529" w:rsidP="00B06279">
            <w:pPr>
              <w:rPr>
                <w:szCs w:val="20"/>
              </w:rPr>
            </w:pPr>
            <w:proofErr w:type="spellStart"/>
            <w:r w:rsidRPr="0055787D">
              <w:rPr>
                <w:szCs w:val="20"/>
              </w:rPr>
              <w:t>SGD_elasticnet</w:t>
            </w:r>
            <w:proofErr w:type="spellEnd"/>
          </w:p>
        </w:tc>
        <w:tc>
          <w:tcPr>
            <w:tcW w:w="1701" w:type="dxa"/>
          </w:tcPr>
          <w:p w:rsidR="00131529" w:rsidRPr="005E7364" w:rsidRDefault="00131529" w:rsidP="00B06279">
            <w:pPr>
              <w:rPr>
                <w:szCs w:val="20"/>
              </w:rPr>
            </w:pPr>
            <w:r w:rsidRPr="00176A66">
              <w:rPr>
                <w:szCs w:val="20"/>
              </w:rPr>
              <w:t>96</w:t>
            </w:r>
            <w:r>
              <w:rPr>
                <w:szCs w:val="20"/>
              </w:rPr>
              <w:t>.</w:t>
            </w:r>
            <w:r w:rsidRPr="00176A66">
              <w:rPr>
                <w:szCs w:val="20"/>
              </w:rPr>
              <w:t>81</w:t>
            </w:r>
          </w:p>
        </w:tc>
        <w:tc>
          <w:tcPr>
            <w:tcW w:w="1701" w:type="dxa"/>
          </w:tcPr>
          <w:p w:rsidR="00131529" w:rsidRPr="005E7364" w:rsidRDefault="00131529" w:rsidP="00B06279">
            <w:pPr>
              <w:rPr>
                <w:szCs w:val="20"/>
              </w:rPr>
            </w:pPr>
            <w:r w:rsidRPr="009C7990">
              <w:rPr>
                <w:szCs w:val="20"/>
              </w:rPr>
              <w:t>98</w:t>
            </w:r>
            <w:r>
              <w:rPr>
                <w:szCs w:val="20"/>
              </w:rPr>
              <w:t>.</w:t>
            </w:r>
            <w:r w:rsidRPr="009C7990">
              <w:rPr>
                <w:szCs w:val="20"/>
              </w:rPr>
              <w:t>65</w:t>
            </w:r>
          </w:p>
        </w:tc>
        <w:tc>
          <w:tcPr>
            <w:tcW w:w="1417" w:type="dxa"/>
          </w:tcPr>
          <w:p w:rsidR="00131529" w:rsidRDefault="00131529" w:rsidP="00B06279">
            <w:pPr>
              <w:rPr>
                <w:szCs w:val="20"/>
              </w:rPr>
            </w:pPr>
            <w:r w:rsidRPr="00D45F68">
              <w:rPr>
                <w:szCs w:val="20"/>
              </w:rPr>
              <w:t>97</w:t>
            </w:r>
            <w:r>
              <w:rPr>
                <w:szCs w:val="20"/>
              </w:rPr>
              <w:t>.</w:t>
            </w:r>
            <w:r w:rsidRPr="00D45F68">
              <w:rPr>
                <w:szCs w:val="20"/>
              </w:rPr>
              <w:t>12</w:t>
            </w:r>
          </w:p>
        </w:tc>
        <w:tc>
          <w:tcPr>
            <w:tcW w:w="1552" w:type="dxa"/>
          </w:tcPr>
          <w:p w:rsidR="00131529" w:rsidRDefault="00131529" w:rsidP="00B06279">
            <w:pPr>
              <w:rPr>
                <w:szCs w:val="20"/>
              </w:rPr>
            </w:pPr>
            <w:r w:rsidRPr="00D45F68">
              <w:rPr>
                <w:szCs w:val="20"/>
              </w:rPr>
              <w:t>98</w:t>
            </w:r>
            <w:r>
              <w:rPr>
                <w:szCs w:val="20"/>
              </w:rPr>
              <w:t>.</w:t>
            </w:r>
            <w:r w:rsidRPr="00D45F68">
              <w:rPr>
                <w:szCs w:val="20"/>
              </w:rPr>
              <w:t>96</w:t>
            </w:r>
          </w:p>
        </w:tc>
      </w:tr>
      <w:tr w:rsidR="00131529" w:rsidTr="00B06279">
        <w:tc>
          <w:tcPr>
            <w:tcW w:w="2122" w:type="dxa"/>
          </w:tcPr>
          <w:p w:rsidR="00131529" w:rsidRPr="005E7364" w:rsidRDefault="00131529" w:rsidP="00B06279">
            <w:pPr>
              <w:rPr>
                <w:szCs w:val="20"/>
              </w:rPr>
            </w:pPr>
            <w:r w:rsidRPr="0055787D">
              <w:rPr>
                <w:szCs w:val="20"/>
              </w:rPr>
              <w:t>SGD_L1</w:t>
            </w:r>
          </w:p>
        </w:tc>
        <w:tc>
          <w:tcPr>
            <w:tcW w:w="1701" w:type="dxa"/>
          </w:tcPr>
          <w:p w:rsidR="00131529" w:rsidRPr="005E7364" w:rsidRDefault="00131529" w:rsidP="00B06279">
            <w:pPr>
              <w:rPr>
                <w:szCs w:val="20"/>
              </w:rPr>
            </w:pPr>
            <w:r w:rsidRPr="00176A66">
              <w:rPr>
                <w:szCs w:val="20"/>
              </w:rPr>
              <w:t>96</w:t>
            </w:r>
            <w:r>
              <w:rPr>
                <w:szCs w:val="20"/>
              </w:rPr>
              <w:t>.</w:t>
            </w:r>
            <w:r w:rsidRPr="00176A66">
              <w:rPr>
                <w:szCs w:val="20"/>
              </w:rPr>
              <w:t>49</w:t>
            </w:r>
          </w:p>
        </w:tc>
        <w:tc>
          <w:tcPr>
            <w:tcW w:w="1701" w:type="dxa"/>
          </w:tcPr>
          <w:p w:rsidR="00131529" w:rsidRPr="005E7364" w:rsidRDefault="00131529" w:rsidP="00B06279">
            <w:pPr>
              <w:rPr>
                <w:szCs w:val="20"/>
              </w:rPr>
            </w:pPr>
            <w:r>
              <w:rPr>
                <w:szCs w:val="20"/>
              </w:rPr>
              <w:t>98.66</w:t>
            </w:r>
          </w:p>
        </w:tc>
        <w:tc>
          <w:tcPr>
            <w:tcW w:w="1417" w:type="dxa"/>
          </w:tcPr>
          <w:p w:rsidR="00131529" w:rsidRDefault="00131529" w:rsidP="00B06279">
            <w:pPr>
              <w:rPr>
                <w:szCs w:val="20"/>
              </w:rPr>
            </w:pPr>
            <w:r w:rsidRPr="00D45F68">
              <w:rPr>
                <w:szCs w:val="20"/>
              </w:rPr>
              <w:t>97</w:t>
            </w:r>
            <w:r>
              <w:rPr>
                <w:szCs w:val="20"/>
              </w:rPr>
              <w:t>.</w:t>
            </w:r>
            <w:r w:rsidRPr="00D45F68">
              <w:rPr>
                <w:szCs w:val="20"/>
              </w:rPr>
              <w:t>52</w:t>
            </w:r>
          </w:p>
        </w:tc>
        <w:tc>
          <w:tcPr>
            <w:tcW w:w="1552" w:type="dxa"/>
          </w:tcPr>
          <w:p w:rsidR="00131529" w:rsidRDefault="00131529" w:rsidP="00B06279">
            <w:pPr>
              <w:rPr>
                <w:szCs w:val="20"/>
              </w:rPr>
            </w:pPr>
            <w:r w:rsidRPr="00D45F68">
              <w:rPr>
                <w:szCs w:val="20"/>
              </w:rPr>
              <w:t>98</w:t>
            </w:r>
            <w:r>
              <w:rPr>
                <w:szCs w:val="20"/>
              </w:rPr>
              <w:t>.</w:t>
            </w:r>
            <w:r w:rsidRPr="00D45F68">
              <w:rPr>
                <w:szCs w:val="20"/>
              </w:rPr>
              <w:t>86</w:t>
            </w:r>
          </w:p>
        </w:tc>
      </w:tr>
      <w:tr w:rsidR="00131529" w:rsidTr="00B06279">
        <w:tc>
          <w:tcPr>
            <w:tcW w:w="2122" w:type="dxa"/>
          </w:tcPr>
          <w:p w:rsidR="00131529" w:rsidRPr="005E7364" w:rsidRDefault="00131529" w:rsidP="00B06279">
            <w:pPr>
              <w:rPr>
                <w:szCs w:val="20"/>
              </w:rPr>
            </w:pPr>
            <w:r w:rsidRPr="0055787D">
              <w:rPr>
                <w:szCs w:val="20"/>
              </w:rPr>
              <w:t>SGD_L2</w:t>
            </w:r>
          </w:p>
        </w:tc>
        <w:tc>
          <w:tcPr>
            <w:tcW w:w="1701" w:type="dxa"/>
          </w:tcPr>
          <w:p w:rsidR="00131529" w:rsidRPr="005E7364" w:rsidRDefault="00131529" w:rsidP="00B06279">
            <w:pPr>
              <w:rPr>
                <w:szCs w:val="20"/>
              </w:rPr>
            </w:pPr>
            <w:r w:rsidRPr="00176A66">
              <w:rPr>
                <w:szCs w:val="20"/>
              </w:rPr>
              <w:t>96</w:t>
            </w:r>
            <w:r>
              <w:rPr>
                <w:szCs w:val="20"/>
              </w:rPr>
              <w:t>.</w:t>
            </w:r>
            <w:r w:rsidRPr="00176A66">
              <w:rPr>
                <w:szCs w:val="20"/>
              </w:rPr>
              <w:t>7</w:t>
            </w:r>
          </w:p>
        </w:tc>
        <w:tc>
          <w:tcPr>
            <w:tcW w:w="1701" w:type="dxa"/>
          </w:tcPr>
          <w:p w:rsidR="00131529" w:rsidRPr="005E7364" w:rsidRDefault="00131529" w:rsidP="00B06279">
            <w:pPr>
              <w:rPr>
                <w:szCs w:val="20"/>
              </w:rPr>
            </w:pPr>
            <w:r w:rsidRPr="00176A66">
              <w:rPr>
                <w:szCs w:val="20"/>
              </w:rPr>
              <w:t>98</w:t>
            </w:r>
            <w:r>
              <w:rPr>
                <w:szCs w:val="20"/>
              </w:rPr>
              <w:t>.</w:t>
            </w:r>
            <w:r w:rsidRPr="00176A66">
              <w:rPr>
                <w:szCs w:val="20"/>
              </w:rPr>
              <w:t>65</w:t>
            </w:r>
          </w:p>
        </w:tc>
        <w:tc>
          <w:tcPr>
            <w:tcW w:w="1417" w:type="dxa"/>
          </w:tcPr>
          <w:p w:rsidR="00131529" w:rsidRDefault="00131529" w:rsidP="00B06279">
            <w:pPr>
              <w:rPr>
                <w:szCs w:val="20"/>
              </w:rPr>
            </w:pPr>
            <w:r w:rsidRPr="00D45F68">
              <w:rPr>
                <w:szCs w:val="20"/>
              </w:rPr>
              <w:t>97</w:t>
            </w:r>
            <w:r>
              <w:rPr>
                <w:szCs w:val="20"/>
              </w:rPr>
              <w:t>.</w:t>
            </w:r>
            <w:r w:rsidRPr="00D45F68">
              <w:rPr>
                <w:szCs w:val="20"/>
              </w:rPr>
              <w:t>12</w:t>
            </w:r>
          </w:p>
        </w:tc>
        <w:tc>
          <w:tcPr>
            <w:tcW w:w="1552" w:type="dxa"/>
          </w:tcPr>
          <w:p w:rsidR="00131529" w:rsidRDefault="00131529" w:rsidP="00B06279">
            <w:pPr>
              <w:rPr>
                <w:szCs w:val="20"/>
              </w:rPr>
            </w:pPr>
            <w:r w:rsidRPr="00D45F68">
              <w:rPr>
                <w:szCs w:val="20"/>
              </w:rPr>
              <w:t>98</w:t>
            </w:r>
            <w:r>
              <w:rPr>
                <w:szCs w:val="20"/>
              </w:rPr>
              <w:t>.</w:t>
            </w:r>
            <w:r w:rsidRPr="00D45F68">
              <w:rPr>
                <w:szCs w:val="20"/>
              </w:rPr>
              <w:t>96</w:t>
            </w:r>
          </w:p>
        </w:tc>
      </w:tr>
      <w:tr w:rsidR="00131529" w:rsidTr="00B06279">
        <w:tc>
          <w:tcPr>
            <w:tcW w:w="2122" w:type="dxa"/>
          </w:tcPr>
          <w:p w:rsidR="00131529" w:rsidRPr="005E7364" w:rsidRDefault="00131529" w:rsidP="00B06279">
            <w:pPr>
              <w:rPr>
                <w:szCs w:val="20"/>
              </w:rPr>
            </w:pPr>
            <w:r w:rsidRPr="0055787D">
              <w:rPr>
                <w:szCs w:val="20"/>
              </w:rPr>
              <w:t>SVC_L1</w:t>
            </w:r>
          </w:p>
        </w:tc>
        <w:tc>
          <w:tcPr>
            <w:tcW w:w="1701" w:type="dxa"/>
          </w:tcPr>
          <w:p w:rsidR="00131529" w:rsidRPr="005E7364" w:rsidRDefault="00131529" w:rsidP="00B06279">
            <w:pPr>
              <w:rPr>
                <w:szCs w:val="20"/>
              </w:rPr>
            </w:pPr>
            <w:r w:rsidRPr="00176A66">
              <w:rPr>
                <w:szCs w:val="20"/>
              </w:rPr>
              <w:t>96</w:t>
            </w:r>
            <w:r>
              <w:rPr>
                <w:szCs w:val="20"/>
              </w:rPr>
              <w:t>.</w:t>
            </w:r>
            <w:r w:rsidRPr="00176A66">
              <w:rPr>
                <w:szCs w:val="20"/>
              </w:rPr>
              <w:t>6</w:t>
            </w:r>
          </w:p>
        </w:tc>
        <w:tc>
          <w:tcPr>
            <w:tcW w:w="1701" w:type="dxa"/>
          </w:tcPr>
          <w:p w:rsidR="00131529" w:rsidRPr="005E7364" w:rsidRDefault="00131529" w:rsidP="00B06279">
            <w:pPr>
              <w:rPr>
                <w:szCs w:val="20"/>
              </w:rPr>
            </w:pPr>
            <w:r w:rsidRPr="00176A66">
              <w:rPr>
                <w:szCs w:val="20"/>
              </w:rPr>
              <w:t>99</w:t>
            </w:r>
            <w:r>
              <w:rPr>
                <w:szCs w:val="20"/>
              </w:rPr>
              <w:t>.</w:t>
            </w:r>
            <w:r w:rsidRPr="00176A66">
              <w:rPr>
                <w:szCs w:val="20"/>
              </w:rPr>
              <w:t>27</w:t>
            </w:r>
          </w:p>
        </w:tc>
        <w:tc>
          <w:tcPr>
            <w:tcW w:w="1417" w:type="dxa"/>
          </w:tcPr>
          <w:p w:rsidR="00131529" w:rsidRDefault="00131529" w:rsidP="00B06279">
            <w:pPr>
              <w:rPr>
                <w:szCs w:val="20"/>
              </w:rPr>
            </w:pPr>
            <w:r w:rsidRPr="00D45F68">
              <w:rPr>
                <w:szCs w:val="20"/>
              </w:rPr>
              <w:t>96</w:t>
            </w:r>
            <w:r>
              <w:rPr>
                <w:szCs w:val="20"/>
              </w:rPr>
              <w:t>.</w:t>
            </w:r>
            <w:r w:rsidRPr="00D45F68">
              <w:rPr>
                <w:szCs w:val="20"/>
              </w:rPr>
              <w:t>91</w:t>
            </w:r>
          </w:p>
        </w:tc>
        <w:tc>
          <w:tcPr>
            <w:tcW w:w="1552" w:type="dxa"/>
          </w:tcPr>
          <w:p w:rsidR="00131529" w:rsidRDefault="00131529" w:rsidP="00B06279">
            <w:pPr>
              <w:rPr>
                <w:szCs w:val="20"/>
              </w:rPr>
            </w:pPr>
            <w:r w:rsidRPr="00D45F68">
              <w:rPr>
                <w:szCs w:val="20"/>
              </w:rPr>
              <w:t>99</w:t>
            </w:r>
            <w:r>
              <w:rPr>
                <w:szCs w:val="20"/>
              </w:rPr>
              <w:t>.</w:t>
            </w:r>
            <w:r w:rsidRPr="00D45F68">
              <w:rPr>
                <w:szCs w:val="20"/>
              </w:rPr>
              <w:t>58</w:t>
            </w:r>
          </w:p>
        </w:tc>
      </w:tr>
      <w:tr w:rsidR="00131529" w:rsidTr="00B06279">
        <w:tc>
          <w:tcPr>
            <w:tcW w:w="2122" w:type="dxa"/>
          </w:tcPr>
          <w:p w:rsidR="00131529" w:rsidRPr="005E7364" w:rsidRDefault="00131529" w:rsidP="00B06279">
            <w:pPr>
              <w:rPr>
                <w:szCs w:val="20"/>
              </w:rPr>
            </w:pPr>
            <w:r w:rsidRPr="0055787D">
              <w:rPr>
                <w:szCs w:val="20"/>
              </w:rPr>
              <w:t>SVM</w:t>
            </w:r>
          </w:p>
        </w:tc>
        <w:tc>
          <w:tcPr>
            <w:tcW w:w="1701" w:type="dxa"/>
          </w:tcPr>
          <w:p w:rsidR="00131529" w:rsidRPr="005E7364" w:rsidRDefault="00131529" w:rsidP="00B06279">
            <w:pPr>
              <w:rPr>
                <w:szCs w:val="20"/>
              </w:rPr>
            </w:pPr>
            <w:r w:rsidRPr="00176A66">
              <w:rPr>
                <w:szCs w:val="20"/>
              </w:rPr>
              <w:t>93</w:t>
            </w:r>
            <w:r>
              <w:rPr>
                <w:szCs w:val="20"/>
              </w:rPr>
              <w:t>.</w:t>
            </w:r>
            <w:r w:rsidRPr="00176A66">
              <w:rPr>
                <w:szCs w:val="20"/>
              </w:rPr>
              <w:t>41</w:t>
            </w:r>
          </w:p>
        </w:tc>
        <w:tc>
          <w:tcPr>
            <w:tcW w:w="1701" w:type="dxa"/>
          </w:tcPr>
          <w:p w:rsidR="00131529" w:rsidRPr="005E7364" w:rsidRDefault="00131529" w:rsidP="00B06279">
            <w:pPr>
              <w:rPr>
                <w:szCs w:val="20"/>
              </w:rPr>
            </w:pPr>
            <w:r w:rsidRPr="00176A66">
              <w:rPr>
                <w:szCs w:val="20"/>
              </w:rPr>
              <w:t>98</w:t>
            </w:r>
            <w:r>
              <w:rPr>
                <w:szCs w:val="20"/>
              </w:rPr>
              <w:t>.</w:t>
            </w:r>
            <w:r w:rsidRPr="00176A66">
              <w:rPr>
                <w:szCs w:val="20"/>
              </w:rPr>
              <w:t>13</w:t>
            </w:r>
          </w:p>
        </w:tc>
        <w:tc>
          <w:tcPr>
            <w:tcW w:w="1417" w:type="dxa"/>
          </w:tcPr>
          <w:p w:rsidR="00131529" w:rsidRDefault="00131529" w:rsidP="00B06279">
            <w:pPr>
              <w:rPr>
                <w:szCs w:val="20"/>
              </w:rPr>
            </w:pPr>
            <w:r w:rsidRPr="00D45F68">
              <w:rPr>
                <w:szCs w:val="20"/>
              </w:rPr>
              <w:t>78</w:t>
            </w:r>
            <w:r>
              <w:rPr>
                <w:szCs w:val="20"/>
              </w:rPr>
              <w:t>.</w:t>
            </w:r>
            <w:r w:rsidRPr="00D45F68">
              <w:rPr>
                <w:szCs w:val="20"/>
              </w:rPr>
              <w:t>86</w:t>
            </w:r>
          </w:p>
        </w:tc>
        <w:tc>
          <w:tcPr>
            <w:tcW w:w="1552" w:type="dxa"/>
          </w:tcPr>
          <w:p w:rsidR="00131529" w:rsidRDefault="00131529" w:rsidP="00B06279">
            <w:pPr>
              <w:rPr>
                <w:szCs w:val="20"/>
              </w:rPr>
            </w:pPr>
            <w:r w:rsidRPr="00D45F68">
              <w:rPr>
                <w:szCs w:val="20"/>
              </w:rPr>
              <w:t>96</w:t>
            </w:r>
            <w:r>
              <w:rPr>
                <w:szCs w:val="20"/>
              </w:rPr>
              <w:t>.</w:t>
            </w:r>
            <w:r w:rsidRPr="00D45F68">
              <w:rPr>
                <w:szCs w:val="20"/>
              </w:rPr>
              <w:t>9</w:t>
            </w:r>
          </w:p>
        </w:tc>
      </w:tr>
      <w:tr w:rsidR="00131529" w:rsidTr="00B06279">
        <w:tc>
          <w:tcPr>
            <w:tcW w:w="2122" w:type="dxa"/>
          </w:tcPr>
          <w:p w:rsidR="00131529" w:rsidRPr="0055787D" w:rsidRDefault="00131529" w:rsidP="00B06279">
            <w:pPr>
              <w:rPr>
                <w:szCs w:val="20"/>
              </w:rPr>
            </w:pPr>
            <w:r>
              <w:rPr>
                <w:szCs w:val="20"/>
              </w:rPr>
              <w:t>pôvodne</w:t>
            </w:r>
          </w:p>
        </w:tc>
        <w:tc>
          <w:tcPr>
            <w:tcW w:w="1701" w:type="dxa"/>
          </w:tcPr>
          <w:p w:rsidR="00131529" w:rsidRDefault="00131529" w:rsidP="00B06279">
            <w:pPr>
              <w:pStyle w:val="ZPNormalnyText"/>
              <w:ind w:firstLine="0"/>
            </w:pPr>
            <w:r w:rsidRPr="00A612E0">
              <w:t>96</w:t>
            </w:r>
            <w:r>
              <w:t>.</w:t>
            </w:r>
            <w:r w:rsidRPr="00A612E0">
              <w:t>29</w:t>
            </w:r>
            <w:r>
              <w:t>%</w:t>
            </w:r>
          </w:p>
        </w:tc>
        <w:tc>
          <w:tcPr>
            <w:tcW w:w="1701" w:type="dxa"/>
          </w:tcPr>
          <w:p w:rsidR="00131529" w:rsidRDefault="00131529" w:rsidP="00B06279">
            <w:pPr>
              <w:pStyle w:val="ZPNormalnyText"/>
              <w:ind w:firstLine="0"/>
            </w:pPr>
            <w:r w:rsidRPr="00A612E0">
              <w:t>96</w:t>
            </w:r>
            <w:r>
              <w:t>.</w:t>
            </w:r>
            <w:r w:rsidRPr="00A612E0">
              <w:t>29</w:t>
            </w:r>
            <w:r>
              <w:t>%</w:t>
            </w:r>
          </w:p>
        </w:tc>
        <w:tc>
          <w:tcPr>
            <w:tcW w:w="1417" w:type="dxa"/>
          </w:tcPr>
          <w:p w:rsidR="00131529" w:rsidRDefault="00131529" w:rsidP="00B06279">
            <w:pPr>
              <w:pStyle w:val="ZPNormalnyText"/>
              <w:ind w:firstLine="0"/>
            </w:pPr>
            <w:r w:rsidRPr="00A612E0">
              <w:t>95</w:t>
            </w:r>
            <w:r>
              <w:t>.</w:t>
            </w:r>
            <w:r w:rsidRPr="00A612E0">
              <w:t>88</w:t>
            </w:r>
            <w:r>
              <w:t>%</w:t>
            </w:r>
          </w:p>
        </w:tc>
        <w:tc>
          <w:tcPr>
            <w:tcW w:w="1552" w:type="dxa"/>
          </w:tcPr>
          <w:p w:rsidR="00131529" w:rsidRDefault="00131529" w:rsidP="00B06279">
            <w:pPr>
              <w:pStyle w:val="ZPNormalnyText"/>
              <w:ind w:firstLine="0"/>
            </w:pPr>
            <w:r w:rsidRPr="00A612E0">
              <w:t>96</w:t>
            </w:r>
            <w:r>
              <w:t>.</w:t>
            </w:r>
            <w:r w:rsidRPr="00A612E0">
              <w:t>9</w:t>
            </w:r>
            <w:r>
              <w:t>%</w:t>
            </w:r>
          </w:p>
        </w:tc>
      </w:tr>
    </w:tbl>
    <w:p w:rsidR="00131529" w:rsidRDefault="00131529">
      <w:pPr>
        <w:rPr>
          <w:szCs w:val="20"/>
        </w:rPr>
      </w:pPr>
    </w:p>
    <w:sectPr w:rsidR="00131529" w:rsidSect="00991CA1">
      <w:headerReference w:type="default" r:id="rId47"/>
      <w:footerReference w:type="default" r:id="rId48"/>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32D" w:rsidRDefault="00FE432D">
      <w:pPr>
        <w:spacing w:before="0" w:line="240" w:lineRule="auto"/>
      </w:pPr>
      <w:r>
        <w:separator/>
      </w:r>
    </w:p>
  </w:endnote>
  <w:endnote w:type="continuationSeparator" w:id="0">
    <w:p w:rsidR="00FE432D" w:rsidRDefault="00FE43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32D" w:rsidRDefault="00FE432D">
      <w:pPr>
        <w:spacing w:before="0" w:line="240" w:lineRule="auto"/>
      </w:pPr>
      <w:r>
        <w:separator/>
      </w:r>
    </w:p>
  </w:footnote>
  <w:footnote w:type="continuationSeparator" w:id="0">
    <w:p w:rsidR="00FE432D" w:rsidRDefault="00FE43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279" w:rsidRDefault="00B06279">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109A9"/>
    <w:rsid w:val="00014214"/>
    <w:rsid w:val="00021AC2"/>
    <w:rsid w:val="00021DA2"/>
    <w:rsid w:val="00022433"/>
    <w:rsid w:val="0002331D"/>
    <w:rsid w:val="00023F28"/>
    <w:rsid w:val="00024C7B"/>
    <w:rsid w:val="00036159"/>
    <w:rsid w:val="00042F67"/>
    <w:rsid w:val="00046503"/>
    <w:rsid w:val="00050AC2"/>
    <w:rsid w:val="00051AB5"/>
    <w:rsid w:val="00053CD7"/>
    <w:rsid w:val="00062578"/>
    <w:rsid w:val="0006286D"/>
    <w:rsid w:val="00074C84"/>
    <w:rsid w:val="000754EC"/>
    <w:rsid w:val="00076D70"/>
    <w:rsid w:val="00082C40"/>
    <w:rsid w:val="00083DE3"/>
    <w:rsid w:val="0009082D"/>
    <w:rsid w:val="00091219"/>
    <w:rsid w:val="000915AE"/>
    <w:rsid w:val="00092888"/>
    <w:rsid w:val="00092B2A"/>
    <w:rsid w:val="000930EF"/>
    <w:rsid w:val="000A736F"/>
    <w:rsid w:val="000B0645"/>
    <w:rsid w:val="000B4302"/>
    <w:rsid w:val="000B7C12"/>
    <w:rsid w:val="000C0361"/>
    <w:rsid w:val="000C0D5B"/>
    <w:rsid w:val="000C327F"/>
    <w:rsid w:val="000C47E8"/>
    <w:rsid w:val="000C7340"/>
    <w:rsid w:val="000D2C51"/>
    <w:rsid w:val="000D5251"/>
    <w:rsid w:val="000D67B9"/>
    <w:rsid w:val="000E6C38"/>
    <w:rsid w:val="000F1A8F"/>
    <w:rsid w:val="000F2EC1"/>
    <w:rsid w:val="000F5B1E"/>
    <w:rsid w:val="000F6CC6"/>
    <w:rsid w:val="00101A84"/>
    <w:rsid w:val="00111539"/>
    <w:rsid w:val="001161B9"/>
    <w:rsid w:val="001217C0"/>
    <w:rsid w:val="00124D59"/>
    <w:rsid w:val="00130849"/>
    <w:rsid w:val="00131529"/>
    <w:rsid w:val="00132E97"/>
    <w:rsid w:val="00133339"/>
    <w:rsid w:val="00135AAF"/>
    <w:rsid w:val="0013758E"/>
    <w:rsid w:val="00144F2C"/>
    <w:rsid w:val="00150AE0"/>
    <w:rsid w:val="00160382"/>
    <w:rsid w:val="00166DD7"/>
    <w:rsid w:val="001671D1"/>
    <w:rsid w:val="00174188"/>
    <w:rsid w:val="00176660"/>
    <w:rsid w:val="00176A66"/>
    <w:rsid w:val="001774CA"/>
    <w:rsid w:val="00182A6C"/>
    <w:rsid w:val="00185DF7"/>
    <w:rsid w:val="001874B5"/>
    <w:rsid w:val="00187B26"/>
    <w:rsid w:val="00196526"/>
    <w:rsid w:val="001A1E34"/>
    <w:rsid w:val="001A6F3B"/>
    <w:rsid w:val="001B1A1F"/>
    <w:rsid w:val="001B3B15"/>
    <w:rsid w:val="001C5652"/>
    <w:rsid w:val="001C68A0"/>
    <w:rsid w:val="001C7AAC"/>
    <w:rsid w:val="001D0478"/>
    <w:rsid w:val="001D07B0"/>
    <w:rsid w:val="001D43A5"/>
    <w:rsid w:val="001E1C07"/>
    <w:rsid w:val="001E280C"/>
    <w:rsid w:val="001E2FA4"/>
    <w:rsid w:val="001F11DC"/>
    <w:rsid w:val="001F46F3"/>
    <w:rsid w:val="001F7B7C"/>
    <w:rsid w:val="002026F5"/>
    <w:rsid w:val="00202D7F"/>
    <w:rsid w:val="00207BA7"/>
    <w:rsid w:val="00225026"/>
    <w:rsid w:val="0022554E"/>
    <w:rsid w:val="00231C49"/>
    <w:rsid w:val="00235331"/>
    <w:rsid w:val="00235C21"/>
    <w:rsid w:val="00236637"/>
    <w:rsid w:val="00240120"/>
    <w:rsid w:val="00245106"/>
    <w:rsid w:val="0024638F"/>
    <w:rsid w:val="00246C3B"/>
    <w:rsid w:val="00250DB6"/>
    <w:rsid w:val="0025179A"/>
    <w:rsid w:val="00256544"/>
    <w:rsid w:val="00256F31"/>
    <w:rsid w:val="00261790"/>
    <w:rsid w:val="00263D79"/>
    <w:rsid w:val="002714E9"/>
    <w:rsid w:val="00272C74"/>
    <w:rsid w:val="0027308F"/>
    <w:rsid w:val="00287C30"/>
    <w:rsid w:val="00294635"/>
    <w:rsid w:val="00296FA1"/>
    <w:rsid w:val="002A5E88"/>
    <w:rsid w:val="002A7AFE"/>
    <w:rsid w:val="002B264E"/>
    <w:rsid w:val="002B2E5D"/>
    <w:rsid w:val="002B779E"/>
    <w:rsid w:val="002C300D"/>
    <w:rsid w:val="002C4612"/>
    <w:rsid w:val="002C4720"/>
    <w:rsid w:val="002C7146"/>
    <w:rsid w:val="002C7871"/>
    <w:rsid w:val="002E38C5"/>
    <w:rsid w:val="002E65D0"/>
    <w:rsid w:val="002F3E4E"/>
    <w:rsid w:val="002F4AAC"/>
    <w:rsid w:val="002F5310"/>
    <w:rsid w:val="00303AEF"/>
    <w:rsid w:val="00303F56"/>
    <w:rsid w:val="00305267"/>
    <w:rsid w:val="00313343"/>
    <w:rsid w:val="0031653E"/>
    <w:rsid w:val="00322186"/>
    <w:rsid w:val="003222FC"/>
    <w:rsid w:val="003232BE"/>
    <w:rsid w:val="00324B4D"/>
    <w:rsid w:val="003305DC"/>
    <w:rsid w:val="00330C4B"/>
    <w:rsid w:val="003402FF"/>
    <w:rsid w:val="00340643"/>
    <w:rsid w:val="00340AA0"/>
    <w:rsid w:val="00346E04"/>
    <w:rsid w:val="00350044"/>
    <w:rsid w:val="0035156C"/>
    <w:rsid w:val="00353C54"/>
    <w:rsid w:val="00365602"/>
    <w:rsid w:val="003725A6"/>
    <w:rsid w:val="0038134A"/>
    <w:rsid w:val="003838A6"/>
    <w:rsid w:val="00387380"/>
    <w:rsid w:val="00392AD7"/>
    <w:rsid w:val="00393EF0"/>
    <w:rsid w:val="00397E87"/>
    <w:rsid w:val="003A1807"/>
    <w:rsid w:val="003A25B8"/>
    <w:rsid w:val="003A4E40"/>
    <w:rsid w:val="003C1058"/>
    <w:rsid w:val="003C24A3"/>
    <w:rsid w:val="003C37C1"/>
    <w:rsid w:val="003D09D3"/>
    <w:rsid w:val="003D61CB"/>
    <w:rsid w:val="003D6E0D"/>
    <w:rsid w:val="003D7262"/>
    <w:rsid w:val="003D7540"/>
    <w:rsid w:val="003D7970"/>
    <w:rsid w:val="003E3C84"/>
    <w:rsid w:val="003E4915"/>
    <w:rsid w:val="003F0995"/>
    <w:rsid w:val="003F6B44"/>
    <w:rsid w:val="00402B05"/>
    <w:rsid w:val="004059CB"/>
    <w:rsid w:val="00407FC1"/>
    <w:rsid w:val="0041596D"/>
    <w:rsid w:val="00416C7E"/>
    <w:rsid w:val="00421CCF"/>
    <w:rsid w:val="0042547E"/>
    <w:rsid w:val="00435E46"/>
    <w:rsid w:val="00437004"/>
    <w:rsid w:val="0044238A"/>
    <w:rsid w:val="00442A4B"/>
    <w:rsid w:val="00453D74"/>
    <w:rsid w:val="0046298E"/>
    <w:rsid w:val="004671E8"/>
    <w:rsid w:val="004714EA"/>
    <w:rsid w:val="00476AC6"/>
    <w:rsid w:val="00477020"/>
    <w:rsid w:val="00477957"/>
    <w:rsid w:val="00483097"/>
    <w:rsid w:val="00486B41"/>
    <w:rsid w:val="00492BCD"/>
    <w:rsid w:val="00493E64"/>
    <w:rsid w:val="00494DB6"/>
    <w:rsid w:val="00497468"/>
    <w:rsid w:val="004A4D9B"/>
    <w:rsid w:val="004B3572"/>
    <w:rsid w:val="004B44B4"/>
    <w:rsid w:val="004C3D4F"/>
    <w:rsid w:val="004C4790"/>
    <w:rsid w:val="004D2583"/>
    <w:rsid w:val="004D3BC0"/>
    <w:rsid w:val="004E2085"/>
    <w:rsid w:val="004E2515"/>
    <w:rsid w:val="004E4848"/>
    <w:rsid w:val="004F4F95"/>
    <w:rsid w:val="004F6EAA"/>
    <w:rsid w:val="0050152C"/>
    <w:rsid w:val="005031FB"/>
    <w:rsid w:val="00504456"/>
    <w:rsid w:val="00507C18"/>
    <w:rsid w:val="00510D69"/>
    <w:rsid w:val="0051101E"/>
    <w:rsid w:val="005121D3"/>
    <w:rsid w:val="0051223D"/>
    <w:rsid w:val="00513E46"/>
    <w:rsid w:val="00517FAD"/>
    <w:rsid w:val="0052521E"/>
    <w:rsid w:val="00525405"/>
    <w:rsid w:val="0052699B"/>
    <w:rsid w:val="00531DDA"/>
    <w:rsid w:val="00546995"/>
    <w:rsid w:val="00546BB3"/>
    <w:rsid w:val="00547EDE"/>
    <w:rsid w:val="00552613"/>
    <w:rsid w:val="0055678A"/>
    <w:rsid w:val="0055787D"/>
    <w:rsid w:val="00560619"/>
    <w:rsid w:val="00564FFA"/>
    <w:rsid w:val="0057098E"/>
    <w:rsid w:val="005754E2"/>
    <w:rsid w:val="00582F7B"/>
    <w:rsid w:val="005939D9"/>
    <w:rsid w:val="00594575"/>
    <w:rsid w:val="00597588"/>
    <w:rsid w:val="005A063E"/>
    <w:rsid w:val="005B13CF"/>
    <w:rsid w:val="005B1C3B"/>
    <w:rsid w:val="005B214E"/>
    <w:rsid w:val="005B25F6"/>
    <w:rsid w:val="005B4F4E"/>
    <w:rsid w:val="005C0237"/>
    <w:rsid w:val="005C5C68"/>
    <w:rsid w:val="005C7062"/>
    <w:rsid w:val="005D2BCB"/>
    <w:rsid w:val="005D36C3"/>
    <w:rsid w:val="005D6387"/>
    <w:rsid w:val="005D66F4"/>
    <w:rsid w:val="005E7364"/>
    <w:rsid w:val="005F521B"/>
    <w:rsid w:val="00601A0A"/>
    <w:rsid w:val="00602107"/>
    <w:rsid w:val="00606AE4"/>
    <w:rsid w:val="0061273D"/>
    <w:rsid w:val="00612A48"/>
    <w:rsid w:val="0062695B"/>
    <w:rsid w:val="0063276C"/>
    <w:rsid w:val="00642BA4"/>
    <w:rsid w:val="00643DF5"/>
    <w:rsid w:val="00644329"/>
    <w:rsid w:val="006445FB"/>
    <w:rsid w:val="0064505E"/>
    <w:rsid w:val="006625E7"/>
    <w:rsid w:val="00666A44"/>
    <w:rsid w:val="00675F43"/>
    <w:rsid w:val="00681240"/>
    <w:rsid w:val="006815F5"/>
    <w:rsid w:val="006930B6"/>
    <w:rsid w:val="006A0EEA"/>
    <w:rsid w:val="006A1FBD"/>
    <w:rsid w:val="006A22A3"/>
    <w:rsid w:val="006A3A5A"/>
    <w:rsid w:val="006A58B8"/>
    <w:rsid w:val="006B3823"/>
    <w:rsid w:val="006B4FA7"/>
    <w:rsid w:val="006B6854"/>
    <w:rsid w:val="006C3F6D"/>
    <w:rsid w:val="006C71D8"/>
    <w:rsid w:val="006D0B0F"/>
    <w:rsid w:val="006D1682"/>
    <w:rsid w:val="006D3DF1"/>
    <w:rsid w:val="006D51EC"/>
    <w:rsid w:val="006D610F"/>
    <w:rsid w:val="006D79EE"/>
    <w:rsid w:val="006E02DF"/>
    <w:rsid w:val="006E1C6A"/>
    <w:rsid w:val="006E280E"/>
    <w:rsid w:val="006F2F69"/>
    <w:rsid w:val="006F61D0"/>
    <w:rsid w:val="00701ACB"/>
    <w:rsid w:val="00706042"/>
    <w:rsid w:val="00711357"/>
    <w:rsid w:val="00722947"/>
    <w:rsid w:val="0072321D"/>
    <w:rsid w:val="00724512"/>
    <w:rsid w:val="0073123E"/>
    <w:rsid w:val="007323CB"/>
    <w:rsid w:val="00732592"/>
    <w:rsid w:val="0073389E"/>
    <w:rsid w:val="007362C2"/>
    <w:rsid w:val="00740C17"/>
    <w:rsid w:val="007544D6"/>
    <w:rsid w:val="00760A04"/>
    <w:rsid w:val="00763918"/>
    <w:rsid w:val="0076456B"/>
    <w:rsid w:val="007660BF"/>
    <w:rsid w:val="007703D1"/>
    <w:rsid w:val="0077045E"/>
    <w:rsid w:val="007806A8"/>
    <w:rsid w:val="00791C1C"/>
    <w:rsid w:val="007A0809"/>
    <w:rsid w:val="007A0E45"/>
    <w:rsid w:val="007A1A08"/>
    <w:rsid w:val="007A1CEF"/>
    <w:rsid w:val="007A2453"/>
    <w:rsid w:val="007A2B6D"/>
    <w:rsid w:val="007A43DB"/>
    <w:rsid w:val="007A5C3B"/>
    <w:rsid w:val="007A60A6"/>
    <w:rsid w:val="007A61D4"/>
    <w:rsid w:val="007B1101"/>
    <w:rsid w:val="007B6AC3"/>
    <w:rsid w:val="007C36F8"/>
    <w:rsid w:val="007C686D"/>
    <w:rsid w:val="007C7C16"/>
    <w:rsid w:val="007C7CEF"/>
    <w:rsid w:val="007D138A"/>
    <w:rsid w:val="007D4588"/>
    <w:rsid w:val="007F2C2A"/>
    <w:rsid w:val="007F6314"/>
    <w:rsid w:val="007F7D43"/>
    <w:rsid w:val="007F7E03"/>
    <w:rsid w:val="0080061C"/>
    <w:rsid w:val="008010C5"/>
    <w:rsid w:val="00803D9E"/>
    <w:rsid w:val="008106F3"/>
    <w:rsid w:val="0081241C"/>
    <w:rsid w:val="0081369B"/>
    <w:rsid w:val="0081476D"/>
    <w:rsid w:val="00817133"/>
    <w:rsid w:val="00822787"/>
    <w:rsid w:val="008270AD"/>
    <w:rsid w:val="00827338"/>
    <w:rsid w:val="00830D6C"/>
    <w:rsid w:val="0083571E"/>
    <w:rsid w:val="00836BFA"/>
    <w:rsid w:val="00845759"/>
    <w:rsid w:val="008467EF"/>
    <w:rsid w:val="00850C6C"/>
    <w:rsid w:val="00852FA1"/>
    <w:rsid w:val="00862069"/>
    <w:rsid w:val="00864195"/>
    <w:rsid w:val="00866BAE"/>
    <w:rsid w:val="00870E4F"/>
    <w:rsid w:val="00881332"/>
    <w:rsid w:val="00882033"/>
    <w:rsid w:val="00884742"/>
    <w:rsid w:val="008910FE"/>
    <w:rsid w:val="0089705A"/>
    <w:rsid w:val="00897DA6"/>
    <w:rsid w:val="00897FF4"/>
    <w:rsid w:val="008A185C"/>
    <w:rsid w:val="008A2871"/>
    <w:rsid w:val="008A401F"/>
    <w:rsid w:val="008A441E"/>
    <w:rsid w:val="008A74B9"/>
    <w:rsid w:val="008C045B"/>
    <w:rsid w:val="008C0D69"/>
    <w:rsid w:val="008C1BDD"/>
    <w:rsid w:val="008D40F0"/>
    <w:rsid w:val="008D689C"/>
    <w:rsid w:val="008D69DA"/>
    <w:rsid w:val="008E1ECB"/>
    <w:rsid w:val="008E302C"/>
    <w:rsid w:val="008E446A"/>
    <w:rsid w:val="008E5A1D"/>
    <w:rsid w:val="008E7B21"/>
    <w:rsid w:val="008F2F15"/>
    <w:rsid w:val="008F43D8"/>
    <w:rsid w:val="008F5799"/>
    <w:rsid w:val="008F6C08"/>
    <w:rsid w:val="00901B49"/>
    <w:rsid w:val="009135E5"/>
    <w:rsid w:val="00913F40"/>
    <w:rsid w:val="00921C35"/>
    <w:rsid w:val="00921E15"/>
    <w:rsid w:val="009316A4"/>
    <w:rsid w:val="0093278C"/>
    <w:rsid w:val="00932902"/>
    <w:rsid w:val="00934D17"/>
    <w:rsid w:val="00935A8B"/>
    <w:rsid w:val="00935CE8"/>
    <w:rsid w:val="00935D6C"/>
    <w:rsid w:val="009442CB"/>
    <w:rsid w:val="009451E6"/>
    <w:rsid w:val="00945E3F"/>
    <w:rsid w:val="00945EAC"/>
    <w:rsid w:val="0096387F"/>
    <w:rsid w:val="00974259"/>
    <w:rsid w:val="00975396"/>
    <w:rsid w:val="00976B7D"/>
    <w:rsid w:val="00977D9B"/>
    <w:rsid w:val="00980E94"/>
    <w:rsid w:val="0098535F"/>
    <w:rsid w:val="009857A6"/>
    <w:rsid w:val="009872D2"/>
    <w:rsid w:val="0099154D"/>
    <w:rsid w:val="00991CA1"/>
    <w:rsid w:val="00991F7F"/>
    <w:rsid w:val="009921C2"/>
    <w:rsid w:val="009953B3"/>
    <w:rsid w:val="009A1948"/>
    <w:rsid w:val="009A213C"/>
    <w:rsid w:val="009A5DA1"/>
    <w:rsid w:val="009A5FEE"/>
    <w:rsid w:val="009B6D7D"/>
    <w:rsid w:val="009C0A8C"/>
    <w:rsid w:val="009C64CC"/>
    <w:rsid w:val="009C7990"/>
    <w:rsid w:val="009D0E49"/>
    <w:rsid w:val="009D0EA7"/>
    <w:rsid w:val="009D51CF"/>
    <w:rsid w:val="009D5D0F"/>
    <w:rsid w:val="009D7122"/>
    <w:rsid w:val="009E27B2"/>
    <w:rsid w:val="009E3CD6"/>
    <w:rsid w:val="009E4F29"/>
    <w:rsid w:val="009E5293"/>
    <w:rsid w:val="009E569B"/>
    <w:rsid w:val="009E7472"/>
    <w:rsid w:val="00A01699"/>
    <w:rsid w:val="00A07857"/>
    <w:rsid w:val="00A07B6A"/>
    <w:rsid w:val="00A17DE3"/>
    <w:rsid w:val="00A20491"/>
    <w:rsid w:val="00A2142A"/>
    <w:rsid w:val="00A25433"/>
    <w:rsid w:val="00A2595C"/>
    <w:rsid w:val="00A30537"/>
    <w:rsid w:val="00A37D90"/>
    <w:rsid w:val="00A47CE1"/>
    <w:rsid w:val="00A520A5"/>
    <w:rsid w:val="00A520A8"/>
    <w:rsid w:val="00A606CE"/>
    <w:rsid w:val="00A612E0"/>
    <w:rsid w:val="00A616CB"/>
    <w:rsid w:val="00A62C83"/>
    <w:rsid w:val="00A650FA"/>
    <w:rsid w:val="00A76CF7"/>
    <w:rsid w:val="00A85133"/>
    <w:rsid w:val="00A86358"/>
    <w:rsid w:val="00A86FAE"/>
    <w:rsid w:val="00A92E3F"/>
    <w:rsid w:val="00A954FF"/>
    <w:rsid w:val="00A974BC"/>
    <w:rsid w:val="00AA0D95"/>
    <w:rsid w:val="00AA51ED"/>
    <w:rsid w:val="00AB2C50"/>
    <w:rsid w:val="00AB50BB"/>
    <w:rsid w:val="00AC5CA8"/>
    <w:rsid w:val="00AD12AB"/>
    <w:rsid w:val="00AD3C08"/>
    <w:rsid w:val="00AD6EE3"/>
    <w:rsid w:val="00AE3CC2"/>
    <w:rsid w:val="00AF2E21"/>
    <w:rsid w:val="00B019D1"/>
    <w:rsid w:val="00B06279"/>
    <w:rsid w:val="00B06770"/>
    <w:rsid w:val="00B1296D"/>
    <w:rsid w:val="00B1447C"/>
    <w:rsid w:val="00B204A0"/>
    <w:rsid w:val="00B2620F"/>
    <w:rsid w:val="00B351AC"/>
    <w:rsid w:val="00B41FA3"/>
    <w:rsid w:val="00B511AA"/>
    <w:rsid w:val="00B51CB7"/>
    <w:rsid w:val="00B60837"/>
    <w:rsid w:val="00B6356B"/>
    <w:rsid w:val="00B7078E"/>
    <w:rsid w:val="00B70B79"/>
    <w:rsid w:val="00B71739"/>
    <w:rsid w:val="00B72DE7"/>
    <w:rsid w:val="00B8371D"/>
    <w:rsid w:val="00B861F3"/>
    <w:rsid w:val="00B935AA"/>
    <w:rsid w:val="00B94D55"/>
    <w:rsid w:val="00BA2371"/>
    <w:rsid w:val="00BA2DD1"/>
    <w:rsid w:val="00BA433B"/>
    <w:rsid w:val="00BA50C9"/>
    <w:rsid w:val="00BB2223"/>
    <w:rsid w:val="00BB474E"/>
    <w:rsid w:val="00BB6DCE"/>
    <w:rsid w:val="00BC1693"/>
    <w:rsid w:val="00BC2DC8"/>
    <w:rsid w:val="00BC5477"/>
    <w:rsid w:val="00BD01A2"/>
    <w:rsid w:val="00BD6B7D"/>
    <w:rsid w:val="00BD6D66"/>
    <w:rsid w:val="00BD7CCA"/>
    <w:rsid w:val="00BE01C1"/>
    <w:rsid w:val="00BE37A8"/>
    <w:rsid w:val="00BE5770"/>
    <w:rsid w:val="00BE6E61"/>
    <w:rsid w:val="00BF4547"/>
    <w:rsid w:val="00C06ABF"/>
    <w:rsid w:val="00C06FEE"/>
    <w:rsid w:val="00C15EB7"/>
    <w:rsid w:val="00C338DC"/>
    <w:rsid w:val="00C339FD"/>
    <w:rsid w:val="00C3726E"/>
    <w:rsid w:val="00C44B6A"/>
    <w:rsid w:val="00C55E2E"/>
    <w:rsid w:val="00C5780F"/>
    <w:rsid w:val="00C614FD"/>
    <w:rsid w:val="00C61DB4"/>
    <w:rsid w:val="00C649B2"/>
    <w:rsid w:val="00C73A2D"/>
    <w:rsid w:val="00C753B4"/>
    <w:rsid w:val="00C81A8B"/>
    <w:rsid w:val="00C82D12"/>
    <w:rsid w:val="00C861A1"/>
    <w:rsid w:val="00C86275"/>
    <w:rsid w:val="00C8687F"/>
    <w:rsid w:val="00C90231"/>
    <w:rsid w:val="00C92139"/>
    <w:rsid w:val="00C92447"/>
    <w:rsid w:val="00C974DE"/>
    <w:rsid w:val="00CA45D5"/>
    <w:rsid w:val="00CB1F55"/>
    <w:rsid w:val="00CB2D90"/>
    <w:rsid w:val="00CB4D50"/>
    <w:rsid w:val="00CC2FB4"/>
    <w:rsid w:val="00CD3EB3"/>
    <w:rsid w:val="00CF1AEB"/>
    <w:rsid w:val="00CF5E79"/>
    <w:rsid w:val="00CF78B1"/>
    <w:rsid w:val="00D009F3"/>
    <w:rsid w:val="00D03A1D"/>
    <w:rsid w:val="00D06FA4"/>
    <w:rsid w:val="00D102E1"/>
    <w:rsid w:val="00D1040D"/>
    <w:rsid w:val="00D10A1A"/>
    <w:rsid w:val="00D11E07"/>
    <w:rsid w:val="00D1261D"/>
    <w:rsid w:val="00D12683"/>
    <w:rsid w:val="00D16A18"/>
    <w:rsid w:val="00D179FC"/>
    <w:rsid w:val="00D24788"/>
    <w:rsid w:val="00D31620"/>
    <w:rsid w:val="00D45F68"/>
    <w:rsid w:val="00D5281B"/>
    <w:rsid w:val="00D5500C"/>
    <w:rsid w:val="00D649CA"/>
    <w:rsid w:val="00D65052"/>
    <w:rsid w:val="00D654E5"/>
    <w:rsid w:val="00D67EC2"/>
    <w:rsid w:val="00D731B7"/>
    <w:rsid w:val="00D76730"/>
    <w:rsid w:val="00D77C07"/>
    <w:rsid w:val="00D81BB2"/>
    <w:rsid w:val="00D8552C"/>
    <w:rsid w:val="00D92046"/>
    <w:rsid w:val="00D923E8"/>
    <w:rsid w:val="00D95D8A"/>
    <w:rsid w:val="00D97B1E"/>
    <w:rsid w:val="00DA0347"/>
    <w:rsid w:val="00DA4EB3"/>
    <w:rsid w:val="00DB24D2"/>
    <w:rsid w:val="00DC072A"/>
    <w:rsid w:val="00DC1068"/>
    <w:rsid w:val="00DC3D14"/>
    <w:rsid w:val="00DC6A9B"/>
    <w:rsid w:val="00DD3610"/>
    <w:rsid w:val="00DE10B6"/>
    <w:rsid w:val="00DF36A5"/>
    <w:rsid w:val="00DF4C34"/>
    <w:rsid w:val="00DF5B51"/>
    <w:rsid w:val="00DF759E"/>
    <w:rsid w:val="00E023FE"/>
    <w:rsid w:val="00E03E31"/>
    <w:rsid w:val="00E06D25"/>
    <w:rsid w:val="00E070DE"/>
    <w:rsid w:val="00E14B6B"/>
    <w:rsid w:val="00E2131B"/>
    <w:rsid w:val="00E274FD"/>
    <w:rsid w:val="00E34D36"/>
    <w:rsid w:val="00E379AD"/>
    <w:rsid w:val="00E47A6B"/>
    <w:rsid w:val="00E55885"/>
    <w:rsid w:val="00E60931"/>
    <w:rsid w:val="00E626F3"/>
    <w:rsid w:val="00E70E7C"/>
    <w:rsid w:val="00E71278"/>
    <w:rsid w:val="00E7369E"/>
    <w:rsid w:val="00E763A6"/>
    <w:rsid w:val="00E81223"/>
    <w:rsid w:val="00E83162"/>
    <w:rsid w:val="00E854D3"/>
    <w:rsid w:val="00E91F5E"/>
    <w:rsid w:val="00E93244"/>
    <w:rsid w:val="00E95D9B"/>
    <w:rsid w:val="00EA6354"/>
    <w:rsid w:val="00EA65C4"/>
    <w:rsid w:val="00EB0A3A"/>
    <w:rsid w:val="00EB1E09"/>
    <w:rsid w:val="00EB29F5"/>
    <w:rsid w:val="00EB3BC4"/>
    <w:rsid w:val="00EB5508"/>
    <w:rsid w:val="00EC05CD"/>
    <w:rsid w:val="00EC0DC7"/>
    <w:rsid w:val="00EC6F5B"/>
    <w:rsid w:val="00EC7529"/>
    <w:rsid w:val="00ED3C1A"/>
    <w:rsid w:val="00ED55FA"/>
    <w:rsid w:val="00ED5C49"/>
    <w:rsid w:val="00EE1250"/>
    <w:rsid w:val="00EE1D5F"/>
    <w:rsid w:val="00EE5400"/>
    <w:rsid w:val="00EE5C4B"/>
    <w:rsid w:val="00EF0A9E"/>
    <w:rsid w:val="00EF1324"/>
    <w:rsid w:val="00EF286A"/>
    <w:rsid w:val="00EF5C6B"/>
    <w:rsid w:val="00F0032B"/>
    <w:rsid w:val="00F02164"/>
    <w:rsid w:val="00F029FA"/>
    <w:rsid w:val="00F07CF5"/>
    <w:rsid w:val="00F106A3"/>
    <w:rsid w:val="00F1435E"/>
    <w:rsid w:val="00F174DC"/>
    <w:rsid w:val="00F22E32"/>
    <w:rsid w:val="00F2342E"/>
    <w:rsid w:val="00F35606"/>
    <w:rsid w:val="00F4343B"/>
    <w:rsid w:val="00F45593"/>
    <w:rsid w:val="00F50B28"/>
    <w:rsid w:val="00F52DEC"/>
    <w:rsid w:val="00F556E6"/>
    <w:rsid w:val="00F631E5"/>
    <w:rsid w:val="00F708AF"/>
    <w:rsid w:val="00F74712"/>
    <w:rsid w:val="00F77C51"/>
    <w:rsid w:val="00F80374"/>
    <w:rsid w:val="00F8260F"/>
    <w:rsid w:val="00F94896"/>
    <w:rsid w:val="00FA1114"/>
    <w:rsid w:val="00FA4CEF"/>
    <w:rsid w:val="00FB252A"/>
    <w:rsid w:val="00FB610A"/>
    <w:rsid w:val="00FC25A3"/>
    <w:rsid w:val="00FC2C10"/>
    <w:rsid w:val="00FC3759"/>
    <w:rsid w:val="00FC74AD"/>
    <w:rsid w:val="00FD2B27"/>
    <w:rsid w:val="00FD3408"/>
    <w:rsid w:val="00FD4D2E"/>
    <w:rsid w:val="00FD5BF3"/>
    <w:rsid w:val="00FE1E66"/>
    <w:rsid w:val="00FE432D"/>
    <w:rsid w:val="00FE483F"/>
    <w:rsid w:val="00FE6142"/>
    <w:rsid w:val="00FF3A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24482"/>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link w:val="Popis"/>
    <w:qFormat/>
    <w:rsid w:val="00991CA1"/>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3" Type="http://schemas.openxmlformats.org/officeDocument/2006/relationships/styles" Target="styles.xm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 Type="http://schemas.openxmlformats.org/officeDocument/2006/relationships/numbering" Target="numbering.xml"/><Relationship Id="rId16" Type="http://schemas.openxmlformats.org/officeDocument/2006/relationships/hyperlink" Target="mailto:W32/Chir.b@MM.virus" TargetMode="External"/><Relationship Id="rId20" Type="http://schemas.openxmlformats.org/officeDocument/2006/relationships/hyperlink" Target="https://www.mcafee.com/us/resources/reports/rp-quarterly-threats-december-2018.pdf" TargetMode="External"/><Relationship Id="rId29" Type="http://schemas.openxmlformats.org/officeDocument/2006/relationships/hyperlink" Target="https://rada.re/r/" TargetMode="External"/><Relationship Id="rId41" Type="http://schemas.openxmlformats.org/officeDocument/2006/relationships/hyperlink" Target="https://github.com/radareorg/radare2-r2pi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footer" Target="footer3.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173DB2A3-714D-43CD-A601-2E3B6C8C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2680</TotalTime>
  <Pages>93</Pages>
  <Words>25640</Words>
  <Characters>146148</Characters>
  <Application>Microsoft Office Word</Application>
  <DocSecurity>0</DocSecurity>
  <Lines>1217</Lines>
  <Paragraphs>342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171446</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Peťo Chomič</cp:lastModifiedBy>
  <cp:revision>66</cp:revision>
  <cp:lastPrinted>2006-10-27T11:45:00Z</cp:lastPrinted>
  <dcterms:created xsi:type="dcterms:W3CDTF">2019-10-30T12:35:00Z</dcterms:created>
  <dcterms:modified xsi:type="dcterms:W3CDTF">2019-11-15T22:06:00Z</dcterms:modified>
</cp:coreProperties>
</file>